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2623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958E151" w14:textId="77777777" w:rsidTr="001E267A">
        <w:trPr>
          <w:jc w:val="center"/>
        </w:trPr>
        <w:tc>
          <w:tcPr>
            <w:tcW w:w="1809" w:type="dxa"/>
            <w:vAlign w:val="center"/>
          </w:tcPr>
          <w:p w14:paraId="64C1FBD5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0E70289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1C8A5F6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2993A2E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FDCB41C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0F6613F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36FDAE3D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3D1239D8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7F41EB95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1EF7A459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F45C0">
        <w:rPr>
          <w:rFonts w:ascii="UOC Sans" w:hAnsi="UOC Sans"/>
          <w:b/>
          <w:sz w:val="22"/>
          <w:szCs w:val="22"/>
        </w:rPr>
      </w:r>
      <w:r w:rsidR="00EF45C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D68AF7E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F45C0">
        <w:rPr>
          <w:rFonts w:ascii="UOC Sans" w:hAnsi="UOC Sans"/>
          <w:b/>
          <w:sz w:val="22"/>
          <w:szCs w:val="22"/>
        </w:rPr>
      </w:r>
      <w:r w:rsidR="00EF45C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EF45C0">
        <w:rPr>
          <w:rFonts w:ascii="UOC Sans" w:hAnsi="UOC Sans"/>
          <w:b/>
          <w:sz w:val="22"/>
          <w:szCs w:val="22"/>
        </w:rPr>
      </w:r>
      <w:r w:rsidR="00EF45C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4214159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="00354584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AD4E59A" w14:textId="77777777" w:rsidR="000E4B67" w:rsidRPr="007530C8" w:rsidRDefault="000E4B67">
      <w:pPr>
        <w:rPr>
          <w:b/>
          <w:sz w:val="24"/>
        </w:rPr>
      </w:pPr>
    </w:p>
    <w:p w14:paraId="7478F87E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5FE1F8C6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7B11BFA2" w14:textId="77777777" w:rsidR="00450C49" w:rsidRPr="006C7BC7" w:rsidRDefault="00450C49" w:rsidP="006C7BC7">
      <w:pPr>
        <w:rPr>
          <w:rFonts w:ascii="UOC Sans" w:hAnsi="UOC Sans"/>
          <w:sz w:val="24"/>
          <w:szCs w:val="24"/>
        </w:rPr>
      </w:pPr>
    </w:p>
    <w:p w14:paraId="69FA85C1" w14:textId="77777777" w:rsidR="006C7BC7" w:rsidRPr="006C7BC7" w:rsidRDefault="006C7BC7" w:rsidP="006C7BC7">
      <w:pPr>
        <w:rPr>
          <w:rFonts w:ascii="UOC Sans" w:hAnsi="UOC Sans"/>
          <w:color w:val="000000" w:themeColor="text1"/>
          <w:sz w:val="24"/>
          <w:szCs w:val="24"/>
          <w:lang w:eastAsia="ca-ES"/>
        </w:rPr>
      </w:pPr>
      <w:r w:rsidRPr="006C7BC7">
        <w:rPr>
          <w:rFonts w:ascii="UOC Sans" w:hAnsi="UOC Sans" w:cs="Arial"/>
          <w:b/>
          <w:bCs/>
          <w:color w:val="000000" w:themeColor="text1"/>
          <w:sz w:val="24"/>
          <w:szCs w:val="24"/>
          <w:lang w:eastAsia="ca-ES"/>
        </w:rPr>
        <w:t>Pregunta 1.</w:t>
      </w:r>
      <w:r w:rsidRPr="006C7BC7">
        <w:rPr>
          <w:rFonts w:ascii="UOC Sans" w:hAnsi="UOC Sans" w:cs="Arial"/>
          <w:color w:val="000000" w:themeColor="text1"/>
          <w:sz w:val="24"/>
          <w:szCs w:val="24"/>
          <w:lang w:eastAsia="ca-ES"/>
        </w:rPr>
        <w:t xml:space="preserve"> ¿En qué casos se implementa una relación de Herencia en un Diagrama</w:t>
      </w:r>
    </w:p>
    <w:p w14:paraId="4AEA1BD3" w14:textId="3BCFF034" w:rsidR="006C7BC7" w:rsidRDefault="006C7BC7" w:rsidP="006C7BC7">
      <w:pPr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</w:pPr>
      <w:r w:rsidRPr="006C7BC7">
        <w:rPr>
          <w:rFonts w:ascii="UOC Sans" w:hAnsi="UOC Sans" w:cs="Arial"/>
          <w:color w:val="000000" w:themeColor="text1"/>
          <w:sz w:val="24"/>
          <w:szCs w:val="24"/>
          <w:lang w:eastAsia="ca-ES"/>
        </w:rPr>
        <w:t xml:space="preserve">de Clases? </w:t>
      </w:r>
      <w:r w:rsidRPr="00B903D4"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  <w:t>(2,5 puntos) (Resolver la pregunta aproximadamente en 5 líneas)</w:t>
      </w:r>
    </w:p>
    <w:p w14:paraId="3BB46B44" w14:textId="77777777" w:rsidR="006C7BC7" w:rsidRPr="006C7BC7" w:rsidRDefault="006C7BC7" w:rsidP="006C7BC7">
      <w:pPr>
        <w:rPr>
          <w:rFonts w:ascii="UOC Sans" w:hAnsi="UOC Sans"/>
          <w:color w:val="000000" w:themeColor="text1"/>
          <w:sz w:val="24"/>
          <w:szCs w:val="24"/>
          <w:lang w:eastAsia="ca-ES"/>
        </w:rPr>
      </w:pPr>
    </w:p>
    <w:p w14:paraId="77B2FF2D" w14:textId="77777777" w:rsidR="00B903D4" w:rsidRDefault="006C7BC7" w:rsidP="006C7BC7">
      <w:pPr>
        <w:rPr>
          <w:rFonts w:ascii="UOC Sans" w:hAnsi="UOC Sans" w:cs="Arial"/>
          <w:color w:val="000000" w:themeColor="text1"/>
          <w:sz w:val="24"/>
          <w:szCs w:val="24"/>
          <w:lang w:eastAsia="ca-ES"/>
        </w:rPr>
      </w:pPr>
      <w:r w:rsidRPr="006C7BC7">
        <w:rPr>
          <w:rFonts w:ascii="UOC Sans" w:hAnsi="UOC Sans" w:cs="Arial"/>
          <w:b/>
          <w:bCs/>
          <w:color w:val="000000" w:themeColor="text1"/>
          <w:sz w:val="24"/>
          <w:szCs w:val="24"/>
          <w:lang w:eastAsia="ca-ES"/>
        </w:rPr>
        <w:t>Pregunta 2.</w:t>
      </w:r>
      <w:r>
        <w:rPr>
          <w:rFonts w:ascii="UOC Sans" w:hAnsi="UOC Sans" w:cs="Arial"/>
          <w:b/>
          <w:bCs/>
          <w:color w:val="000000" w:themeColor="text1"/>
          <w:sz w:val="24"/>
          <w:szCs w:val="24"/>
          <w:lang w:eastAsia="ca-ES"/>
        </w:rPr>
        <w:t xml:space="preserve"> </w:t>
      </w:r>
      <w:r w:rsidRPr="006C7BC7">
        <w:rPr>
          <w:rFonts w:ascii="UOC Sans" w:hAnsi="UOC Sans" w:cs="Arial"/>
          <w:color w:val="000000" w:themeColor="text1"/>
          <w:sz w:val="24"/>
          <w:szCs w:val="24"/>
          <w:lang w:eastAsia="ca-ES"/>
        </w:rPr>
        <w:t xml:space="preserve">¿Qué es un Actor en un diagrama de Casos de Uso? Pon un ejemplo. </w:t>
      </w:r>
    </w:p>
    <w:p w14:paraId="602AAB8B" w14:textId="21C0C331" w:rsidR="006C7BC7" w:rsidRPr="00B903D4" w:rsidRDefault="006C7BC7" w:rsidP="006C7BC7">
      <w:pPr>
        <w:rPr>
          <w:rFonts w:ascii="UOC Sans" w:hAnsi="UOC Sans"/>
          <w:b/>
          <w:color w:val="000000" w:themeColor="text1"/>
          <w:sz w:val="24"/>
          <w:szCs w:val="24"/>
          <w:lang w:eastAsia="ca-ES"/>
        </w:rPr>
      </w:pPr>
      <w:r w:rsidRPr="00B903D4"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  <w:t>(2,5</w:t>
      </w:r>
      <w:r w:rsidR="00B903D4" w:rsidRPr="00B903D4"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  <w:t xml:space="preserve"> </w:t>
      </w:r>
      <w:r w:rsidRPr="00B903D4"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  <w:t>puntos) (Resolver la pregunta aproximadamente en 5 líneas)</w:t>
      </w:r>
    </w:p>
    <w:p w14:paraId="6F419B19" w14:textId="77777777" w:rsidR="00B903D4" w:rsidRPr="006C7BC7" w:rsidRDefault="00B903D4" w:rsidP="006C7BC7">
      <w:pPr>
        <w:rPr>
          <w:rFonts w:ascii="UOC Sans" w:hAnsi="UOC Sans"/>
          <w:color w:val="000000" w:themeColor="text1"/>
          <w:sz w:val="24"/>
          <w:szCs w:val="24"/>
          <w:lang w:eastAsia="ca-ES"/>
        </w:rPr>
      </w:pPr>
    </w:p>
    <w:p w14:paraId="7BE347BB" w14:textId="77777777" w:rsidR="00B903D4" w:rsidRDefault="006C7BC7" w:rsidP="006C7BC7">
      <w:pPr>
        <w:rPr>
          <w:rFonts w:ascii="UOC Sans" w:hAnsi="UOC Sans" w:cs="Arial"/>
          <w:color w:val="000000" w:themeColor="text1"/>
          <w:sz w:val="24"/>
          <w:szCs w:val="24"/>
          <w:lang w:eastAsia="ca-ES"/>
        </w:rPr>
      </w:pPr>
      <w:r w:rsidRPr="006C7BC7">
        <w:rPr>
          <w:rFonts w:ascii="UOC Sans" w:hAnsi="UOC Sans" w:cs="Arial"/>
          <w:b/>
          <w:bCs/>
          <w:color w:val="000000" w:themeColor="text1"/>
          <w:sz w:val="24"/>
          <w:szCs w:val="24"/>
          <w:lang w:eastAsia="ca-ES"/>
        </w:rPr>
        <w:t>Pregunta 3.</w:t>
      </w:r>
      <w:r w:rsidRPr="006C7BC7">
        <w:rPr>
          <w:rFonts w:ascii="UOC Sans" w:hAnsi="UOC Sans" w:cs="Arial"/>
          <w:color w:val="000000" w:themeColor="text1"/>
          <w:sz w:val="24"/>
          <w:szCs w:val="24"/>
          <w:lang w:eastAsia="ca-ES"/>
        </w:rPr>
        <w:t xml:space="preserve"> Qué es el constructor en una clase y cómo se codifica en Java </w:t>
      </w:r>
    </w:p>
    <w:p w14:paraId="5B06DC8B" w14:textId="46924392" w:rsidR="00EC43C1" w:rsidRPr="00C12E47" w:rsidRDefault="006C7BC7" w:rsidP="00C12E47">
      <w:pPr>
        <w:rPr>
          <w:rFonts w:ascii="UOC Sans" w:hAnsi="UOC Sans"/>
          <w:b/>
          <w:color w:val="000000" w:themeColor="text1"/>
          <w:sz w:val="24"/>
          <w:szCs w:val="24"/>
          <w:lang w:eastAsia="ca-ES"/>
        </w:rPr>
      </w:pPr>
      <w:r w:rsidRPr="00B903D4"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  <w:t>(2,5 puntos) (Resolver la pregunta aproximadamente en 5 líneas)</w:t>
      </w:r>
    </w:p>
    <w:p w14:paraId="23E17C71" w14:textId="77777777" w:rsidR="00EC43C1" w:rsidRDefault="00EC43C1" w:rsidP="00E16020">
      <w:pPr>
        <w:ind w:left="1416"/>
        <w:rPr>
          <w:rFonts w:ascii="UOC Sans" w:hAnsi="UOC Sans" w:cs="Arial"/>
          <w:color w:val="000000" w:themeColor="text1"/>
          <w:sz w:val="24"/>
          <w:szCs w:val="24"/>
          <w:lang w:eastAsia="ca-ES"/>
        </w:rPr>
      </w:pPr>
    </w:p>
    <w:p w14:paraId="098559EE" w14:textId="77777777" w:rsidR="00E16020" w:rsidRPr="00E16020" w:rsidRDefault="00E16020" w:rsidP="00E16020">
      <w:pPr>
        <w:ind w:left="1416"/>
        <w:rPr>
          <w:rFonts w:ascii="UOC Sans" w:hAnsi="UOC Sans" w:cs="Arial"/>
          <w:color w:val="000000" w:themeColor="text1"/>
          <w:sz w:val="24"/>
          <w:szCs w:val="24"/>
          <w:lang w:eastAsia="ca-ES"/>
        </w:rPr>
      </w:pPr>
    </w:p>
    <w:p w14:paraId="5934436C" w14:textId="37D54CEE" w:rsidR="006C7BC7" w:rsidRPr="006C7BC7" w:rsidRDefault="006C7BC7" w:rsidP="006C7BC7">
      <w:pPr>
        <w:rPr>
          <w:rFonts w:ascii="UOC Sans" w:hAnsi="UOC Sans"/>
          <w:color w:val="000000" w:themeColor="text1"/>
          <w:sz w:val="24"/>
          <w:szCs w:val="24"/>
          <w:lang w:eastAsia="ca-ES"/>
        </w:rPr>
      </w:pPr>
      <w:r w:rsidRPr="006C7BC7">
        <w:rPr>
          <w:rFonts w:ascii="UOC Sans" w:hAnsi="UOC Sans" w:cs="Arial"/>
          <w:b/>
          <w:bCs/>
          <w:color w:val="000000" w:themeColor="text1"/>
          <w:sz w:val="24"/>
          <w:szCs w:val="24"/>
          <w:lang w:eastAsia="ca-ES"/>
        </w:rPr>
        <w:t>Pregunta 4.</w:t>
      </w:r>
      <w:r w:rsidRPr="006C7BC7">
        <w:rPr>
          <w:rFonts w:ascii="UOC Sans" w:hAnsi="UOC Sans" w:cs="Arial"/>
          <w:color w:val="000000" w:themeColor="text1"/>
          <w:sz w:val="24"/>
          <w:szCs w:val="24"/>
          <w:lang w:eastAsia="ca-ES"/>
        </w:rPr>
        <w:t>  Pon un ejemplo y escribe en lenguaje Java cómo implementar una</w:t>
      </w:r>
    </w:p>
    <w:p w14:paraId="450B6CBC" w14:textId="6AFCF42D" w:rsidR="006C7BC7" w:rsidRPr="00B903D4" w:rsidRDefault="006C7BC7" w:rsidP="006C7BC7">
      <w:pPr>
        <w:rPr>
          <w:rFonts w:ascii="UOC Sans" w:hAnsi="UOC Sans"/>
          <w:b/>
          <w:color w:val="000000" w:themeColor="text1"/>
          <w:sz w:val="24"/>
          <w:szCs w:val="24"/>
          <w:lang w:eastAsia="ca-ES"/>
        </w:rPr>
      </w:pPr>
      <w:r w:rsidRPr="006C7BC7">
        <w:rPr>
          <w:rFonts w:ascii="UOC Sans" w:hAnsi="UOC Sans" w:cs="Arial"/>
          <w:color w:val="000000" w:themeColor="text1"/>
          <w:sz w:val="24"/>
          <w:szCs w:val="24"/>
          <w:lang w:eastAsia="ca-ES"/>
        </w:rPr>
        <w:t xml:space="preserve">relación de Herencia </w:t>
      </w:r>
      <w:r w:rsidRPr="00B903D4">
        <w:rPr>
          <w:rFonts w:ascii="UOC Sans" w:hAnsi="UOC Sans" w:cs="Arial"/>
          <w:b/>
          <w:color w:val="000000" w:themeColor="text1"/>
          <w:sz w:val="24"/>
          <w:szCs w:val="24"/>
          <w:lang w:eastAsia="ca-ES"/>
        </w:rPr>
        <w:t>(2,5 puntos) (Resolver la pregunta aproximadamente en 5 líneas)</w:t>
      </w:r>
    </w:p>
    <w:p w14:paraId="3459CC74" w14:textId="77777777" w:rsidR="00B20A84" w:rsidRDefault="00B20A84" w:rsidP="00B20A84">
      <w:pPr>
        <w:rPr>
          <w:rFonts w:ascii="UOC Sans" w:hAnsi="UOC Sans"/>
          <w:sz w:val="24"/>
          <w:szCs w:val="24"/>
        </w:rPr>
      </w:pPr>
    </w:p>
    <w:p w14:paraId="420F5EAC" w14:textId="743722A9" w:rsidR="000E4B67" w:rsidRPr="00326F51" w:rsidRDefault="000E4B67" w:rsidP="00B20A84">
      <w:pPr>
        <w:rPr>
          <w:rFonts w:ascii="UOC Sans" w:hAnsi="UOC Sans" w:cs="Arial"/>
          <w:bCs/>
          <w:color w:val="000000" w:themeColor="text1"/>
          <w:sz w:val="24"/>
          <w:szCs w:val="24"/>
          <w:lang w:eastAsia="ca-ES"/>
        </w:rPr>
      </w:pPr>
    </w:p>
    <w:sectPr w:rsidR="000E4B67" w:rsidRPr="00326F51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D847" w14:textId="77777777" w:rsidR="00EF45C0" w:rsidRDefault="00EF45C0">
      <w:r>
        <w:separator/>
      </w:r>
    </w:p>
  </w:endnote>
  <w:endnote w:type="continuationSeparator" w:id="0">
    <w:p w14:paraId="0E7A0E34" w14:textId="77777777" w:rsidR="00EF45C0" w:rsidRDefault="00EF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6FDD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42C20B7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0AE2" w14:textId="3E8C0FA6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903D4">
      <w:rPr>
        <w:rStyle w:val="Nmerodepgina"/>
        <w:rFonts w:ascii="UOC Sans" w:hAnsi="UOC Sans"/>
        <w:noProof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B903D4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66E8" w14:textId="77777777" w:rsidR="00EF45C0" w:rsidRDefault="00EF45C0">
      <w:r>
        <w:separator/>
      </w:r>
    </w:p>
  </w:footnote>
  <w:footnote w:type="continuationSeparator" w:id="0">
    <w:p w14:paraId="77856B0F" w14:textId="77777777" w:rsidR="00EF45C0" w:rsidRDefault="00EF4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D35E" w14:textId="77777777" w:rsidR="000E4B67" w:rsidRPr="00F001B0" w:rsidRDefault="000E4B67">
    <w:pPr>
      <w:pStyle w:val="Encabezado"/>
      <w:rPr>
        <w:sz w:val="16"/>
        <w:szCs w:val="16"/>
      </w:rPr>
    </w:pPr>
  </w:p>
  <w:p w14:paraId="5B0E8D3F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311495" wp14:editId="18EF86F3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D0A581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10E301B1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B37573" wp14:editId="4BAD9977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C49CC5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18E4A1" wp14:editId="2E07D1DA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4E035E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84D8A65" w14:textId="77777777" w:rsidR="000E4B67" w:rsidRDefault="000E4B67">
    <w:pPr>
      <w:pStyle w:val="Encabezado"/>
      <w:rPr>
        <w:rFonts w:ascii="StoneSerif" w:hAnsi="StoneSerif"/>
        <w:sz w:val="18"/>
      </w:rPr>
    </w:pPr>
  </w:p>
  <w:p w14:paraId="31C31CBC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25321C2F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0E700048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62EBA2C" w14:textId="77777777">
      <w:trPr>
        <w:trHeight w:val="386"/>
      </w:trPr>
      <w:tc>
        <w:tcPr>
          <w:tcW w:w="6024" w:type="dxa"/>
          <w:vAlign w:val="center"/>
        </w:tcPr>
        <w:p w14:paraId="79C78F63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7D4C2DF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844D33B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43685FC4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41387679" w14:textId="77777777">
      <w:trPr>
        <w:trHeight w:val="277"/>
      </w:trPr>
      <w:tc>
        <w:tcPr>
          <w:tcW w:w="6024" w:type="dxa"/>
          <w:vAlign w:val="center"/>
        </w:tcPr>
        <w:p w14:paraId="19A8E6E7" w14:textId="77777777" w:rsidR="000E4B67" w:rsidRPr="007B50A4" w:rsidRDefault="003545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vAlign w:val="center"/>
        </w:tcPr>
        <w:p w14:paraId="7FAEF93E" w14:textId="77777777" w:rsidR="000E4B67" w:rsidRPr="007B50A4" w:rsidRDefault="003545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5" w:type="dxa"/>
          <w:vAlign w:val="center"/>
        </w:tcPr>
        <w:p w14:paraId="769CAABE" w14:textId="77777777" w:rsidR="000E4B67" w:rsidRPr="007B50A4" w:rsidRDefault="00354584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15/6/2022</w:t>
          </w:r>
        </w:p>
      </w:tc>
      <w:tc>
        <w:tcPr>
          <w:tcW w:w="1276" w:type="dxa"/>
          <w:vAlign w:val="center"/>
        </w:tcPr>
        <w:p w14:paraId="734F3887" w14:textId="77777777" w:rsidR="000E4B67" w:rsidRPr="007B50A4" w:rsidRDefault="00354584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 w14:paraId="2E25DB4C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NuZnvjfRrQngceO2RJYK5bQt/DWaj1/GK5fcK4feDoDHRPE/yi2GIj/5xpyJgRX+itXtf5vHN7t/ieh3Sl7ROQ==" w:salt="qTxFBGd/Vkpr1Lnjibb9b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84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26F51"/>
    <w:rsid w:val="003506B1"/>
    <w:rsid w:val="00354584"/>
    <w:rsid w:val="0038057E"/>
    <w:rsid w:val="003A1927"/>
    <w:rsid w:val="003A7303"/>
    <w:rsid w:val="003B357C"/>
    <w:rsid w:val="003C15F9"/>
    <w:rsid w:val="003C2151"/>
    <w:rsid w:val="003F564D"/>
    <w:rsid w:val="004175B5"/>
    <w:rsid w:val="00421241"/>
    <w:rsid w:val="00435CC7"/>
    <w:rsid w:val="00450C49"/>
    <w:rsid w:val="0046038A"/>
    <w:rsid w:val="0046137B"/>
    <w:rsid w:val="004C0351"/>
    <w:rsid w:val="004D479D"/>
    <w:rsid w:val="004D5445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C7BC7"/>
    <w:rsid w:val="006D7CB9"/>
    <w:rsid w:val="006E610F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42D2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20A84"/>
    <w:rsid w:val="00B64F94"/>
    <w:rsid w:val="00B903D4"/>
    <w:rsid w:val="00BC01E3"/>
    <w:rsid w:val="00C12E47"/>
    <w:rsid w:val="00C17C22"/>
    <w:rsid w:val="00C36347"/>
    <w:rsid w:val="00C47690"/>
    <w:rsid w:val="00C554AB"/>
    <w:rsid w:val="00C568CA"/>
    <w:rsid w:val="00C749E3"/>
    <w:rsid w:val="00C75BA7"/>
    <w:rsid w:val="00C90BD0"/>
    <w:rsid w:val="00CC28BC"/>
    <w:rsid w:val="00CC4514"/>
    <w:rsid w:val="00CE16EC"/>
    <w:rsid w:val="00CF7354"/>
    <w:rsid w:val="00CF77DA"/>
    <w:rsid w:val="00D10D0C"/>
    <w:rsid w:val="00D152E0"/>
    <w:rsid w:val="00D216A2"/>
    <w:rsid w:val="00DB6A6B"/>
    <w:rsid w:val="00DC3546"/>
    <w:rsid w:val="00DF67F8"/>
    <w:rsid w:val="00E16020"/>
    <w:rsid w:val="00E311C0"/>
    <w:rsid w:val="00E6297E"/>
    <w:rsid w:val="00E9146C"/>
    <w:rsid w:val="00EC43C1"/>
    <w:rsid w:val="00EF45C0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DA82CC6"/>
  <w15:chartTrackingRefBased/>
  <w15:docId w15:val="{23E2EF97-A3BB-4B74-922B-DE8544AA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27</TotalTime>
  <Pages>2</Pages>
  <Words>243</Words>
  <Characters>1266</Characters>
  <Application>Microsoft Office Word</Application>
  <DocSecurity>0</DocSecurity>
  <Lines>40</Lines>
  <Paragraphs>25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Diana Pencheva</cp:lastModifiedBy>
  <cp:revision>15</cp:revision>
  <cp:lastPrinted>2012-03-13T07:02:00Z</cp:lastPrinted>
  <dcterms:created xsi:type="dcterms:W3CDTF">2022-04-26T14:34:00Z</dcterms:created>
  <dcterms:modified xsi:type="dcterms:W3CDTF">2022-06-15T17:28:00Z</dcterms:modified>
</cp:coreProperties>
</file>