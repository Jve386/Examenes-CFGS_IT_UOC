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7970"/>
      </w:tblGrid>
      <w:tr w:rsidR="00511CF5" w:rsidRPr="007530C8" w:rsidTr="001E267A">
        <w:trPr>
          <w:jc w:val="center"/>
        </w:trPr>
        <w:tc>
          <w:tcPr>
            <w:tcW w:w="1809" w:type="dxa"/>
            <w:vAlign w:val="center"/>
          </w:tcPr>
          <w:p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1646E2">
        <w:rPr>
          <w:rFonts w:ascii="UOC Sans" w:hAnsi="UOC Sans"/>
          <w:b/>
          <w:sz w:val="22"/>
          <w:szCs w:val="22"/>
        </w:rPr>
      </w:r>
      <w:r w:rsidR="001646E2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F97F02">
        <w:rPr>
          <w:rFonts w:ascii="UOC Sans" w:hAnsi="UOC Sans"/>
          <w:b/>
          <w:sz w:val="22"/>
          <w:szCs w:val="22"/>
        </w:rPr>
        <w:t> </w:t>
      </w:r>
      <w:r w:rsidR="00F97F02">
        <w:rPr>
          <w:rFonts w:ascii="UOC Sans" w:hAnsi="UOC Sans"/>
          <w:b/>
          <w:sz w:val="22"/>
          <w:szCs w:val="22"/>
        </w:rPr>
        <w:t> </w:t>
      </w:r>
      <w:r w:rsidR="00F97F02">
        <w:rPr>
          <w:rFonts w:ascii="UOC Sans" w:hAnsi="UOC Sans"/>
          <w:b/>
          <w:sz w:val="22"/>
          <w:szCs w:val="22"/>
        </w:rPr>
        <w:t> </w:t>
      </w:r>
      <w:r w:rsidR="00F97F02">
        <w:rPr>
          <w:rFonts w:ascii="UOC Sans" w:hAnsi="UOC Sans"/>
          <w:b/>
          <w:sz w:val="22"/>
          <w:szCs w:val="22"/>
        </w:rPr>
        <w:t> </w:t>
      </w:r>
      <w:r w:rsidR="00F97F02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1646E2">
        <w:rPr>
          <w:rFonts w:ascii="UOC Sans" w:hAnsi="UOC Sans"/>
          <w:b/>
          <w:sz w:val="22"/>
          <w:szCs w:val="22"/>
        </w:rPr>
      </w:r>
      <w:r w:rsidR="001646E2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1646E2">
        <w:rPr>
          <w:rFonts w:ascii="UOC Sans" w:hAnsi="UOC Sans"/>
          <w:b/>
          <w:sz w:val="22"/>
          <w:szCs w:val="22"/>
        </w:rPr>
      </w:r>
      <w:r w:rsidR="001646E2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F97F02">
        <w:rPr>
          <w:rFonts w:ascii="UOC Sans" w:hAnsi="UOC Sans"/>
          <w:b/>
          <w:sz w:val="22"/>
          <w:szCs w:val="22"/>
        </w:rPr>
        <w:t> </w:t>
      </w:r>
      <w:r w:rsidR="00F97F02">
        <w:rPr>
          <w:rFonts w:ascii="UOC Sans" w:hAnsi="UOC Sans"/>
          <w:b/>
          <w:sz w:val="22"/>
          <w:szCs w:val="22"/>
        </w:rPr>
        <w:t> </w:t>
      </w:r>
      <w:r w:rsidR="00F97F02">
        <w:rPr>
          <w:rFonts w:ascii="UOC Sans" w:hAnsi="UOC Sans"/>
          <w:b/>
          <w:sz w:val="22"/>
          <w:szCs w:val="22"/>
        </w:rPr>
        <w:t> </w:t>
      </w:r>
      <w:r w:rsidR="00F97F02">
        <w:rPr>
          <w:rFonts w:ascii="UOC Sans" w:hAnsi="UOC Sans"/>
          <w:b/>
          <w:sz w:val="22"/>
          <w:szCs w:val="22"/>
        </w:rPr>
        <w:t> </w:t>
      </w:r>
      <w:r w:rsidR="00F97F02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:rsidR="000E4B67" w:rsidRPr="007530C8" w:rsidRDefault="000E4B67">
      <w:pPr>
        <w:rPr>
          <w:b/>
          <w:sz w:val="24"/>
        </w:rPr>
      </w:pPr>
    </w:p>
    <w:p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</w:p>
    <w:p w:rsidR="00B05094" w:rsidRPr="007530C8" w:rsidRDefault="00B05094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7970"/>
      </w:tblGrid>
      <w:tr w:rsidR="00B05094" w:rsidRPr="007530C8" w:rsidTr="005E4DDB">
        <w:trPr>
          <w:jc w:val="center"/>
        </w:trPr>
        <w:tc>
          <w:tcPr>
            <w:tcW w:w="1809" w:type="dxa"/>
            <w:vAlign w:val="center"/>
          </w:tcPr>
          <w:p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:rsidR="00B05094" w:rsidRPr="00B05094" w:rsidRDefault="00B05094" w:rsidP="00B05094"/>
    <w:p w:rsidR="00450C49" w:rsidRDefault="00B05094" w:rsidP="00133B86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:rsidR="00E929D1" w:rsidRDefault="00E929D1" w:rsidP="00F71BC4">
      <w:pPr>
        <w:rPr>
          <w:rFonts w:cs="Arial"/>
          <w:b/>
          <w:bCs/>
          <w:sz w:val="22"/>
          <w:szCs w:val="22"/>
        </w:rPr>
      </w:pPr>
    </w:p>
    <w:p w:rsidR="00F71BC4" w:rsidRDefault="00F71BC4" w:rsidP="004A11DF">
      <w:pPr>
        <w:spacing w:line="276" w:lineRule="auto"/>
      </w:pPr>
      <w:r>
        <w:rPr>
          <w:rFonts w:cs="Arial"/>
          <w:b/>
          <w:bCs/>
          <w:sz w:val="22"/>
          <w:szCs w:val="22"/>
        </w:rPr>
        <w:t>Pregunta 1</w:t>
      </w:r>
      <w:r>
        <w:rPr>
          <w:rFonts w:cs="Arial"/>
          <w:sz w:val="22"/>
          <w:szCs w:val="22"/>
        </w:rPr>
        <w:t xml:space="preserve">. Como hicimos en la actividad 3 realiza un pequeño Diagrama con las tablas resultantes </w:t>
      </w:r>
      <w:r>
        <w:rPr>
          <w:sz w:val="22"/>
          <w:szCs w:val="22"/>
        </w:rPr>
        <w:t>d</w:t>
      </w:r>
      <w:r>
        <w:rPr>
          <w:rFonts w:cs="Arial"/>
          <w:sz w:val="22"/>
          <w:szCs w:val="22"/>
        </w:rPr>
        <w:t>el siguiente enunciado. Una tienda de venta de productos para mascotas necesita una pequeña base de datos donde registrar la siguiente información de los clientes que compran productos:</w:t>
      </w:r>
    </w:p>
    <w:p w:rsidR="00F71BC4" w:rsidRDefault="00F71BC4" w:rsidP="004A11DF">
      <w:pPr>
        <w:pStyle w:val="NormalWeb"/>
        <w:numPr>
          <w:ilvl w:val="0"/>
          <w:numId w:val="44"/>
        </w:numPr>
      </w:pPr>
      <w:r>
        <w:rPr>
          <w:rFonts w:ascii="Arial" w:hAnsi="Arial"/>
          <w:color w:val="000000"/>
          <w:sz w:val="22"/>
          <w:szCs w:val="22"/>
          <w:lang w:val="es-ES"/>
        </w:rPr>
        <w:t>Para los CLIENTES: NIF, nombre, apellidos, teléfono</w:t>
      </w:r>
    </w:p>
    <w:p w:rsidR="00F71BC4" w:rsidRDefault="00F71BC4" w:rsidP="004A11DF">
      <w:pPr>
        <w:pStyle w:val="NormalWeb"/>
        <w:numPr>
          <w:ilvl w:val="0"/>
          <w:numId w:val="44"/>
        </w:numPr>
      </w:pPr>
      <w:r>
        <w:rPr>
          <w:rFonts w:ascii="Arial" w:hAnsi="Arial"/>
          <w:color w:val="000000"/>
          <w:sz w:val="22"/>
          <w:szCs w:val="22"/>
          <w:lang w:val="es-ES"/>
        </w:rPr>
        <w:t xml:space="preserve">Para el PRODUCTO: Código, nomProd, tipo_producto </w:t>
      </w:r>
    </w:p>
    <w:p w:rsidR="00F71BC4" w:rsidRDefault="00F71BC4" w:rsidP="004A11DF">
      <w:pPr>
        <w:pStyle w:val="NormalWeb"/>
        <w:numPr>
          <w:ilvl w:val="0"/>
          <w:numId w:val="44"/>
        </w:numPr>
      </w:pPr>
      <w:r>
        <w:rPr>
          <w:rFonts w:ascii="Arial" w:hAnsi="Arial"/>
          <w:color w:val="000000"/>
          <w:sz w:val="22"/>
          <w:szCs w:val="22"/>
          <w:lang w:val="es-ES"/>
        </w:rPr>
        <w:t>También queremos registrar fecha_compra, cantidad que se compra.</w:t>
      </w:r>
    </w:p>
    <w:p w:rsidR="00F71BC4" w:rsidRDefault="00F71BC4" w:rsidP="00F71BC4">
      <w:pPr>
        <w:pStyle w:val="Textoindependiente"/>
        <w:tabs>
          <w:tab w:val="left" w:pos="1358"/>
        </w:tabs>
        <w:spacing w:before="283" w:line="324" w:lineRule="auto"/>
        <w:ind w:left="12" w:right="8" w:firstLine="2"/>
      </w:pPr>
      <w:r>
        <w:rPr>
          <w:color w:val="000000"/>
          <w:sz w:val="22"/>
          <w:szCs w:val="22"/>
        </w:rPr>
        <w:t xml:space="preserve">Nota: Identifica las PK y FK de cada tabla. Puedes adjuntar una foto del diagrama hecho a mano o utilizar cualquier aplicación para realizarlo. </w:t>
      </w:r>
      <w:r>
        <w:rPr>
          <w:b/>
          <w:color w:val="000000"/>
          <w:sz w:val="22"/>
          <w:szCs w:val="22"/>
        </w:rPr>
        <w:t>(3 puntos) (Resolver la pregunta aproximadamente en 7 líneas)</w:t>
      </w:r>
    </w:p>
    <w:p w:rsidR="00F71BC4" w:rsidRDefault="00F71BC4" w:rsidP="00F71BC4">
      <w:pPr>
        <w:rPr>
          <w:rFonts w:cs="Arial"/>
          <w:sz w:val="22"/>
          <w:szCs w:val="22"/>
        </w:rPr>
      </w:pPr>
    </w:p>
    <w:p w:rsidR="00F71BC4" w:rsidRPr="000E66ED" w:rsidRDefault="000E66ED" w:rsidP="00F71BC4">
      <w:pPr>
        <w:rPr>
          <w:rFonts w:cs="Arial"/>
          <w:color w:val="5B9BD5" w:themeColor="accent1"/>
          <w:sz w:val="22"/>
          <w:szCs w:val="22"/>
        </w:rPr>
      </w:pPr>
      <w:r>
        <w:lastRenderedPageBreak/>
        <w:drawing>
          <wp:inline distT="0" distB="0" distL="0" distR="0" wp14:anchorId="7229B6F8" wp14:editId="2601C4EA">
            <wp:extent cx="4400550" cy="3752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br/>
      </w:r>
    </w:p>
    <w:p w:rsidR="000E66ED" w:rsidRPr="000E66ED" w:rsidRDefault="000E66ED" w:rsidP="00F71BC4">
      <w:pPr>
        <w:rPr>
          <w:rFonts w:cs="Arial"/>
          <w:color w:val="5B9BD5" w:themeColor="accent1"/>
          <w:sz w:val="22"/>
          <w:szCs w:val="22"/>
        </w:rPr>
      </w:pPr>
      <w:r w:rsidRPr="000E66ED">
        <w:rPr>
          <w:rFonts w:cs="Arial"/>
          <w:color w:val="5B9BD5" w:themeColor="accent1"/>
          <w:sz w:val="22"/>
          <w:szCs w:val="22"/>
        </w:rPr>
        <w:t>En la tabla clientes tenemos NIF como PK, en la de Prodcuto tenemos Codigo como PK y en Historico tenemo</w:t>
      </w:r>
      <w:r w:rsidR="000155E5">
        <w:rPr>
          <w:rFonts w:cs="Arial"/>
          <w:color w:val="5B9BD5" w:themeColor="accent1"/>
          <w:sz w:val="22"/>
          <w:szCs w:val="22"/>
        </w:rPr>
        <w:t>s</w:t>
      </w:r>
      <w:r w:rsidRPr="000E66ED">
        <w:rPr>
          <w:rFonts w:cs="Arial"/>
          <w:color w:val="5B9BD5" w:themeColor="accent1"/>
          <w:sz w:val="22"/>
          <w:szCs w:val="22"/>
        </w:rPr>
        <w:t xml:space="preserve"> clave primaria compartida con fecha_compra,cantidad y Clientes_NIF(ésta hace de FK y PK)</w:t>
      </w:r>
      <w:r w:rsidRPr="000E66ED">
        <w:rPr>
          <w:rFonts w:cs="Arial"/>
          <w:color w:val="5B9BD5" w:themeColor="accent1"/>
          <w:sz w:val="22"/>
          <w:szCs w:val="22"/>
        </w:rPr>
        <w:br/>
        <w:t>En historico tenemos como FK Cliente_NIF y Productos_Codigo</w:t>
      </w:r>
    </w:p>
    <w:p w:rsidR="00F71BC4" w:rsidRDefault="00F71BC4" w:rsidP="00F71BC4">
      <w:pPr>
        <w:rPr>
          <w:rFonts w:cs="Arial"/>
          <w:sz w:val="22"/>
          <w:szCs w:val="22"/>
        </w:rPr>
      </w:pPr>
    </w:p>
    <w:p w:rsidR="00F71BC4" w:rsidRDefault="00F71BC4" w:rsidP="00F71BC4">
      <w:pPr>
        <w:rPr>
          <w:rFonts w:cs="Arial"/>
          <w:sz w:val="22"/>
          <w:szCs w:val="22"/>
        </w:rPr>
      </w:pPr>
    </w:p>
    <w:p w:rsidR="00F71BC4" w:rsidRDefault="00F71BC4" w:rsidP="004A11DF">
      <w:pPr>
        <w:spacing w:line="276" w:lineRule="auto"/>
      </w:pPr>
      <w:r>
        <w:rPr>
          <w:rFonts w:cs="Arial"/>
          <w:b/>
          <w:bCs/>
          <w:sz w:val="22"/>
          <w:szCs w:val="22"/>
        </w:rPr>
        <w:t>Pregunta 2</w:t>
      </w:r>
      <w:r>
        <w:rPr>
          <w:rFonts w:cs="Arial"/>
          <w:sz w:val="22"/>
          <w:szCs w:val="22"/>
        </w:rPr>
        <w:t>. En la actividad 4 aprendimos hacer consultas. A partir de las tablas de la Pregunta 1 realiza la siguiente consulta…</w:t>
      </w:r>
    </w:p>
    <w:p w:rsidR="00F71BC4" w:rsidRDefault="00F71BC4" w:rsidP="00F71BC4"/>
    <w:p w:rsidR="00F71BC4" w:rsidRDefault="00F71BC4" w:rsidP="00F71BC4">
      <w:r>
        <w:rPr>
          <w:rFonts w:cs="Arial"/>
          <w:sz w:val="22"/>
          <w:szCs w:val="22"/>
        </w:rPr>
        <w:t>Clientes que han comprado más de 20  unidades del tipo de producto Comida_perros</w:t>
      </w:r>
    </w:p>
    <w:p w:rsidR="00F71BC4" w:rsidRDefault="00F71BC4" w:rsidP="00F71BC4"/>
    <w:p w:rsidR="00F71BC4" w:rsidRDefault="00E929D1" w:rsidP="00F71BC4">
      <w:r>
        <w:rPr>
          <w:rFonts w:cs="Arial"/>
          <w:b/>
          <w:sz w:val="22"/>
          <w:szCs w:val="22"/>
        </w:rPr>
        <w:t>(Puntuación: 2,5 punto</w:t>
      </w:r>
      <w:r w:rsidR="00F71BC4">
        <w:rPr>
          <w:rFonts w:cs="Arial"/>
          <w:b/>
          <w:sz w:val="22"/>
          <w:szCs w:val="22"/>
        </w:rPr>
        <w:t>s)</w:t>
      </w:r>
      <w:r w:rsidR="00F71BC4" w:rsidRPr="00F71BC4">
        <w:rPr>
          <w:rFonts w:cs="Arial"/>
          <w:b/>
          <w:sz w:val="22"/>
          <w:szCs w:val="22"/>
        </w:rPr>
        <w:t>(Resolver la pregunta aproximadamente en 3 líneas)</w:t>
      </w:r>
    </w:p>
    <w:p w:rsidR="00F71BC4" w:rsidRDefault="00F71BC4" w:rsidP="00F71BC4"/>
    <w:p w:rsidR="00F71BC4" w:rsidRDefault="00F71BC4" w:rsidP="00F71BC4"/>
    <w:p w:rsidR="00F71BC4" w:rsidRPr="000E66ED" w:rsidRDefault="000E66ED" w:rsidP="00F71BC4">
      <w:pPr>
        <w:rPr>
          <w:color w:val="5B9BD5" w:themeColor="accent1"/>
        </w:rPr>
      </w:pPr>
      <w:r w:rsidRPr="000E66ED">
        <w:rPr>
          <w:color w:val="5B9BD5" w:themeColor="accent1"/>
        </w:rPr>
        <w:t>SELECT CONCAT (c.NIF,” “,c.nombre,” “, c.apellidos);</w:t>
      </w:r>
      <w:r w:rsidRPr="000E66ED">
        <w:rPr>
          <w:color w:val="5B9BD5" w:themeColor="accent1"/>
        </w:rPr>
        <w:br/>
        <w:t>FROM Clientes c;</w:t>
      </w:r>
    </w:p>
    <w:p w:rsidR="000E66ED" w:rsidRPr="000E66ED" w:rsidRDefault="000E66ED" w:rsidP="00F71BC4">
      <w:pPr>
        <w:rPr>
          <w:color w:val="5B9BD5" w:themeColor="accent1"/>
          <w:lang w:val="en-US"/>
        </w:rPr>
      </w:pPr>
      <w:r w:rsidRPr="000E66ED">
        <w:rPr>
          <w:color w:val="5B9BD5" w:themeColor="accent1"/>
        </w:rPr>
        <w:tab/>
      </w:r>
      <w:r w:rsidRPr="000E66ED">
        <w:rPr>
          <w:color w:val="5B9BD5" w:themeColor="accent1"/>
          <w:lang w:val="en-US"/>
        </w:rPr>
        <w:t>INNER JOIN Historico h ON c.NIF= h.Clientes_NIF</w:t>
      </w:r>
    </w:p>
    <w:p w:rsidR="000E66ED" w:rsidRPr="000E66ED" w:rsidRDefault="000E66ED" w:rsidP="00F71BC4">
      <w:pPr>
        <w:rPr>
          <w:color w:val="5B9BD5" w:themeColor="accent1"/>
          <w:lang w:val="en-US"/>
        </w:rPr>
      </w:pPr>
      <w:r w:rsidRPr="000E66ED">
        <w:rPr>
          <w:color w:val="5B9BD5" w:themeColor="accent1"/>
          <w:lang w:val="en-US"/>
        </w:rPr>
        <w:tab/>
        <w:t>INNER JOIN Producto p ON p.Codigo = h.Producto_Codigo</w:t>
      </w:r>
    </w:p>
    <w:p w:rsidR="000E66ED" w:rsidRPr="000E66ED" w:rsidRDefault="000E66ED" w:rsidP="00F71BC4">
      <w:pPr>
        <w:rPr>
          <w:color w:val="5B9BD5" w:themeColor="accent1"/>
          <w:lang w:val="en-US"/>
        </w:rPr>
      </w:pPr>
      <w:r w:rsidRPr="000E66ED">
        <w:rPr>
          <w:color w:val="5B9BD5" w:themeColor="accent1"/>
          <w:lang w:val="en-US"/>
        </w:rPr>
        <w:t>WHERE h.cantidad  &gt; 20 AND tipo_producto = ‘Comida_perros’;</w:t>
      </w:r>
    </w:p>
    <w:p w:rsidR="00F71BC4" w:rsidRPr="000E66ED" w:rsidRDefault="00F71BC4" w:rsidP="00F71BC4">
      <w:pPr>
        <w:rPr>
          <w:lang w:val="en-US"/>
        </w:rPr>
      </w:pPr>
    </w:p>
    <w:p w:rsidR="00E929D1" w:rsidRPr="000E66ED" w:rsidRDefault="00E929D1">
      <w:pPr>
        <w:rPr>
          <w:rFonts w:cs="Arial"/>
          <w:b/>
          <w:bCs/>
          <w:sz w:val="22"/>
          <w:szCs w:val="22"/>
          <w:lang w:val="en-US"/>
        </w:rPr>
      </w:pPr>
      <w:r w:rsidRPr="000E66ED">
        <w:rPr>
          <w:rFonts w:cs="Arial"/>
          <w:b/>
          <w:bCs/>
          <w:sz w:val="22"/>
          <w:szCs w:val="22"/>
          <w:lang w:val="en-US"/>
        </w:rPr>
        <w:br w:type="page"/>
      </w:r>
    </w:p>
    <w:p w:rsidR="00F71BC4" w:rsidRDefault="00F71BC4" w:rsidP="004A11DF">
      <w:pPr>
        <w:spacing w:line="276" w:lineRule="auto"/>
      </w:pPr>
      <w:r>
        <w:rPr>
          <w:rFonts w:cs="Arial"/>
          <w:b/>
          <w:bCs/>
          <w:sz w:val="22"/>
          <w:szCs w:val="22"/>
        </w:rPr>
        <w:lastRenderedPageBreak/>
        <w:t>Pregunta 3</w:t>
      </w:r>
      <w:r>
        <w:rPr>
          <w:rFonts w:cs="Arial"/>
          <w:sz w:val="22"/>
          <w:szCs w:val="22"/>
        </w:rPr>
        <w:t>. Dadas las siguientes tablas correspondientes a los departamentos a los que pertenecen los profesores</w:t>
      </w:r>
      <w:r w:rsidR="00E929D1">
        <w:rPr>
          <w:rFonts w:cs="Arial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 xml:space="preserve">¿Qué resultado me daría la instrucción SQL a continuación?. </w:t>
      </w:r>
      <w:r w:rsidR="00E929D1">
        <w:rPr>
          <w:rFonts w:cs="Arial"/>
          <w:b/>
          <w:sz w:val="22"/>
          <w:szCs w:val="22"/>
        </w:rPr>
        <w:t>(Puntuación: 2 punto</w:t>
      </w:r>
      <w:r>
        <w:rPr>
          <w:rFonts w:cs="Arial"/>
          <w:b/>
          <w:sz w:val="22"/>
          <w:szCs w:val="22"/>
        </w:rPr>
        <w:t>s) (Resolver la pregunta aproximadamente en 4-5 líneas)</w:t>
      </w:r>
      <w:r w:rsidR="00E929D1">
        <w:rPr>
          <w:rFonts w:cs="Arial"/>
          <w:b/>
          <w:sz w:val="22"/>
          <w:szCs w:val="22"/>
        </w:rPr>
        <w:br/>
      </w:r>
      <w:r w:rsidR="00E929D1">
        <w:rPr>
          <w:rFonts w:cs="Arial"/>
          <w:b/>
          <w:sz w:val="22"/>
          <w:szCs w:val="22"/>
        </w:rPr>
        <w:br/>
      </w:r>
    </w:p>
    <w:p w:rsidR="00F71BC4" w:rsidRDefault="00F71BC4" w:rsidP="00F71BC4">
      <w:pPr>
        <w:rPr>
          <w:rFonts w:cs="Arial"/>
          <w:sz w:val="22"/>
          <w:szCs w:val="22"/>
          <w:highlight w:val="yellow"/>
        </w:rPr>
      </w:pPr>
      <w:r>
        <w:rPr>
          <w:rFonts w:cs="Arial"/>
          <w:sz w:val="22"/>
          <w:szCs w:val="22"/>
          <w:highlight w:val="yellow"/>
        </w:rPr>
        <w:drawing>
          <wp:anchor distT="0" distB="0" distL="0" distR="0" simplePos="0" relativeHeight="251659264" behindDoc="0" locked="0" layoutInCell="0" allowOverlap="1" wp14:anchorId="29F4FBE9" wp14:editId="3670D2E4">
            <wp:simplePos x="0" y="0"/>
            <wp:positionH relativeFrom="column">
              <wp:posOffset>24765</wp:posOffset>
            </wp:positionH>
            <wp:positionV relativeFrom="paragraph">
              <wp:posOffset>110490</wp:posOffset>
            </wp:positionV>
            <wp:extent cx="2583815" cy="3183255"/>
            <wp:effectExtent l="0" t="0" r="0" b="0"/>
            <wp:wrapSquare wrapText="bothSides"/>
            <wp:docPr id="7" name="Imat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BC4" w:rsidRDefault="00F71BC4" w:rsidP="00F71BC4">
      <w:pPr>
        <w:rPr>
          <w:rFonts w:cs="Arial"/>
          <w:sz w:val="22"/>
          <w:szCs w:val="22"/>
          <w:highlight w:val="yellow"/>
        </w:rPr>
      </w:pPr>
    </w:p>
    <w:p w:rsidR="00F71BC4" w:rsidRDefault="00F71BC4" w:rsidP="00F71BC4">
      <w:pPr>
        <w:rPr>
          <w:rFonts w:cs="Arial"/>
          <w:sz w:val="22"/>
          <w:szCs w:val="22"/>
          <w:highlight w:val="yellow"/>
        </w:rPr>
      </w:pPr>
    </w:p>
    <w:p w:rsidR="00F71BC4" w:rsidRDefault="00F71BC4" w:rsidP="00F71BC4">
      <w:pPr>
        <w:rPr>
          <w:rFonts w:cs="Arial"/>
          <w:sz w:val="22"/>
          <w:szCs w:val="22"/>
          <w:highlight w:val="yellow"/>
        </w:rPr>
      </w:pPr>
    </w:p>
    <w:p w:rsidR="00F71BC4" w:rsidRDefault="00F71BC4" w:rsidP="00F71BC4">
      <w:pPr>
        <w:rPr>
          <w:rFonts w:cs="Arial"/>
          <w:sz w:val="22"/>
          <w:szCs w:val="22"/>
          <w:highlight w:val="yellow"/>
        </w:rPr>
      </w:pPr>
    </w:p>
    <w:p w:rsidR="00F71BC4" w:rsidRDefault="00F71BC4" w:rsidP="00F71BC4">
      <w:pPr>
        <w:ind w:right="-416"/>
      </w:pPr>
      <w:r>
        <w:rPr>
          <w:rFonts w:cs="Arial"/>
          <w:sz w:val="22"/>
          <w:szCs w:val="22"/>
        </w:rPr>
        <w:t>SELECT p.nombre AS Nombre, p.apellido1 as Apellido, COUNT(d.departamento) AS departamentos</w:t>
      </w:r>
      <w:r>
        <w:rPr>
          <w:rFonts w:cs="Arial"/>
          <w:sz w:val="22"/>
          <w:szCs w:val="22"/>
        </w:rPr>
        <w:br/>
        <w:t>FROM profesor p INNER JOIN departamento d</w:t>
      </w:r>
      <w:r>
        <w:rPr>
          <w:rFonts w:cs="Arial"/>
          <w:sz w:val="22"/>
          <w:szCs w:val="22"/>
        </w:rPr>
        <w:br/>
        <w:t>ON p.id_departamento = d.id</w:t>
      </w:r>
    </w:p>
    <w:p w:rsidR="00F71BC4" w:rsidRPr="000E66ED" w:rsidRDefault="00F71BC4" w:rsidP="00F71BC4">
      <w:pPr>
        <w:ind w:right="-416"/>
        <w:rPr>
          <w:lang w:val="en-US"/>
        </w:rPr>
      </w:pPr>
      <w:r w:rsidRPr="000E66ED">
        <w:rPr>
          <w:rFonts w:cs="Arial"/>
          <w:sz w:val="22"/>
          <w:szCs w:val="22"/>
          <w:lang w:val="en-US"/>
        </w:rPr>
        <w:t>GROUP BY d</w:t>
      </w:r>
    </w:p>
    <w:p w:rsidR="00F71BC4" w:rsidRPr="000E66ED" w:rsidRDefault="00F71BC4" w:rsidP="00F71BC4">
      <w:pPr>
        <w:ind w:right="-416"/>
        <w:rPr>
          <w:lang w:val="en-US"/>
        </w:rPr>
      </w:pPr>
      <w:r w:rsidRPr="000E66ED">
        <w:rPr>
          <w:rFonts w:cs="Arial"/>
          <w:sz w:val="22"/>
          <w:szCs w:val="22"/>
          <w:lang w:val="en-US"/>
        </w:rPr>
        <w:t>ORDER BY p.nombre;</w:t>
      </w:r>
    </w:p>
    <w:p w:rsidR="00F71BC4" w:rsidRPr="000E66ED" w:rsidRDefault="00F71BC4" w:rsidP="00F71BC4">
      <w:pPr>
        <w:rPr>
          <w:rFonts w:cs="Arial"/>
          <w:sz w:val="22"/>
          <w:szCs w:val="22"/>
          <w:lang w:val="en-US"/>
        </w:rPr>
      </w:pPr>
    </w:p>
    <w:p w:rsidR="00F71BC4" w:rsidRPr="000E66ED" w:rsidRDefault="00F71BC4" w:rsidP="00F71BC4">
      <w:pPr>
        <w:rPr>
          <w:rFonts w:cs="Arial"/>
          <w:sz w:val="22"/>
          <w:szCs w:val="22"/>
          <w:lang w:val="en-US"/>
        </w:rPr>
      </w:pPr>
      <w:bookmarkStart w:id="0" w:name="_GoBack"/>
      <w:bookmarkEnd w:id="0"/>
    </w:p>
    <w:p w:rsidR="00F71BC4" w:rsidRPr="000E66ED" w:rsidRDefault="00F71BC4" w:rsidP="00F71BC4">
      <w:pPr>
        <w:rPr>
          <w:rFonts w:cs="Arial"/>
          <w:sz w:val="22"/>
          <w:szCs w:val="22"/>
          <w:lang w:val="en-US"/>
        </w:rPr>
      </w:pPr>
    </w:p>
    <w:p w:rsidR="00F71BC4" w:rsidRPr="000E66ED" w:rsidRDefault="00F71BC4" w:rsidP="00F71BC4">
      <w:pPr>
        <w:rPr>
          <w:rFonts w:cs="Arial"/>
          <w:sz w:val="22"/>
          <w:szCs w:val="22"/>
          <w:lang w:val="en-US"/>
        </w:rPr>
      </w:pPr>
    </w:p>
    <w:p w:rsidR="00F71BC4" w:rsidRPr="000E66ED" w:rsidRDefault="00F71BC4" w:rsidP="00F71BC4">
      <w:pPr>
        <w:rPr>
          <w:rFonts w:cs="Arial"/>
          <w:sz w:val="22"/>
          <w:szCs w:val="22"/>
          <w:lang w:val="en-US"/>
        </w:rPr>
      </w:pPr>
    </w:p>
    <w:p w:rsidR="00F71BC4" w:rsidRPr="000E66ED" w:rsidRDefault="00F71BC4" w:rsidP="00F71BC4">
      <w:pPr>
        <w:rPr>
          <w:rFonts w:cs="Arial"/>
          <w:sz w:val="22"/>
          <w:szCs w:val="22"/>
          <w:lang w:val="en-US"/>
        </w:rPr>
      </w:pPr>
    </w:p>
    <w:p w:rsidR="00F71BC4" w:rsidRPr="000E66ED" w:rsidRDefault="00F71BC4" w:rsidP="00F71BC4">
      <w:pPr>
        <w:rPr>
          <w:lang w:val="en-US"/>
        </w:rPr>
      </w:pPr>
    </w:p>
    <w:p w:rsidR="00F71BC4" w:rsidRPr="000E66ED" w:rsidRDefault="00F71BC4" w:rsidP="00F71BC4">
      <w:pPr>
        <w:rPr>
          <w:lang w:val="en-US"/>
        </w:rPr>
      </w:pPr>
    </w:p>
    <w:p w:rsidR="00F71BC4" w:rsidRPr="000E66ED" w:rsidRDefault="00F71BC4" w:rsidP="00F71BC4">
      <w:pPr>
        <w:rPr>
          <w:lang w:val="en-US"/>
        </w:rPr>
      </w:pPr>
    </w:p>
    <w:p w:rsidR="00F71BC4" w:rsidRPr="000E66ED" w:rsidRDefault="00F71BC4" w:rsidP="00F71BC4">
      <w:pPr>
        <w:rPr>
          <w:lang w:val="en-US"/>
        </w:rPr>
      </w:pPr>
    </w:p>
    <w:p w:rsidR="00F71BC4" w:rsidRPr="000E66ED" w:rsidRDefault="00F71BC4" w:rsidP="00F71BC4">
      <w:pPr>
        <w:rPr>
          <w:lang w:val="en-US"/>
        </w:rPr>
      </w:pPr>
    </w:p>
    <w:p w:rsidR="00F71BC4" w:rsidRPr="000E66ED" w:rsidRDefault="00F71BC4" w:rsidP="00F71BC4">
      <w:pPr>
        <w:rPr>
          <w:lang w:val="en-US"/>
        </w:rPr>
      </w:pPr>
    </w:p>
    <w:p w:rsidR="00F71BC4" w:rsidRPr="000E66ED" w:rsidRDefault="000E66ED" w:rsidP="00F71BC4">
      <w:pPr>
        <w:rPr>
          <w:color w:val="5B9BD5" w:themeColor="accent1"/>
        </w:rPr>
      </w:pPr>
      <w:r w:rsidRPr="000E66ED">
        <w:rPr>
          <w:color w:val="5B9BD5" w:themeColor="accent1"/>
        </w:rPr>
        <w:t>Nos mostrará una tabla do</w:t>
      </w:r>
      <w:r w:rsidR="000155E5">
        <w:rPr>
          <w:color w:val="5B9BD5" w:themeColor="accent1"/>
        </w:rPr>
        <w:t>n</w:t>
      </w:r>
      <w:r w:rsidRPr="000E66ED">
        <w:rPr>
          <w:color w:val="5B9BD5" w:themeColor="accent1"/>
        </w:rPr>
        <w:t>de mostraremos el nombre del profesor</w:t>
      </w:r>
      <w:r w:rsidR="000155E5">
        <w:rPr>
          <w:color w:val="5B9BD5" w:themeColor="accent1"/>
        </w:rPr>
        <w:t xml:space="preserve"> como Nombre</w:t>
      </w:r>
      <w:r w:rsidRPr="000E66ED">
        <w:rPr>
          <w:color w:val="5B9BD5" w:themeColor="accent1"/>
        </w:rPr>
        <w:t>, su apellido como Apellido y contará los departamentos en los que pertenece y los mostrará en la</w:t>
      </w:r>
      <w:r w:rsidR="000155E5">
        <w:rPr>
          <w:color w:val="5B9BD5" w:themeColor="accent1"/>
        </w:rPr>
        <w:t xml:space="preserve"> tabla</w:t>
      </w:r>
      <w:r w:rsidRPr="000E66ED">
        <w:rPr>
          <w:color w:val="5B9BD5" w:themeColor="accent1"/>
        </w:rPr>
        <w:t xml:space="preserve"> como departamentos.</w:t>
      </w:r>
      <w:r w:rsidRPr="000E66ED">
        <w:rPr>
          <w:color w:val="5B9BD5" w:themeColor="accent1"/>
        </w:rPr>
        <w:br/>
        <w:t>Todo el contaje lo agrupa en la tabla departamento y lo ordenará por el nombre del profesor</w:t>
      </w:r>
    </w:p>
    <w:p w:rsidR="00F71BC4" w:rsidRPr="000E66ED" w:rsidRDefault="00F71BC4">
      <w:pPr>
        <w:rPr>
          <w:rFonts w:cs="Arial"/>
          <w:b/>
          <w:bCs/>
          <w:sz w:val="22"/>
          <w:szCs w:val="22"/>
        </w:rPr>
      </w:pPr>
    </w:p>
    <w:p w:rsidR="00F71BC4" w:rsidRDefault="00F71BC4" w:rsidP="00F71BC4">
      <w:r>
        <w:rPr>
          <w:rFonts w:cs="Arial"/>
          <w:b/>
          <w:bCs/>
          <w:sz w:val="22"/>
          <w:szCs w:val="22"/>
        </w:rPr>
        <w:t>Pregunta 4</w:t>
      </w:r>
      <w:r>
        <w:rPr>
          <w:rFonts w:cs="Arial"/>
          <w:sz w:val="22"/>
          <w:szCs w:val="22"/>
        </w:rPr>
        <w:t>.  En la actividad 5 se crearon usuarios dando diferentes privilegios.</w:t>
      </w:r>
      <w:r>
        <w:rPr>
          <w:sz w:val="22"/>
          <w:szCs w:val="22"/>
        </w:rPr>
        <w:t xml:space="preserve">Qué significa la siguiente instrucción? ¿Qué otro tipo de privilegios hay?. </w:t>
      </w:r>
      <w:r>
        <w:rPr>
          <w:b/>
          <w:sz w:val="22"/>
          <w:szCs w:val="22"/>
        </w:rPr>
        <w:t>(Puntuación: 2,5 puntos</w:t>
      </w:r>
      <w:r w:rsidR="00E929D1">
        <w:rPr>
          <w:b/>
          <w:sz w:val="22"/>
          <w:szCs w:val="22"/>
        </w:rPr>
        <w:t>) (</w:t>
      </w:r>
      <w:r>
        <w:rPr>
          <w:b/>
          <w:bCs/>
          <w:sz w:val="22"/>
          <w:szCs w:val="22"/>
        </w:rPr>
        <w:t>R</w:t>
      </w:r>
      <w:r>
        <w:rPr>
          <w:b/>
          <w:sz w:val="22"/>
          <w:szCs w:val="22"/>
        </w:rPr>
        <w:t>esolver la pregunta aproximadamente en 4-5 líneas)</w:t>
      </w:r>
      <w:r>
        <w:fldChar w:fldCharType="begin"/>
      </w:r>
      <w:r>
        <w:rPr>
          <w:b/>
          <w:sz w:val="22"/>
          <w:szCs w:val="22"/>
        </w:rPr>
        <w:fldChar w:fldCharType="end"/>
      </w:r>
    </w:p>
    <w:p w:rsidR="00F71BC4" w:rsidRDefault="00F71BC4" w:rsidP="00F71BC4">
      <w:r>
        <w:fldChar w:fldCharType="begin"/>
      </w:r>
      <w:r>
        <w:fldChar w:fldCharType="end"/>
      </w:r>
    </w:p>
    <w:p w:rsidR="00F71BC4" w:rsidRDefault="00F71BC4" w:rsidP="00F71BC4">
      <w:pPr>
        <w:rPr>
          <w:sz w:val="22"/>
          <w:szCs w:val="22"/>
        </w:rPr>
      </w:pPr>
    </w:p>
    <w:p w:rsidR="00F71BC4" w:rsidRPr="000E66ED" w:rsidRDefault="00F71BC4" w:rsidP="00F71BC4">
      <w:pPr>
        <w:rPr>
          <w:lang w:val="en-US"/>
        </w:rPr>
      </w:pPr>
      <w:r w:rsidRPr="000E66ED">
        <w:rPr>
          <w:bCs/>
          <w:sz w:val="22"/>
          <w:szCs w:val="22"/>
          <w:lang w:val="en-US"/>
        </w:rPr>
        <w:t>REVOKE DELETE ON BdMascota.clientes TO 'owner'@'localhost;</w:t>
      </w:r>
    </w:p>
    <w:p w:rsidR="00F71BC4" w:rsidRPr="000E66ED" w:rsidRDefault="00F71BC4" w:rsidP="00F71BC4">
      <w:pPr>
        <w:rPr>
          <w:rFonts w:cs="Arial"/>
          <w:sz w:val="22"/>
          <w:szCs w:val="22"/>
          <w:lang w:val="en-US"/>
        </w:rPr>
      </w:pPr>
    </w:p>
    <w:p w:rsidR="00F71BC4" w:rsidRPr="000E66ED" w:rsidRDefault="00F71BC4" w:rsidP="00F71BC4">
      <w:pPr>
        <w:rPr>
          <w:rFonts w:cs="Arial"/>
          <w:sz w:val="22"/>
          <w:szCs w:val="22"/>
          <w:lang w:val="en-US"/>
        </w:rPr>
      </w:pPr>
    </w:p>
    <w:p w:rsidR="00F71BC4" w:rsidRPr="000E66ED" w:rsidRDefault="000E66ED" w:rsidP="00F71BC4">
      <w:pPr>
        <w:rPr>
          <w:rFonts w:cs="Arial"/>
          <w:color w:val="5B9BD5" w:themeColor="accent1"/>
          <w:sz w:val="22"/>
          <w:szCs w:val="22"/>
        </w:rPr>
      </w:pPr>
      <w:r w:rsidRPr="000E66ED">
        <w:rPr>
          <w:rFonts w:cs="Arial"/>
          <w:color w:val="5B9BD5" w:themeColor="accent1"/>
          <w:sz w:val="22"/>
          <w:szCs w:val="22"/>
        </w:rPr>
        <w:t>Se le quita al usuario owner el privilegio de borrar registros en la tabla cliente</w:t>
      </w:r>
      <w:r w:rsidR="000155E5">
        <w:rPr>
          <w:rFonts w:cs="Arial"/>
          <w:color w:val="5B9BD5" w:themeColor="accent1"/>
          <w:sz w:val="22"/>
          <w:szCs w:val="22"/>
        </w:rPr>
        <w:t>s de la base de datos Bd</w:t>
      </w:r>
      <w:r w:rsidRPr="000E66ED">
        <w:rPr>
          <w:rFonts w:cs="Arial"/>
          <w:color w:val="5B9BD5" w:themeColor="accent1"/>
          <w:sz w:val="22"/>
          <w:szCs w:val="22"/>
        </w:rPr>
        <w:t xml:space="preserve">Mascota </w:t>
      </w:r>
      <w:r w:rsidR="000155E5">
        <w:rPr>
          <w:rFonts w:cs="Arial"/>
          <w:color w:val="5B9BD5" w:themeColor="accent1"/>
          <w:sz w:val="22"/>
          <w:szCs w:val="22"/>
        </w:rPr>
        <w:t>en la que tiene permiso para</w:t>
      </w:r>
      <w:r w:rsidRPr="000E66ED">
        <w:rPr>
          <w:rFonts w:cs="Arial"/>
          <w:color w:val="5B9BD5" w:themeColor="accent1"/>
          <w:sz w:val="22"/>
          <w:szCs w:val="22"/>
        </w:rPr>
        <w:t xml:space="preserve"> acceder a ella desde el el servidor local.</w:t>
      </w:r>
    </w:p>
    <w:p w:rsidR="00F71BC4" w:rsidRPr="000E66ED" w:rsidRDefault="00F71BC4" w:rsidP="00F71BC4"/>
    <w:p w:rsidR="00E929D1" w:rsidRPr="000E66ED" w:rsidRDefault="00E929D1">
      <w:pPr>
        <w:rPr>
          <w:rFonts w:ascii="UOC Sans" w:hAnsi="UOC Sans"/>
          <w:b/>
          <w:sz w:val="28"/>
          <w:szCs w:val="28"/>
        </w:rPr>
      </w:pPr>
      <w:r w:rsidRPr="000E66ED">
        <w:rPr>
          <w:rFonts w:ascii="UOC Sans" w:hAnsi="UOC Sans"/>
          <w:sz w:val="28"/>
          <w:szCs w:val="28"/>
        </w:rPr>
        <w:br w:type="page"/>
      </w:r>
    </w:p>
    <w:p w:rsidR="00B05094" w:rsidRPr="000E66ED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</w:p>
    <w:p w:rsidR="00B05094" w:rsidRPr="007530C8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:rsidR="00B05094" w:rsidRDefault="00B05094" w:rsidP="00B05094"/>
    <w:p w:rsidR="00BB3D11" w:rsidRPr="00E929D1" w:rsidRDefault="00BB3D11" w:rsidP="004A11DF">
      <w:pPr>
        <w:pStyle w:val="Textoindependiente"/>
        <w:spacing w:before="373" w:line="276" w:lineRule="auto"/>
        <w:ind w:left="6" w:right="413" w:firstLine="9"/>
      </w:pPr>
      <w:r w:rsidRPr="00E929D1">
        <w:rPr>
          <w:rFonts w:cs="Arial"/>
          <w:b/>
          <w:sz w:val="22"/>
        </w:rPr>
        <w:t xml:space="preserve">Pregunta 1. </w:t>
      </w:r>
      <w:r w:rsidRPr="00E929D1">
        <w:rPr>
          <w:rFonts w:cs="Arial"/>
          <w:sz w:val="22"/>
        </w:rPr>
        <w:t>Como hicimos en la actividad 2 realiza un pequeño Diagrama Entidad-Relación dado el siguiente enunciado. Una agencia de alquiler de espacios para eventos necesita una pequeña base de datos donde registrar la siguiente información:</w:t>
      </w:r>
      <w:r w:rsidR="00E929D1">
        <w:rPr>
          <w:rFonts w:cs="Arial"/>
          <w:sz w:val="22"/>
        </w:rPr>
        <w:br/>
      </w:r>
    </w:p>
    <w:p w:rsidR="00BB3D11" w:rsidRPr="00E929D1" w:rsidRDefault="00BB3D11" w:rsidP="004A11DF">
      <w:pPr>
        <w:pStyle w:val="Textoindependiente"/>
        <w:numPr>
          <w:ilvl w:val="0"/>
          <w:numId w:val="45"/>
        </w:numPr>
        <w:spacing w:line="288" w:lineRule="auto"/>
        <w:ind w:left="284" w:hanging="294"/>
      </w:pPr>
      <w:r w:rsidRPr="00E929D1">
        <w:rPr>
          <w:rFonts w:cs="Arial"/>
          <w:sz w:val="22"/>
        </w:rPr>
        <w:t>Para las CLIENTES: NIF, nombre, apellidos, teléfonos</w:t>
      </w:r>
    </w:p>
    <w:p w:rsidR="00BB3D11" w:rsidRPr="00E929D1" w:rsidRDefault="00BB3D11" w:rsidP="004A11DF">
      <w:pPr>
        <w:pStyle w:val="Textoindependiente"/>
        <w:numPr>
          <w:ilvl w:val="0"/>
          <w:numId w:val="45"/>
        </w:numPr>
        <w:spacing w:before="283" w:line="324" w:lineRule="auto"/>
        <w:ind w:left="284" w:right="438" w:hanging="294"/>
      </w:pPr>
      <w:r w:rsidRPr="00E929D1">
        <w:rPr>
          <w:rFonts w:cs="Arial"/>
          <w:sz w:val="22"/>
        </w:rPr>
        <w:t>Para los ESPACIOS: Id_espacio, ciudad, dirección, codigo postal, descripción, precio_hora</w:t>
      </w:r>
    </w:p>
    <w:p w:rsidR="00BB3D11" w:rsidRPr="00E929D1" w:rsidRDefault="00BB3D11" w:rsidP="004A11DF">
      <w:pPr>
        <w:pStyle w:val="Textoindependiente"/>
        <w:numPr>
          <w:ilvl w:val="0"/>
          <w:numId w:val="45"/>
        </w:numPr>
        <w:spacing w:before="253" w:line="288" w:lineRule="auto"/>
        <w:ind w:left="284" w:hanging="294"/>
      </w:pPr>
      <w:r w:rsidRPr="00E929D1">
        <w:rPr>
          <w:rFonts w:cs="Arial"/>
          <w:sz w:val="22"/>
        </w:rPr>
        <w:t>También queremos registrar fecha_alquiler, numero_horas que se alquila.</w:t>
      </w:r>
    </w:p>
    <w:p w:rsidR="00E929D1" w:rsidRDefault="00BB3D11" w:rsidP="00E929D1">
      <w:pPr>
        <w:pStyle w:val="Textoindependiente"/>
        <w:spacing w:before="283" w:line="324" w:lineRule="auto"/>
        <w:ind w:left="12" w:firstLine="2"/>
        <w:rPr>
          <w:rFonts w:cs="Arial"/>
          <w:b/>
          <w:sz w:val="22"/>
        </w:rPr>
      </w:pPr>
      <w:r w:rsidRPr="00E929D1">
        <w:rPr>
          <w:rFonts w:cs="Arial"/>
          <w:sz w:val="22"/>
        </w:rPr>
        <w:t xml:space="preserve">Nota: Puedes adjuntar una foto del diagrama hecho a mano o utilizar cualquier aplicación para realizarlo. </w:t>
      </w:r>
      <w:r w:rsidRPr="00E929D1">
        <w:rPr>
          <w:rFonts w:cs="Arial"/>
          <w:b/>
          <w:sz w:val="22"/>
        </w:rPr>
        <w:t>(3 puntos) (Resolver la pregunta aproximadamente en 7 líneas)</w:t>
      </w:r>
    </w:p>
    <w:p w:rsidR="00BB3D11" w:rsidRPr="00E929D1" w:rsidRDefault="00E929D1" w:rsidP="00E929D1">
      <w:pPr>
        <w:pStyle w:val="Textoindependiente"/>
        <w:spacing w:before="283" w:line="324" w:lineRule="auto"/>
        <w:ind w:left="12" w:firstLine="2"/>
        <w:rPr>
          <w:rFonts w:cs="Arial"/>
          <w:b/>
          <w:sz w:val="22"/>
        </w:rPr>
      </w:pPr>
      <w:r>
        <w:rPr>
          <w:rFonts w:cs="Arial"/>
          <w:b/>
          <w:sz w:val="22"/>
        </w:rPr>
        <w:br/>
      </w:r>
      <w:r w:rsidR="00BB3D11" w:rsidRPr="00E929D1">
        <w:rPr>
          <w:rFonts w:cs="Arial"/>
          <w:b/>
          <w:sz w:val="22"/>
        </w:rPr>
        <w:t xml:space="preserve">Pregunta 2. </w:t>
      </w:r>
      <w:r w:rsidR="00BB3D11" w:rsidRPr="00E929D1">
        <w:rPr>
          <w:rFonts w:cs="Arial"/>
          <w:sz w:val="22"/>
        </w:rPr>
        <w:t xml:space="preserve">Como vimos en la actividad 3 describe cómo quedaría la estructura de tablas si pasamos al modelo relacional el diagrama de la </w:t>
      </w:r>
      <w:r w:rsidR="00BB3D11" w:rsidRPr="00E929D1">
        <w:rPr>
          <w:rFonts w:cs="Arial"/>
          <w:b/>
          <w:sz w:val="22"/>
        </w:rPr>
        <w:t xml:space="preserve">Pregunta 1 </w:t>
      </w:r>
      <w:r w:rsidR="00BB3D11" w:rsidRPr="00E929D1">
        <w:rPr>
          <w:rFonts w:cs="Arial"/>
          <w:sz w:val="22"/>
        </w:rPr>
        <w:t xml:space="preserve">Indica las claves primarias y foráneas necesarias. </w:t>
      </w:r>
      <w:r w:rsidR="00BB3D11" w:rsidRPr="00E929D1">
        <w:rPr>
          <w:rFonts w:cs="Arial"/>
          <w:b/>
          <w:sz w:val="22"/>
        </w:rPr>
        <w:t>(3 puntos) (Resolver la pregunta aproximadamente en 5 líneas)</w:t>
      </w:r>
    </w:p>
    <w:p w:rsidR="00BB3D11" w:rsidRPr="00E929D1" w:rsidRDefault="00BB3D11" w:rsidP="00E929D1">
      <w:pPr>
        <w:pStyle w:val="Textoindependiente"/>
        <w:spacing w:before="613" w:line="324" w:lineRule="auto"/>
        <w:ind w:left="6" w:right="415" w:firstLine="8"/>
        <w:rPr>
          <w:rFonts w:cs="Arial"/>
          <w:b/>
          <w:sz w:val="22"/>
        </w:rPr>
      </w:pPr>
      <w:r w:rsidRPr="00E929D1">
        <w:rPr>
          <w:rFonts w:cs="Arial"/>
          <w:b/>
          <w:sz w:val="22"/>
        </w:rPr>
        <w:t xml:space="preserve">Pregunta 3. </w:t>
      </w:r>
      <w:r w:rsidRPr="00E929D1">
        <w:rPr>
          <w:rFonts w:cs="Arial"/>
          <w:sz w:val="22"/>
        </w:rPr>
        <w:t xml:space="preserve">Aplicando lo que hicimos en la actividad 4. ¿Podría normalizarse el modelo anterior de la </w:t>
      </w:r>
      <w:r w:rsidRPr="00E929D1">
        <w:rPr>
          <w:rFonts w:cs="Arial"/>
          <w:b/>
          <w:sz w:val="22"/>
        </w:rPr>
        <w:t>Pregunta 1 y 2</w:t>
      </w:r>
      <w:r w:rsidRPr="00E929D1">
        <w:rPr>
          <w:rFonts w:cs="Arial"/>
          <w:sz w:val="22"/>
        </w:rPr>
        <w:t xml:space="preserve">? ¿Qué norma formal le aplicarías? ¿Cómo quedarían las tablas? </w:t>
      </w:r>
      <w:r w:rsidRPr="00E929D1">
        <w:rPr>
          <w:rFonts w:cs="Arial"/>
          <w:b/>
          <w:sz w:val="22"/>
        </w:rPr>
        <w:t>(2 puntos) (Resolver la pregunta aproximadamente en 4 líneas)</w:t>
      </w:r>
    </w:p>
    <w:p w:rsidR="00E929D1" w:rsidRPr="00E929D1" w:rsidRDefault="00E929D1" w:rsidP="00BB3D11">
      <w:pPr>
        <w:pStyle w:val="Textoindependiente"/>
        <w:rPr>
          <w:rFonts w:cs="Arial"/>
          <w:b/>
          <w:sz w:val="22"/>
        </w:rPr>
      </w:pPr>
    </w:p>
    <w:p w:rsidR="00E929D1" w:rsidRPr="00E929D1" w:rsidRDefault="00E929D1" w:rsidP="00BB3D11">
      <w:pPr>
        <w:pStyle w:val="Textoindependiente"/>
        <w:rPr>
          <w:rFonts w:cs="Arial"/>
          <w:b/>
          <w:sz w:val="22"/>
        </w:rPr>
      </w:pPr>
    </w:p>
    <w:p w:rsidR="00BB3D11" w:rsidRPr="00E929D1" w:rsidRDefault="00BB3D11" w:rsidP="006E0A61">
      <w:pPr>
        <w:pStyle w:val="Textoindependiente"/>
        <w:spacing w:line="276" w:lineRule="auto"/>
      </w:pPr>
      <w:r w:rsidRPr="00E929D1">
        <w:rPr>
          <w:rFonts w:cs="Arial"/>
          <w:b/>
          <w:sz w:val="22"/>
        </w:rPr>
        <w:t xml:space="preserve">Pregunta 4. </w:t>
      </w:r>
      <w:r w:rsidRPr="00E929D1">
        <w:rPr>
          <w:rFonts w:cs="Arial"/>
          <w:sz w:val="22"/>
          <w:shd w:val="clear" w:color="auto" w:fill="FFFFFF"/>
        </w:rPr>
        <w:t>Pon un ejemplo de atributo de relación (pertenece a la relación entre dos</w:t>
      </w:r>
      <w:r w:rsidRPr="00E929D1">
        <w:t xml:space="preserve"> </w:t>
      </w:r>
      <w:r w:rsidRPr="00E929D1">
        <w:rPr>
          <w:rFonts w:cs="Arial"/>
          <w:sz w:val="22"/>
          <w:shd w:val="clear" w:color="auto" w:fill="FFFFFF"/>
        </w:rPr>
        <w:t>entidades) de los que vimos en la actividad 2 y explica porque pertenece a la relación con tus</w:t>
      </w:r>
      <w:r w:rsidRPr="00E929D1">
        <w:t xml:space="preserve"> </w:t>
      </w:r>
      <w:r w:rsidRPr="00E929D1">
        <w:rPr>
          <w:rFonts w:cs="Arial"/>
          <w:sz w:val="22"/>
          <w:shd w:val="clear" w:color="auto" w:fill="FFFFFF"/>
        </w:rPr>
        <w:t xml:space="preserve">palabras. </w:t>
      </w:r>
      <w:r w:rsidR="00E929D1">
        <w:rPr>
          <w:rFonts w:cs="Arial"/>
          <w:sz w:val="22"/>
          <w:shd w:val="clear" w:color="auto" w:fill="FFFFFF"/>
        </w:rPr>
        <w:br/>
      </w:r>
      <w:r w:rsidRPr="00E929D1">
        <w:rPr>
          <w:rFonts w:cs="Arial"/>
          <w:b/>
          <w:sz w:val="22"/>
        </w:rPr>
        <w:t xml:space="preserve">(2 puntos) (Resolver la pregunta aproximadamente en 4 líneas) </w:t>
      </w:r>
    </w:p>
    <w:p w:rsidR="00BB3D11" w:rsidRDefault="00BB3D11" w:rsidP="00BB3D11"/>
    <w:p w:rsidR="00BB3D11" w:rsidRDefault="00BB3D11" w:rsidP="00BB3D11"/>
    <w:p w:rsidR="00BB3D11" w:rsidRDefault="00BB3D11" w:rsidP="00BB3D11"/>
    <w:p w:rsidR="00BB3D11" w:rsidRDefault="00BB3D11" w:rsidP="00BB3D11"/>
    <w:p w:rsidR="00BB3D11" w:rsidRDefault="00BB3D11" w:rsidP="00BB3D11"/>
    <w:p w:rsidR="00BB3D11" w:rsidRDefault="00BB3D11" w:rsidP="00BB3D11"/>
    <w:p w:rsidR="000E4B67" w:rsidRPr="009F3BAD" w:rsidRDefault="000E4B67" w:rsidP="00BB3D11">
      <w:pPr>
        <w:rPr>
          <w:rFonts w:ascii="UOC Sans" w:hAnsi="UOC Sans"/>
          <w:sz w:val="24"/>
          <w:szCs w:val="24"/>
        </w:rPr>
      </w:pP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6E2" w:rsidRDefault="001646E2">
      <w:r>
        <w:separator/>
      </w:r>
    </w:p>
  </w:endnote>
  <w:endnote w:type="continuationSeparator" w:id="0">
    <w:p w:rsidR="001646E2" w:rsidRDefault="0016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OC Sans">
    <w:altName w:val="Calibri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1"/>
    <w:family w:val="roman"/>
    <w:pitch w:val="variable"/>
  </w:font>
  <w:font w:name="UOC Sans Bold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B76C35">
      <w:rPr>
        <w:rStyle w:val="Nmerodepgina"/>
        <w:rFonts w:ascii="UOC Sans" w:hAnsi="UOC Sans"/>
      </w:rPr>
      <w:t>5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B76C35">
      <w:rPr>
        <w:rStyle w:val="Nmerodepgina"/>
        <w:rFonts w:ascii="UOC Sans" w:hAnsi="UOC Sans"/>
      </w:rPr>
      <w:t>5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6E2" w:rsidRDefault="001646E2">
      <w:r>
        <w:separator/>
      </w:r>
    </w:p>
  </w:footnote>
  <w:footnote w:type="continuationSeparator" w:id="0">
    <w:p w:rsidR="001646E2" w:rsidRDefault="00164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F001B0" w:rsidRDefault="000E4B67">
    <w:pPr>
      <w:pStyle w:val="Encabezado"/>
      <w:rPr>
        <w:sz w:val="16"/>
        <w:szCs w:val="16"/>
      </w:rPr>
    </w:pPr>
  </w:p>
  <w:p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3C2A0456" wp14:editId="32F53474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7558FA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Encabezado"/>
      <w:rPr>
        <w:rFonts w:ascii="StoneSerif" w:hAnsi="StoneSerif"/>
        <w:sz w:val="18"/>
      </w:rPr>
    </w:pPr>
  </w:p>
  <w:p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3-1</w:t>
    </w:r>
  </w:p>
  <w:p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7B50A4" w:rsidRDefault="00F97F02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Introducción a las bases de datos</w:t>
          </w:r>
        </w:p>
      </w:tc>
      <w:tc>
        <w:tcPr>
          <w:tcW w:w="1276" w:type="dxa"/>
          <w:vAlign w:val="center"/>
        </w:tcPr>
        <w:p w:rsidR="000E4B67" w:rsidRPr="007B50A4" w:rsidRDefault="00F97F02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FP.055</w:t>
          </w:r>
        </w:p>
      </w:tc>
      <w:tc>
        <w:tcPr>
          <w:tcW w:w="1275" w:type="dxa"/>
          <w:vAlign w:val="center"/>
        </w:tcPr>
        <w:p w:rsidR="000E4B67" w:rsidRPr="007B50A4" w:rsidRDefault="00F97F02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21/1/2023</w:t>
          </w:r>
        </w:p>
      </w:tc>
      <w:tc>
        <w:tcPr>
          <w:tcW w:w="1276" w:type="dxa"/>
          <w:vAlign w:val="center"/>
        </w:tcPr>
        <w:p w:rsidR="000E4B67" w:rsidRPr="007B50A4" w:rsidRDefault="00F97F02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19:00</w:t>
          </w:r>
        </w:p>
      </w:tc>
    </w:tr>
  </w:tbl>
  <w:p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992363"/>
    <w:multiLevelType w:val="hybridMultilevel"/>
    <w:tmpl w:val="73BEB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7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6E476500"/>
    <w:multiLevelType w:val="hybridMultilevel"/>
    <w:tmpl w:val="FE48C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2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2"/>
  </w:num>
  <w:num w:numId="2">
    <w:abstractNumId w:val="39"/>
  </w:num>
  <w:num w:numId="3">
    <w:abstractNumId w:val="31"/>
  </w:num>
  <w:num w:numId="4">
    <w:abstractNumId w:val="23"/>
  </w:num>
  <w:num w:numId="5">
    <w:abstractNumId w:val="10"/>
  </w:num>
  <w:num w:numId="6">
    <w:abstractNumId w:val="16"/>
  </w:num>
  <w:num w:numId="7">
    <w:abstractNumId w:val="9"/>
  </w:num>
  <w:num w:numId="8">
    <w:abstractNumId w:val="41"/>
  </w:num>
  <w:num w:numId="9">
    <w:abstractNumId w:val="3"/>
  </w:num>
  <w:num w:numId="10">
    <w:abstractNumId w:val="37"/>
  </w:num>
  <w:num w:numId="11">
    <w:abstractNumId w:val="26"/>
  </w:num>
  <w:num w:numId="12">
    <w:abstractNumId w:val="15"/>
  </w:num>
  <w:num w:numId="13">
    <w:abstractNumId w:val="6"/>
  </w:num>
  <w:num w:numId="14">
    <w:abstractNumId w:val="13"/>
  </w:num>
  <w:num w:numId="15">
    <w:abstractNumId w:val="32"/>
  </w:num>
  <w:num w:numId="16">
    <w:abstractNumId w:val="27"/>
  </w:num>
  <w:num w:numId="17">
    <w:abstractNumId w:val="17"/>
  </w:num>
  <w:num w:numId="18">
    <w:abstractNumId w:val="11"/>
  </w:num>
  <w:num w:numId="19">
    <w:abstractNumId w:val="2"/>
  </w:num>
  <w:num w:numId="20">
    <w:abstractNumId w:val="24"/>
  </w:num>
  <w:num w:numId="21">
    <w:abstractNumId w:val="40"/>
  </w:num>
  <w:num w:numId="22">
    <w:abstractNumId w:val="12"/>
  </w:num>
  <w:num w:numId="23">
    <w:abstractNumId w:val="29"/>
  </w:num>
  <w:num w:numId="24">
    <w:abstractNumId w:val="36"/>
  </w:num>
  <w:num w:numId="25">
    <w:abstractNumId w:val="33"/>
  </w:num>
  <w:num w:numId="26">
    <w:abstractNumId w:val="20"/>
  </w:num>
  <w:num w:numId="27">
    <w:abstractNumId w:val="34"/>
  </w:num>
  <w:num w:numId="28">
    <w:abstractNumId w:val="1"/>
  </w:num>
  <w:num w:numId="29">
    <w:abstractNumId w:val="14"/>
  </w:num>
  <w:num w:numId="30">
    <w:abstractNumId w:val="30"/>
  </w:num>
  <w:num w:numId="31">
    <w:abstractNumId w:val="5"/>
  </w:num>
  <w:num w:numId="32">
    <w:abstractNumId w:val="21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9"/>
  </w:num>
  <w:num w:numId="35">
    <w:abstractNumId w:val="28"/>
  </w:num>
  <w:num w:numId="36">
    <w:abstractNumId w:val="42"/>
  </w:num>
  <w:num w:numId="37">
    <w:abstractNumId w:val="35"/>
  </w:num>
  <w:num w:numId="38">
    <w:abstractNumId w:val="18"/>
  </w:num>
  <w:num w:numId="39">
    <w:abstractNumId w:val="4"/>
  </w:num>
  <w:num w:numId="40">
    <w:abstractNumId w:val="43"/>
  </w:num>
  <w:num w:numId="41">
    <w:abstractNumId w:val="44"/>
  </w:num>
  <w:num w:numId="42">
    <w:abstractNumId w:val="8"/>
  </w:num>
  <w:num w:numId="43">
    <w:abstractNumId w:val="25"/>
  </w:num>
  <w:num w:numId="44">
    <w:abstractNumId w:val="38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cPcJ37FF5jV4LTjxYhj26TqbqRet7e4F6JlBZiuZHBHVDKsfTvaFwn9MgemAp21Eq+j0NtrxbqQZjTwPWieSlw==" w:salt="75gbEeGsdZ+nUc2LbX0tG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02"/>
    <w:rsid w:val="00005BA2"/>
    <w:rsid w:val="000155E5"/>
    <w:rsid w:val="000160B3"/>
    <w:rsid w:val="00027E30"/>
    <w:rsid w:val="00053C41"/>
    <w:rsid w:val="00084E25"/>
    <w:rsid w:val="000E4B67"/>
    <w:rsid w:val="000E66ED"/>
    <w:rsid w:val="000F762E"/>
    <w:rsid w:val="00103225"/>
    <w:rsid w:val="00133963"/>
    <w:rsid w:val="00133B86"/>
    <w:rsid w:val="00147BCE"/>
    <w:rsid w:val="00154328"/>
    <w:rsid w:val="001646E2"/>
    <w:rsid w:val="001751C2"/>
    <w:rsid w:val="001D6D4C"/>
    <w:rsid w:val="001E267A"/>
    <w:rsid w:val="001E35FB"/>
    <w:rsid w:val="002203AA"/>
    <w:rsid w:val="00267C61"/>
    <w:rsid w:val="002A4E53"/>
    <w:rsid w:val="002B012D"/>
    <w:rsid w:val="002B203F"/>
    <w:rsid w:val="002C1A87"/>
    <w:rsid w:val="002C342C"/>
    <w:rsid w:val="002E62CC"/>
    <w:rsid w:val="00306414"/>
    <w:rsid w:val="003066BB"/>
    <w:rsid w:val="0031130F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A11DF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6E0A61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838DC"/>
    <w:rsid w:val="008906D0"/>
    <w:rsid w:val="00896EB3"/>
    <w:rsid w:val="00923495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05094"/>
    <w:rsid w:val="00B64F94"/>
    <w:rsid w:val="00B76C35"/>
    <w:rsid w:val="00BB3D11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E929D1"/>
    <w:rsid w:val="00F001B0"/>
    <w:rsid w:val="00F02B1F"/>
    <w:rsid w:val="00F1298F"/>
    <w:rsid w:val="00F64330"/>
    <w:rsid w:val="00F66BB8"/>
    <w:rsid w:val="00F71BC4"/>
    <w:rsid w:val="00F74374"/>
    <w:rsid w:val="00F97F02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2BEFB71"/>
  <w15:docId w15:val="{66F8B2E2-DD06-4ECD-8A0B-5ADEC3BF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rsid w:val="003113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1130F"/>
    <w:rPr>
      <w:rFonts w:ascii="Tahoma" w:hAnsi="Tahoma" w:cs="Tahoma"/>
      <w:noProof/>
      <w:sz w:val="16"/>
      <w:szCs w:val="16"/>
      <w:lang w:val="es-ES" w:eastAsia="es-ES"/>
    </w:rPr>
  </w:style>
  <w:style w:type="paragraph" w:styleId="NormalWeb">
    <w:name w:val="Normal (Web)"/>
    <w:basedOn w:val="Normal"/>
    <w:qFormat/>
    <w:rsid w:val="00F71BC4"/>
    <w:pPr>
      <w:suppressAutoHyphens/>
      <w:spacing w:before="280" w:after="280"/>
    </w:pPr>
    <w:rPr>
      <w:rFonts w:ascii="Times New Roman" w:hAnsi="Times New Roman"/>
      <w:noProof w:val="0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xmatey711202295536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fitxaexa5</Template>
  <TotalTime>48</TotalTime>
  <Pages>5</Pages>
  <Words>847</Words>
  <Characters>4660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creator>Xavier Matey Garcia</dc:creator>
  <cp:lastModifiedBy>Usuario de Windows</cp:lastModifiedBy>
  <cp:revision>7</cp:revision>
  <cp:lastPrinted>2023-01-21T18:16:00Z</cp:lastPrinted>
  <dcterms:created xsi:type="dcterms:W3CDTF">2022-12-13T12:30:00Z</dcterms:created>
  <dcterms:modified xsi:type="dcterms:W3CDTF">2023-01-21T18:34:00Z</dcterms:modified>
</cp:coreProperties>
</file>