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3536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503560A2" w14:textId="77777777" w:rsidTr="001E267A">
        <w:trPr>
          <w:jc w:val="center"/>
        </w:trPr>
        <w:tc>
          <w:tcPr>
            <w:tcW w:w="1809" w:type="dxa"/>
            <w:vAlign w:val="center"/>
          </w:tcPr>
          <w:p w14:paraId="12D840EC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0D3F4B38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2AC91705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7F84F16E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2A2F0844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695CE38E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2B92AA09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3491E0E1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5B6CE7C3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7C03FD60" w14:textId="4998FE39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result w:val="1"/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E90702">
        <w:rPr>
          <w:rFonts w:ascii="UOC Sans" w:hAnsi="UOC Sans"/>
          <w:b/>
          <w:sz w:val="22"/>
          <w:szCs w:val="22"/>
        </w:rPr>
      </w:r>
      <w:r w:rsidR="00E90702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083907">
        <w:rPr>
          <w:rFonts w:ascii="UOC Sans" w:hAnsi="UOC Sans"/>
          <w:b/>
          <w:noProof/>
          <w:sz w:val="22"/>
          <w:szCs w:val="22"/>
        </w:rPr>
        <w:t>LAS A</w:t>
      </w:r>
      <w:r w:rsidR="00FA5362">
        <w:rPr>
          <w:rFonts w:ascii="UOC Sans" w:hAnsi="UOC Sans"/>
          <w:b/>
          <w:noProof/>
          <w:sz w:val="22"/>
          <w:szCs w:val="22"/>
        </w:rPr>
        <w:t>CTIVIDADES DE APRE</w:t>
      </w:r>
      <w:r w:rsidR="00284638">
        <w:rPr>
          <w:rFonts w:ascii="UOC Sans" w:hAnsi="UOC Sans"/>
          <w:b/>
          <w:noProof/>
          <w:sz w:val="22"/>
          <w:szCs w:val="22"/>
        </w:rPr>
        <w:t>N</w:t>
      </w:r>
      <w:r w:rsidR="00FA5362">
        <w:rPr>
          <w:rFonts w:ascii="UOC Sans" w:hAnsi="UOC Sans"/>
          <w:b/>
          <w:noProof/>
          <w:sz w:val="22"/>
          <w:szCs w:val="22"/>
        </w:rPr>
        <w:t xml:space="preserve">DIZAJE HECHAS </w:t>
      </w:r>
      <w:r w:rsidR="00083907">
        <w:rPr>
          <w:rFonts w:ascii="UOC Sans" w:hAnsi="UOC Sans"/>
          <w:b/>
          <w:noProof/>
          <w:sz w:val="22"/>
          <w:szCs w:val="22"/>
        </w:rPr>
        <w:t xml:space="preserve"> Y EL PLAN DOCENTE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01C4E67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E90702">
        <w:rPr>
          <w:rFonts w:ascii="UOC Sans" w:hAnsi="UOC Sans"/>
          <w:b/>
          <w:sz w:val="22"/>
          <w:szCs w:val="22"/>
        </w:rPr>
      </w:r>
      <w:r w:rsidR="00E90702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E90702">
        <w:rPr>
          <w:rFonts w:ascii="UOC Sans" w:hAnsi="UOC Sans"/>
          <w:b/>
          <w:sz w:val="22"/>
          <w:szCs w:val="22"/>
        </w:rPr>
      </w:r>
      <w:r w:rsidR="00E90702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18F88915" w14:textId="5595F130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FA5362">
        <w:rPr>
          <w:rFonts w:ascii="UOC Sans" w:hAnsi="UOC Sans"/>
          <w:b/>
          <w:noProof/>
          <w:sz w:val="22"/>
          <w:szCs w:val="22"/>
        </w:rPr>
        <w:t>NO BORRAR EL ENUNCIADO DE LAS PREGUNTAS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11AF9EEF" w14:textId="77777777" w:rsidR="000E4B67" w:rsidRPr="007530C8" w:rsidRDefault="000E4B67">
      <w:pPr>
        <w:rPr>
          <w:b/>
          <w:sz w:val="24"/>
        </w:rPr>
      </w:pPr>
    </w:p>
    <w:p w14:paraId="1970E20F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1A9D2BDF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1AA8DC5C" w14:textId="77777777" w:rsidR="00450C49" w:rsidRDefault="00450C49" w:rsidP="00450C49"/>
    <w:p w14:paraId="04D9C210" w14:textId="77777777" w:rsidR="00B76108" w:rsidRDefault="00FA5362" w:rsidP="00FA5362">
      <w:pPr>
        <w:rPr>
          <w:rFonts w:ascii="UOC Sans" w:hAnsi="UOC Sans"/>
          <w:sz w:val="24"/>
          <w:szCs w:val="24"/>
        </w:rPr>
      </w:pPr>
      <w:r w:rsidRPr="00284638">
        <w:rPr>
          <w:rFonts w:ascii="UOC Sans" w:hAnsi="UOC Sans"/>
          <w:b/>
          <w:sz w:val="24"/>
          <w:szCs w:val="24"/>
        </w:rPr>
        <w:t>Pregunta 1.</w:t>
      </w:r>
      <w:r w:rsidRPr="00FA5362">
        <w:rPr>
          <w:rFonts w:ascii="UOC Sans" w:hAnsi="UOC Sans"/>
          <w:sz w:val="24"/>
          <w:szCs w:val="24"/>
        </w:rPr>
        <w:t xml:space="preserve"> Escribe un ejemplo para una de las competencias que se trabaja en el seminario (las tenéis en el plan docente) que demuestre los aprendizajes adquiridos en cada caso. </w:t>
      </w:r>
    </w:p>
    <w:p w14:paraId="7C0BE586" w14:textId="4075DE31" w:rsidR="00FA5362" w:rsidRPr="00284638" w:rsidRDefault="00FA5362" w:rsidP="00FA5362">
      <w:pPr>
        <w:rPr>
          <w:rFonts w:ascii="UOC Sans" w:hAnsi="UOC Sans"/>
          <w:b/>
          <w:sz w:val="24"/>
          <w:szCs w:val="24"/>
        </w:rPr>
      </w:pPr>
      <w:r w:rsidRPr="00284638">
        <w:rPr>
          <w:rFonts w:ascii="UOC Sans" w:hAnsi="UOC Sans"/>
          <w:b/>
          <w:sz w:val="24"/>
          <w:szCs w:val="24"/>
        </w:rPr>
        <w:t>(2,5 puntos) (Resolver la pregunta aproximadamente en 10 líneas)</w:t>
      </w:r>
    </w:p>
    <w:p w14:paraId="4C4F53BA" w14:textId="43CA20A3" w:rsidR="00FA5362" w:rsidRDefault="00FA5362" w:rsidP="00FA5362">
      <w:pPr>
        <w:rPr>
          <w:rFonts w:ascii="UOC Sans" w:hAnsi="UOC Sans"/>
          <w:sz w:val="24"/>
          <w:szCs w:val="24"/>
        </w:rPr>
      </w:pPr>
    </w:p>
    <w:p w14:paraId="3C52E854" w14:textId="3882010A" w:rsidR="0034371B" w:rsidRPr="0034371B" w:rsidRDefault="0034371B" w:rsidP="0034371B">
      <w:pPr>
        <w:jc w:val="center"/>
        <w:rPr>
          <w:rFonts w:ascii="UOC Sans" w:hAnsi="UOC Sans"/>
          <w:b/>
          <w:bCs/>
          <w:sz w:val="24"/>
          <w:szCs w:val="24"/>
        </w:rPr>
      </w:pPr>
      <w:r w:rsidRPr="0034371B">
        <w:rPr>
          <w:rFonts w:ascii="UOC Sans" w:hAnsi="UOC Sans"/>
          <w:b/>
          <w:bCs/>
          <w:sz w:val="24"/>
          <w:szCs w:val="24"/>
        </w:rPr>
        <w:t xml:space="preserve">Competencias propias (de FP </w:t>
      </w:r>
      <w:proofErr w:type="spellStart"/>
      <w:r w:rsidRPr="0034371B">
        <w:rPr>
          <w:rFonts w:ascii="UOC Sans" w:hAnsi="UOC Sans"/>
          <w:b/>
          <w:bCs/>
          <w:sz w:val="24"/>
          <w:szCs w:val="24"/>
        </w:rPr>
        <w:t>Jesuïtes</w:t>
      </w:r>
      <w:proofErr w:type="spellEnd"/>
      <w:r w:rsidRPr="0034371B">
        <w:rPr>
          <w:rFonts w:ascii="UOC Sans" w:hAnsi="UOC Sans"/>
          <w:b/>
          <w:bCs/>
          <w:sz w:val="24"/>
          <w:szCs w:val="24"/>
        </w:rPr>
        <w:t xml:space="preserve"> UOC):</w:t>
      </w:r>
    </w:p>
    <w:p w14:paraId="6E6EA66F" w14:textId="4173472B" w:rsidR="0034371B" w:rsidRDefault="0034371B" w:rsidP="0034371B">
      <w:pPr>
        <w:pStyle w:val="Prrafodelista"/>
        <w:numPr>
          <w:ilvl w:val="0"/>
          <w:numId w:val="44"/>
        </w:numPr>
        <w:jc w:val="center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Iniciativa emprendedora (ASIR, DAM y DAW).</w:t>
      </w:r>
    </w:p>
    <w:p w14:paraId="06DFB1D3" w14:textId="5E9EBBFD" w:rsidR="0034371B" w:rsidRPr="0034371B" w:rsidRDefault="0034371B" w:rsidP="0034371B">
      <w:pPr>
        <w:jc w:val="both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Esta competencia ha sido trabajado en este asignatura a lo largo de este semestre y se ha llevado a cabo realizando las diferentes AA; en el AA1 pudimos aprender y analizar las cualidades, habilidades y conocimientos que debe tener una persona para gestionar su propio proyecto profesional, qué significa emprender y cuáles son los requisitos básicos; en el AA2 pudimos aprender aspectos esenciales que todo emprendedor o emprendedora debe plantear para poder desarrollar un proyecto empresarial, y a su vez, creamos un Plan de empresa; en el AA3, analizamos los elementos claves que debemos saber para gestionar una empresa (gestión de recursos, gestión económica, etc.); en el AA4 apre</w:t>
      </w:r>
      <w:r w:rsidR="00E66B31">
        <w:rPr>
          <w:rFonts w:ascii="UOC Sans" w:hAnsi="UOC Sans"/>
          <w:sz w:val="24"/>
          <w:szCs w:val="24"/>
        </w:rPr>
        <w:t xml:space="preserve">ndimos a identificar y analizar las principales fuentes de financiación; y por último, en el AA5 pusimos en práctica todos los conocimientos adquiridos anteriormente para desarrollar un Plan de Empresa de una empresa ficticia creada por nosotros. </w:t>
      </w:r>
    </w:p>
    <w:p w14:paraId="1806952E" w14:textId="77777777" w:rsidR="00FA5362" w:rsidRPr="00FA5362" w:rsidRDefault="00FA5362" w:rsidP="00FA5362">
      <w:pPr>
        <w:rPr>
          <w:rFonts w:ascii="UOC Sans" w:hAnsi="UOC Sans"/>
          <w:sz w:val="24"/>
          <w:szCs w:val="24"/>
        </w:rPr>
      </w:pPr>
    </w:p>
    <w:p w14:paraId="6F713B64" w14:textId="2CC94D4A" w:rsidR="00FA5362" w:rsidRPr="00FA5362" w:rsidRDefault="00FA5362" w:rsidP="00FA5362">
      <w:pPr>
        <w:rPr>
          <w:rFonts w:ascii="UOC Sans" w:hAnsi="UOC Sans"/>
          <w:sz w:val="24"/>
          <w:szCs w:val="24"/>
        </w:rPr>
      </w:pPr>
      <w:r w:rsidRPr="00284638">
        <w:rPr>
          <w:rFonts w:ascii="UOC Sans" w:hAnsi="UOC Sans"/>
          <w:b/>
          <w:sz w:val="24"/>
          <w:szCs w:val="24"/>
        </w:rPr>
        <w:t>Pregunta 2.</w:t>
      </w:r>
      <w:r w:rsidRPr="00FA5362">
        <w:rPr>
          <w:rFonts w:ascii="UOC Sans" w:hAnsi="UOC Sans"/>
          <w:sz w:val="24"/>
          <w:szCs w:val="24"/>
        </w:rPr>
        <w:t xml:space="preserve"> Posiciónate a favor o en contra de la siguiente afirmación.</w:t>
      </w:r>
      <w:r w:rsidR="00284638">
        <w:rPr>
          <w:rFonts w:ascii="UOC Sans" w:hAnsi="UOC Sans"/>
          <w:sz w:val="24"/>
          <w:szCs w:val="24"/>
        </w:rPr>
        <w:t xml:space="preserve"> </w:t>
      </w:r>
      <w:r w:rsidR="00284638" w:rsidRPr="00FA5362">
        <w:rPr>
          <w:rFonts w:ascii="UOC Sans" w:hAnsi="UOC Sans"/>
          <w:sz w:val="24"/>
          <w:szCs w:val="24"/>
        </w:rPr>
        <w:t xml:space="preserve">Justifica tu respuesta. </w:t>
      </w:r>
      <w:r w:rsidR="00284638">
        <w:rPr>
          <w:rFonts w:ascii="UOC Sans" w:hAnsi="UOC Sans"/>
          <w:sz w:val="24"/>
          <w:szCs w:val="24"/>
        </w:rPr>
        <w:br/>
      </w:r>
      <w:r w:rsidR="00284638" w:rsidRPr="00284638">
        <w:rPr>
          <w:rFonts w:ascii="UOC Sans" w:hAnsi="UOC Sans"/>
          <w:b/>
          <w:sz w:val="24"/>
          <w:szCs w:val="24"/>
        </w:rPr>
        <w:t>(2,5 puntos) (Resolver la pregunta aproximadamente en 10 líneas)</w:t>
      </w:r>
    </w:p>
    <w:p w14:paraId="1BB8F121" w14:textId="77777777" w:rsidR="00FA5362" w:rsidRDefault="00FA5362" w:rsidP="00FA5362">
      <w:pPr>
        <w:rPr>
          <w:rFonts w:ascii="UOC Sans" w:hAnsi="UOC Sans"/>
          <w:sz w:val="24"/>
          <w:szCs w:val="24"/>
        </w:rPr>
      </w:pPr>
    </w:p>
    <w:p w14:paraId="660052F4" w14:textId="08220225" w:rsidR="00FA5362" w:rsidRPr="00FA5362" w:rsidRDefault="00FA5362" w:rsidP="00FA5362">
      <w:pPr>
        <w:rPr>
          <w:rFonts w:ascii="UOC Sans" w:hAnsi="UOC Sans"/>
          <w:i/>
          <w:iCs/>
          <w:sz w:val="24"/>
          <w:szCs w:val="24"/>
        </w:rPr>
      </w:pPr>
      <w:r w:rsidRPr="00FA5362">
        <w:rPr>
          <w:rFonts w:ascii="UOC Sans" w:hAnsi="UOC Sans"/>
          <w:i/>
          <w:iCs/>
          <w:sz w:val="24"/>
          <w:szCs w:val="24"/>
        </w:rPr>
        <w:t>“...Emprender es una actitud. Es tener inquietud por hacer cosas. Es ser proactivo. Es vivir haciendo lo que a uno le gusta. Es contribuir a la sociedad devolviendo parte de lo que te ha dado. Es, en definitiva, poner pasión a lo que hagas. ...”</w:t>
      </w:r>
    </w:p>
    <w:p w14:paraId="21FB6DBD" w14:textId="05C452B2" w:rsidR="00FA5362" w:rsidRDefault="00FA5362" w:rsidP="00FA5362">
      <w:pPr>
        <w:rPr>
          <w:rFonts w:ascii="UOC Sans" w:hAnsi="UOC Sans"/>
          <w:sz w:val="24"/>
          <w:szCs w:val="24"/>
        </w:rPr>
      </w:pPr>
    </w:p>
    <w:p w14:paraId="2733E336" w14:textId="18E33270" w:rsidR="00030ADF" w:rsidRDefault="00E66B31" w:rsidP="00030ADF">
      <w:pPr>
        <w:jc w:val="both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Sí, considero que ser emprendedor es una actitud</w:t>
      </w:r>
      <w:r w:rsidR="00B96212">
        <w:rPr>
          <w:rFonts w:ascii="UOC Sans" w:hAnsi="UOC Sans"/>
          <w:sz w:val="24"/>
          <w:szCs w:val="24"/>
        </w:rPr>
        <w:t xml:space="preserve"> y estoy a favor de la afirmación; </w:t>
      </w:r>
      <w:r w:rsidR="00030ADF">
        <w:rPr>
          <w:rFonts w:ascii="UOC Sans" w:hAnsi="UOC Sans"/>
          <w:sz w:val="24"/>
          <w:szCs w:val="24"/>
        </w:rPr>
        <w:t xml:space="preserve">a mi parecer, </w:t>
      </w:r>
      <w:r w:rsidR="00B96212">
        <w:rPr>
          <w:rFonts w:ascii="UOC Sans" w:hAnsi="UOC Sans"/>
          <w:sz w:val="24"/>
          <w:szCs w:val="24"/>
        </w:rPr>
        <w:t xml:space="preserve">y tal como se expresa en la frase a tratar, </w:t>
      </w:r>
      <w:r w:rsidR="00030ADF">
        <w:rPr>
          <w:rFonts w:ascii="UOC Sans" w:hAnsi="UOC Sans"/>
          <w:sz w:val="24"/>
          <w:szCs w:val="24"/>
        </w:rPr>
        <w:t xml:space="preserve">emprender se considera una actitud, aunque es una actitud que alberga muchas otras cualidades de uno mismo. Estas cualidades las pudimos trabajar en la actividad </w:t>
      </w:r>
      <w:r w:rsidR="00030ADF" w:rsidRPr="00030ADF">
        <w:rPr>
          <w:rFonts w:ascii="UOC Sans" w:hAnsi="UOC Sans"/>
          <w:b/>
          <w:bCs/>
          <w:sz w:val="24"/>
          <w:szCs w:val="24"/>
        </w:rPr>
        <w:t>AA1. La cultura emprendedora</w:t>
      </w:r>
      <w:r w:rsidR="00030ADF">
        <w:rPr>
          <w:rFonts w:ascii="UOC Sans" w:hAnsi="UOC Sans"/>
          <w:sz w:val="24"/>
          <w:szCs w:val="24"/>
        </w:rPr>
        <w:t xml:space="preserve">, realizando un test de Autodiagnóstico. </w:t>
      </w:r>
    </w:p>
    <w:p w14:paraId="5DA81A4D" w14:textId="2B2D4EF7" w:rsidR="00030ADF" w:rsidRDefault="00030ADF" w:rsidP="00030ADF">
      <w:pPr>
        <w:jc w:val="both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Este test nos mostró que para ser un buen emprendedor se debe de tener las siguientes cualidades</w:t>
      </w:r>
      <w:r w:rsidR="00B96212">
        <w:rPr>
          <w:rFonts w:ascii="UOC Sans" w:hAnsi="UOC Sans"/>
          <w:sz w:val="24"/>
          <w:szCs w:val="24"/>
        </w:rPr>
        <w:t xml:space="preserve"> y aspectos</w:t>
      </w:r>
      <w:r>
        <w:rPr>
          <w:rFonts w:ascii="UOC Sans" w:hAnsi="UOC Sans"/>
          <w:sz w:val="24"/>
          <w:szCs w:val="24"/>
        </w:rPr>
        <w:t>: ser autónomo y mantener tu compromiso personal con el proyecto, tener iniciativa y ser organizado en el trabajo, dedicarle tiempo</w:t>
      </w:r>
      <w:r w:rsidR="00B96212">
        <w:rPr>
          <w:rFonts w:ascii="UOC Sans" w:hAnsi="UOC Sans"/>
          <w:sz w:val="24"/>
          <w:szCs w:val="24"/>
        </w:rPr>
        <w:t xml:space="preserve"> a tu empresa</w:t>
      </w:r>
      <w:r>
        <w:rPr>
          <w:rFonts w:ascii="UOC Sans" w:hAnsi="UOC Sans"/>
          <w:sz w:val="24"/>
          <w:szCs w:val="24"/>
        </w:rPr>
        <w:t xml:space="preserve"> y confia</w:t>
      </w:r>
      <w:r w:rsidR="00B96212">
        <w:rPr>
          <w:rFonts w:ascii="UOC Sans" w:hAnsi="UOC Sans"/>
          <w:sz w:val="24"/>
          <w:szCs w:val="24"/>
        </w:rPr>
        <w:t>r en la suerte</w:t>
      </w:r>
      <w:r>
        <w:rPr>
          <w:rFonts w:ascii="UOC Sans" w:hAnsi="UOC Sans"/>
          <w:sz w:val="24"/>
          <w:szCs w:val="24"/>
        </w:rPr>
        <w:t>,</w:t>
      </w:r>
      <w:r w:rsidR="00B96212">
        <w:rPr>
          <w:rFonts w:ascii="UOC Sans" w:hAnsi="UOC Sans"/>
          <w:sz w:val="24"/>
          <w:szCs w:val="24"/>
        </w:rPr>
        <w:t xml:space="preserve"> ser comunicativo y tener buena capacidad comercial, ser planificado y ser exigente, saber y tener claro que existen riesgos, ser perfeccionista y tener dotes de liderazgo, tener actitud positiva a los cambios y ser creativo e innovar.</w:t>
      </w:r>
    </w:p>
    <w:p w14:paraId="7BD21BDA" w14:textId="77777777" w:rsidR="00030ADF" w:rsidRDefault="00030ADF" w:rsidP="00FA5362">
      <w:pPr>
        <w:rPr>
          <w:rFonts w:ascii="UOC Sans" w:hAnsi="UOC Sans"/>
          <w:sz w:val="24"/>
          <w:szCs w:val="24"/>
        </w:rPr>
      </w:pPr>
    </w:p>
    <w:p w14:paraId="0137D022" w14:textId="0CA0470B" w:rsidR="00B76108" w:rsidRDefault="00284638" w:rsidP="00FA5362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br/>
      </w:r>
      <w:r w:rsidR="00FA5362" w:rsidRPr="00284638">
        <w:rPr>
          <w:rFonts w:ascii="UOC Sans" w:hAnsi="UOC Sans"/>
          <w:b/>
          <w:sz w:val="24"/>
          <w:szCs w:val="24"/>
        </w:rPr>
        <w:t>Pregunta 3.</w:t>
      </w:r>
      <w:r w:rsidR="00FA5362" w:rsidRPr="00FA5362">
        <w:rPr>
          <w:rFonts w:ascii="UOC Sans" w:hAnsi="UOC Sans"/>
          <w:sz w:val="24"/>
          <w:szCs w:val="24"/>
        </w:rPr>
        <w:t xml:space="preserve"> Durante el seminario elaboraste un análisis DAFO de un proyecto. ¿Cuál crees que es la finalidad de realizar un análisis DAFO cuando hay que emprender un proyecto empresarial? </w:t>
      </w:r>
    </w:p>
    <w:p w14:paraId="53CF9663" w14:textId="30F6A57F" w:rsidR="00FA5362" w:rsidRPr="00284638" w:rsidRDefault="00FA5362" w:rsidP="00FA5362">
      <w:pPr>
        <w:rPr>
          <w:rFonts w:ascii="UOC Sans" w:hAnsi="UOC Sans"/>
          <w:b/>
          <w:sz w:val="24"/>
          <w:szCs w:val="24"/>
        </w:rPr>
      </w:pPr>
      <w:r w:rsidRPr="00284638">
        <w:rPr>
          <w:rFonts w:ascii="UOC Sans" w:hAnsi="UOC Sans"/>
          <w:b/>
          <w:sz w:val="24"/>
          <w:szCs w:val="24"/>
        </w:rPr>
        <w:t>(2,5</w:t>
      </w:r>
      <w:r w:rsidR="00E0262D" w:rsidRPr="00284638">
        <w:rPr>
          <w:rFonts w:ascii="UOC Sans" w:hAnsi="UOC Sans"/>
          <w:b/>
          <w:sz w:val="24"/>
          <w:szCs w:val="24"/>
        </w:rPr>
        <w:t xml:space="preserve"> </w:t>
      </w:r>
      <w:r w:rsidRPr="00284638">
        <w:rPr>
          <w:rFonts w:ascii="UOC Sans" w:hAnsi="UOC Sans"/>
          <w:b/>
          <w:sz w:val="24"/>
          <w:szCs w:val="24"/>
        </w:rPr>
        <w:t>puntos). (Resolver la pregunta aproximadamente en 10 líneas)</w:t>
      </w:r>
    </w:p>
    <w:p w14:paraId="40CB3722" w14:textId="77777777" w:rsidR="00FA5362" w:rsidRDefault="00FA5362" w:rsidP="00FA5362">
      <w:pPr>
        <w:rPr>
          <w:rFonts w:ascii="UOC Sans" w:hAnsi="UOC Sans"/>
          <w:sz w:val="24"/>
          <w:szCs w:val="24"/>
        </w:rPr>
      </w:pPr>
    </w:p>
    <w:p w14:paraId="085B3D3F" w14:textId="77777777" w:rsidR="00FA5362" w:rsidRDefault="00FA5362" w:rsidP="00FA5362">
      <w:pPr>
        <w:rPr>
          <w:rFonts w:ascii="UOC Sans" w:hAnsi="UOC Sans"/>
          <w:sz w:val="24"/>
          <w:szCs w:val="24"/>
        </w:rPr>
      </w:pPr>
    </w:p>
    <w:p w14:paraId="6D7E0D51" w14:textId="77777777" w:rsidR="00B76108" w:rsidRDefault="00FA5362" w:rsidP="00FA5362">
      <w:pPr>
        <w:rPr>
          <w:rFonts w:ascii="UOC Sans" w:hAnsi="UOC Sans"/>
          <w:sz w:val="24"/>
          <w:szCs w:val="24"/>
        </w:rPr>
      </w:pPr>
      <w:r w:rsidRPr="00284638">
        <w:rPr>
          <w:rFonts w:ascii="UOC Sans" w:hAnsi="UOC Sans"/>
          <w:b/>
          <w:sz w:val="24"/>
          <w:szCs w:val="24"/>
        </w:rPr>
        <w:t>Pregunta 4.</w:t>
      </w:r>
      <w:r w:rsidRPr="00FA5362">
        <w:rPr>
          <w:rFonts w:ascii="UOC Sans" w:hAnsi="UOC Sans"/>
          <w:sz w:val="24"/>
          <w:szCs w:val="24"/>
        </w:rPr>
        <w:t xml:space="preserve"> Explica brevemente con un ejemplo que es el plan de marketing. </w:t>
      </w:r>
    </w:p>
    <w:p w14:paraId="5B1A80CC" w14:textId="55385768" w:rsidR="00450C49" w:rsidRPr="00284638" w:rsidRDefault="00FA5362" w:rsidP="00FA5362">
      <w:pPr>
        <w:rPr>
          <w:rFonts w:ascii="UOC Sans" w:hAnsi="UOC Sans"/>
          <w:b/>
          <w:sz w:val="24"/>
          <w:szCs w:val="24"/>
        </w:rPr>
      </w:pPr>
      <w:r w:rsidRPr="00284638">
        <w:rPr>
          <w:rFonts w:ascii="UOC Sans" w:hAnsi="UOC Sans"/>
          <w:b/>
          <w:sz w:val="24"/>
          <w:szCs w:val="24"/>
        </w:rPr>
        <w:t>(2,5 puntos). (Responder en un máximo de 6 líneas).</w:t>
      </w:r>
    </w:p>
    <w:p w14:paraId="22CC07F9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47C26CC4" w14:textId="01801491" w:rsidR="001B5757" w:rsidRDefault="001B5757" w:rsidP="001B5757">
      <w:pPr>
        <w:jc w:val="both"/>
        <w:rPr>
          <w:rFonts w:ascii="UOC Sans" w:hAnsi="UOC Sans"/>
          <w:sz w:val="24"/>
          <w:szCs w:val="24"/>
        </w:rPr>
      </w:pPr>
      <w:r w:rsidRPr="001B5757">
        <w:rPr>
          <w:rFonts w:ascii="UOC Sans" w:hAnsi="UOC Sans"/>
          <w:sz w:val="24"/>
          <w:szCs w:val="24"/>
        </w:rPr>
        <w:t>El plan de marketing es un documento en formato texto o presentación donde se recogen todos los estudios de mercado realizados por la empresa, los objetivos de marketing a conseguir, las estrategias a implementar y la planificación para llevarlo a cabo.</w:t>
      </w:r>
      <w:r>
        <w:rPr>
          <w:rFonts w:ascii="UOC Sans" w:hAnsi="UOC Sans"/>
          <w:sz w:val="24"/>
          <w:szCs w:val="24"/>
        </w:rPr>
        <w:t xml:space="preserve"> </w:t>
      </w:r>
      <w:r w:rsidRPr="001B5757">
        <w:rPr>
          <w:rFonts w:ascii="UOC Sans" w:hAnsi="UOC Sans"/>
          <w:sz w:val="24"/>
          <w:szCs w:val="24"/>
        </w:rPr>
        <w:t>Un plan de marketing es, por tanto, la guía que orienta a la empresa a la hora de determinar los pasos a seguir en cada momento.</w:t>
      </w:r>
    </w:p>
    <w:p w14:paraId="3C394876" w14:textId="77777777" w:rsidR="001B5757" w:rsidRDefault="001B5757" w:rsidP="001B5757">
      <w:pPr>
        <w:jc w:val="both"/>
        <w:rPr>
          <w:rFonts w:ascii="UOC Sans" w:hAnsi="UOC Sans"/>
          <w:sz w:val="24"/>
          <w:szCs w:val="24"/>
        </w:rPr>
      </w:pPr>
    </w:p>
    <w:p w14:paraId="44DA50ED" w14:textId="48B292F5" w:rsidR="001B5757" w:rsidRDefault="001B5757" w:rsidP="001B5757">
      <w:pPr>
        <w:jc w:val="both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Por ejemplo, para mi proyecto (que era una plataforma de Cloud </w:t>
      </w:r>
      <w:proofErr w:type="spellStart"/>
      <w:r>
        <w:rPr>
          <w:rFonts w:ascii="UOC Sans" w:hAnsi="UOC Sans"/>
          <w:sz w:val="24"/>
          <w:szCs w:val="24"/>
        </w:rPr>
        <w:t>Gaming</w:t>
      </w:r>
      <w:proofErr w:type="spellEnd"/>
      <w:r>
        <w:rPr>
          <w:rFonts w:ascii="UOC Sans" w:hAnsi="UOC Sans"/>
          <w:sz w:val="24"/>
          <w:szCs w:val="24"/>
        </w:rPr>
        <w:t xml:space="preserve">) idee una fase BETA en el que era necesario apuntarse a una lista para poder probar la plataforma. Una vez apuntado y teniendo acceso, podías probar la plataforma gratuitamente durante unos días y después se te daba la opción a una rebaja en la suscripción para incentivar a los usuarios a suscribirse. </w:t>
      </w:r>
    </w:p>
    <w:p w14:paraId="1C3A73C8" w14:textId="2C4EB7BA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CBC04" w14:textId="77777777" w:rsidR="00E90702" w:rsidRDefault="00E90702">
      <w:r>
        <w:separator/>
      </w:r>
    </w:p>
  </w:endnote>
  <w:endnote w:type="continuationSeparator" w:id="0">
    <w:p w14:paraId="1D40232D" w14:textId="77777777" w:rsidR="00E90702" w:rsidRDefault="00E9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0DC4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6086C3A9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DAC30" w14:textId="04A03D5E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284638">
      <w:rPr>
        <w:rStyle w:val="Nmerodepgina"/>
        <w:rFonts w:ascii="UOC Sans" w:hAnsi="UOC Sans"/>
        <w:noProof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284638">
      <w:rPr>
        <w:rStyle w:val="Nmerodepgina"/>
        <w:rFonts w:ascii="UOC Sans" w:hAnsi="UOC Sans"/>
        <w:noProof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D7BC1" w14:textId="77777777" w:rsidR="00E90702" w:rsidRDefault="00E90702">
      <w:r>
        <w:separator/>
      </w:r>
    </w:p>
  </w:footnote>
  <w:footnote w:type="continuationSeparator" w:id="0">
    <w:p w14:paraId="5D038FCB" w14:textId="77777777" w:rsidR="00E90702" w:rsidRDefault="00E90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E426" w14:textId="77777777" w:rsidR="000E4B67" w:rsidRPr="00F001B0" w:rsidRDefault="000E4B67">
    <w:pPr>
      <w:pStyle w:val="Encabezado"/>
      <w:rPr>
        <w:sz w:val="16"/>
        <w:szCs w:val="16"/>
      </w:rPr>
    </w:pPr>
  </w:p>
  <w:p w14:paraId="41463CBA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40561B" wp14:editId="2633FBB7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B6B9E33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4AA0F9CC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012CF9" wp14:editId="14272746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C9BD6D6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40561B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5B6B9E33" w14:textId="77777777" w:rsidR="00F66BB8" w:rsidRDefault="00F66BB8" w:rsidP="00F66BB8">
                    <w:pPr>
                      <w:jc w:val="center"/>
                    </w:pPr>
                  </w:p>
                  <w:p w14:paraId="4AA0F9CC" w14:textId="77777777" w:rsidR="00693991" w:rsidRDefault="004D479D" w:rsidP="00F66BB8">
                    <w:pPr>
                      <w:jc w:val="center"/>
                    </w:pPr>
                    <w:r>
                      <w:rPr>
                        <w:noProof/>
                        <w:lang w:val="ca-ES" w:eastAsia="ca-ES"/>
                      </w:rPr>
                      <w:drawing>
                        <wp:inline distT="0" distB="0" distL="0" distR="0" wp14:anchorId="3C012CF9" wp14:editId="14272746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C9BD6D6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4C64E9" wp14:editId="14C818C9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6BA262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3E948AE1" w14:textId="77777777" w:rsidR="000E4B67" w:rsidRDefault="000E4B67">
    <w:pPr>
      <w:pStyle w:val="Encabezado"/>
      <w:rPr>
        <w:rFonts w:ascii="StoneSerif" w:hAnsi="StoneSerif"/>
        <w:sz w:val="18"/>
      </w:rPr>
    </w:pPr>
  </w:p>
  <w:p w14:paraId="63A0B560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275B0356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1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-</w:t>
    </w:r>
    <w:r w:rsidR="00084E25">
      <w:rPr>
        <w:rFonts w:ascii="UOC Sans" w:hAnsi="UOC Sans"/>
        <w:sz w:val="40"/>
        <w:szCs w:val="40"/>
      </w:rPr>
      <w:t>2</w:t>
    </w:r>
  </w:p>
  <w:p w14:paraId="699BBD73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2501CAB4" w14:textId="77777777">
      <w:trPr>
        <w:trHeight w:val="386"/>
      </w:trPr>
      <w:tc>
        <w:tcPr>
          <w:tcW w:w="6024" w:type="dxa"/>
          <w:vAlign w:val="center"/>
        </w:tcPr>
        <w:p w14:paraId="16BFE25C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5A5BA761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09312AC7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3E42D568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48C51677" w14:textId="77777777">
      <w:trPr>
        <w:trHeight w:val="277"/>
      </w:trPr>
      <w:tc>
        <w:tcPr>
          <w:tcW w:w="6024" w:type="dxa"/>
          <w:vAlign w:val="center"/>
        </w:tcPr>
        <w:p w14:paraId="50CA1FA6" w14:textId="77777777" w:rsidR="000E4B67" w:rsidRPr="007B50A4" w:rsidRDefault="0057505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Empresa e iniciativa emprendedora</w:t>
          </w:r>
        </w:p>
      </w:tc>
      <w:tc>
        <w:tcPr>
          <w:tcW w:w="1276" w:type="dxa"/>
          <w:vAlign w:val="center"/>
        </w:tcPr>
        <w:p w14:paraId="752D0F59" w14:textId="77777777" w:rsidR="000E4B67" w:rsidRPr="007B50A4" w:rsidRDefault="0057505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FP.043</w:t>
          </w:r>
        </w:p>
      </w:tc>
      <w:tc>
        <w:tcPr>
          <w:tcW w:w="1275" w:type="dxa"/>
          <w:vAlign w:val="center"/>
        </w:tcPr>
        <w:p w14:paraId="5CB2C6B0" w14:textId="77777777" w:rsidR="000E4B67" w:rsidRPr="007B50A4" w:rsidRDefault="00575055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15/6/2022</w:t>
          </w:r>
        </w:p>
      </w:tc>
      <w:tc>
        <w:tcPr>
          <w:tcW w:w="1276" w:type="dxa"/>
          <w:vAlign w:val="center"/>
        </w:tcPr>
        <w:p w14:paraId="517D236E" w14:textId="77777777" w:rsidR="000E4B67" w:rsidRPr="007B50A4" w:rsidRDefault="0057505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11:00</w:t>
          </w:r>
        </w:p>
      </w:tc>
    </w:tr>
  </w:tbl>
  <w:p w14:paraId="4BFBB576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1958D9"/>
    <w:multiLevelType w:val="hybridMultilevel"/>
    <w:tmpl w:val="9696636E"/>
    <w:lvl w:ilvl="0" w:tplc="34C4BC68">
      <w:start w:val="2"/>
      <w:numFmt w:val="bullet"/>
      <w:lvlText w:val="-"/>
      <w:lvlJc w:val="left"/>
      <w:pPr>
        <w:ind w:left="720" w:hanging="360"/>
      </w:pPr>
      <w:rPr>
        <w:rFonts w:ascii="UOC Sans" w:eastAsia="Times New Roman" w:hAnsi="UOC San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9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738699898">
    <w:abstractNumId w:val="21"/>
  </w:num>
  <w:num w:numId="2" w16cid:durableId="2046638857">
    <w:abstractNumId w:val="38"/>
  </w:num>
  <w:num w:numId="3" w16cid:durableId="420175581">
    <w:abstractNumId w:val="30"/>
  </w:num>
  <w:num w:numId="4" w16cid:durableId="964852001">
    <w:abstractNumId w:val="22"/>
  </w:num>
  <w:num w:numId="5" w16cid:durableId="1166823626">
    <w:abstractNumId w:val="9"/>
  </w:num>
  <w:num w:numId="6" w16cid:durableId="1124739737">
    <w:abstractNumId w:val="15"/>
  </w:num>
  <w:num w:numId="7" w16cid:durableId="1541436958">
    <w:abstractNumId w:val="8"/>
  </w:num>
  <w:num w:numId="8" w16cid:durableId="1720713495">
    <w:abstractNumId w:val="40"/>
  </w:num>
  <w:num w:numId="9" w16cid:durableId="486096589">
    <w:abstractNumId w:val="3"/>
  </w:num>
  <w:num w:numId="10" w16cid:durableId="1786387259">
    <w:abstractNumId w:val="37"/>
  </w:num>
  <w:num w:numId="11" w16cid:durableId="1699501387">
    <w:abstractNumId w:val="25"/>
  </w:num>
  <w:num w:numId="12" w16cid:durableId="954600893">
    <w:abstractNumId w:val="14"/>
  </w:num>
  <w:num w:numId="13" w16cid:durableId="2133547691">
    <w:abstractNumId w:val="6"/>
  </w:num>
  <w:num w:numId="14" w16cid:durableId="1115321856">
    <w:abstractNumId w:val="12"/>
  </w:num>
  <w:num w:numId="15" w16cid:durableId="715861430">
    <w:abstractNumId w:val="31"/>
  </w:num>
  <w:num w:numId="16" w16cid:durableId="1354109811">
    <w:abstractNumId w:val="26"/>
  </w:num>
  <w:num w:numId="17" w16cid:durableId="414015433">
    <w:abstractNumId w:val="16"/>
  </w:num>
  <w:num w:numId="18" w16cid:durableId="1082066473">
    <w:abstractNumId w:val="10"/>
  </w:num>
  <w:num w:numId="19" w16cid:durableId="529296861">
    <w:abstractNumId w:val="2"/>
  </w:num>
  <w:num w:numId="20" w16cid:durableId="1643582374">
    <w:abstractNumId w:val="23"/>
  </w:num>
  <w:num w:numId="21" w16cid:durableId="908805654">
    <w:abstractNumId w:val="39"/>
  </w:num>
  <w:num w:numId="22" w16cid:durableId="1681464666">
    <w:abstractNumId w:val="11"/>
  </w:num>
  <w:num w:numId="23" w16cid:durableId="751196876">
    <w:abstractNumId w:val="28"/>
  </w:num>
  <w:num w:numId="24" w16cid:durableId="667560784">
    <w:abstractNumId w:val="36"/>
  </w:num>
  <w:num w:numId="25" w16cid:durableId="1593470450">
    <w:abstractNumId w:val="32"/>
  </w:num>
  <w:num w:numId="26" w16cid:durableId="484594510">
    <w:abstractNumId w:val="19"/>
  </w:num>
  <w:num w:numId="27" w16cid:durableId="489643500">
    <w:abstractNumId w:val="34"/>
  </w:num>
  <w:num w:numId="28" w16cid:durableId="438838036">
    <w:abstractNumId w:val="1"/>
  </w:num>
  <w:num w:numId="29" w16cid:durableId="708455918">
    <w:abstractNumId w:val="13"/>
  </w:num>
  <w:num w:numId="30" w16cid:durableId="1738167020">
    <w:abstractNumId w:val="29"/>
  </w:num>
  <w:num w:numId="31" w16cid:durableId="1701006722">
    <w:abstractNumId w:val="5"/>
  </w:num>
  <w:num w:numId="32" w16cid:durableId="1370182415">
    <w:abstractNumId w:val="20"/>
  </w:num>
  <w:num w:numId="33" w16cid:durableId="146993837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660694798">
    <w:abstractNumId w:val="18"/>
  </w:num>
  <w:num w:numId="35" w16cid:durableId="248655889">
    <w:abstractNumId w:val="27"/>
  </w:num>
  <w:num w:numId="36" w16cid:durableId="1100494185">
    <w:abstractNumId w:val="41"/>
  </w:num>
  <w:num w:numId="37" w16cid:durableId="601838687">
    <w:abstractNumId w:val="35"/>
  </w:num>
  <w:num w:numId="38" w16cid:durableId="343748110">
    <w:abstractNumId w:val="17"/>
  </w:num>
  <w:num w:numId="39" w16cid:durableId="1384525228">
    <w:abstractNumId w:val="4"/>
  </w:num>
  <w:num w:numId="40" w16cid:durableId="12999110">
    <w:abstractNumId w:val="42"/>
  </w:num>
  <w:num w:numId="41" w16cid:durableId="770466539">
    <w:abstractNumId w:val="43"/>
  </w:num>
  <w:num w:numId="42" w16cid:durableId="860359483">
    <w:abstractNumId w:val="7"/>
  </w:num>
  <w:num w:numId="43" w16cid:durableId="1609697093">
    <w:abstractNumId w:val="24"/>
  </w:num>
  <w:num w:numId="44" w16cid:durableId="203518522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QL5bvkl1ROGaJV1VuzEWezwRLmXsZtoIBoF2zXp9I8QA1IqL9xChujg9nsQxr5VemdR/L4hYQsYzF6cLlt6jPQ==" w:salt="uVxiGhUizlcd+MKICL9d6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055"/>
    <w:rsid w:val="00005BA2"/>
    <w:rsid w:val="000160B3"/>
    <w:rsid w:val="00027E30"/>
    <w:rsid w:val="00030ADF"/>
    <w:rsid w:val="00053C41"/>
    <w:rsid w:val="00083907"/>
    <w:rsid w:val="00084E25"/>
    <w:rsid w:val="000E4B67"/>
    <w:rsid w:val="000F762E"/>
    <w:rsid w:val="00103225"/>
    <w:rsid w:val="00133963"/>
    <w:rsid w:val="00147BCE"/>
    <w:rsid w:val="00154328"/>
    <w:rsid w:val="001751C2"/>
    <w:rsid w:val="001B5757"/>
    <w:rsid w:val="001D6D4C"/>
    <w:rsid w:val="001E267A"/>
    <w:rsid w:val="001E35FB"/>
    <w:rsid w:val="002203AA"/>
    <w:rsid w:val="00267C61"/>
    <w:rsid w:val="00284638"/>
    <w:rsid w:val="002A4E53"/>
    <w:rsid w:val="002B203F"/>
    <w:rsid w:val="002C1A87"/>
    <w:rsid w:val="002C342C"/>
    <w:rsid w:val="002E62CC"/>
    <w:rsid w:val="00306414"/>
    <w:rsid w:val="003066BB"/>
    <w:rsid w:val="00341163"/>
    <w:rsid w:val="0034371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055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0315C"/>
    <w:rsid w:val="00B64F94"/>
    <w:rsid w:val="00B76108"/>
    <w:rsid w:val="00B96212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0262D"/>
    <w:rsid w:val="00E311C0"/>
    <w:rsid w:val="00E6297E"/>
    <w:rsid w:val="00E66B31"/>
    <w:rsid w:val="00E90702"/>
    <w:rsid w:val="00E9146C"/>
    <w:rsid w:val="00EA60CB"/>
    <w:rsid w:val="00F001B0"/>
    <w:rsid w:val="00F02B1F"/>
    <w:rsid w:val="00F1298F"/>
    <w:rsid w:val="00F64330"/>
    <w:rsid w:val="00F66BB8"/>
    <w:rsid w:val="00F74374"/>
    <w:rsid w:val="00FA5362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81F1B20"/>
  <w15:chartTrackingRefBased/>
  <w15:docId w15:val="{D5E07600-7C6E-4FDA-9011-C132E864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34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valuaci&#243;\Examens\TEMP_NO_TOCAR\alfonsogim264202215549\fitxaexa5.dotx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fitxaexa5</Template>
  <TotalTime>40</TotalTime>
  <Pages>3</Pages>
  <Words>723</Words>
  <Characters>3981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cp:keywords/>
  <cp:lastModifiedBy>Daniel Benítez Nadal</cp:lastModifiedBy>
  <cp:revision>7</cp:revision>
  <cp:lastPrinted>2012-03-13T07:02:00Z</cp:lastPrinted>
  <dcterms:created xsi:type="dcterms:W3CDTF">2022-04-26T14:35:00Z</dcterms:created>
  <dcterms:modified xsi:type="dcterms:W3CDTF">2022-06-15T09:28:00Z</dcterms:modified>
</cp:coreProperties>
</file>