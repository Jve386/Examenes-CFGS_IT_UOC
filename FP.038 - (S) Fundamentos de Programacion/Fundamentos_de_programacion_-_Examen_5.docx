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7DF7"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22AFE75F" w14:textId="77777777" w:rsidTr="001E267A">
        <w:trPr>
          <w:jc w:val="center"/>
        </w:trPr>
        <w:tc>
          <w:tcPr>
            <w:tcW w:w="1809" w:type="dxa"/>
            <w:vAlign w:val="center"/>
          </w:tcPr>
          <w:p w14:paraId="5664752D"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66F01058"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514BF476" w14:textId="77777777" w:rsidR="000E4B67" w:rsidRPr="007530C8" w:rsidRDefault="000E4B67">
      <w:pPr>
        <w:pStyle w:val="Encabezado"/>
        <w:tabs>
          <w:tab w:val="clear" w:pos="4252"/>
          <w:tab w:val="clear" w:pos="8504"/>
        </w:tabs>
      </w:pPr>
    </w:p>
    <w:p w14:paraId="69EE419C"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7457E957" w14:textId="77777777" w:rsidR="00896EB3" w:rsidRPr="007530C8" w:rsidRDefault="00896EB3" w:rsidP="00896EB3">
      <w:pPr>
        <w:jc w:val="both"/>
        <w:rPr>
          <w:rFonts w:ascii="Verdana" w:hAnsi="Verdana"/>
          <w:b/>
          <w:bCs/>
          <w:sz w:val="24"/>
          <w:szCs w:val="24"/>
        </w:rPr>
      </w:pPr>
    </w:p>
    <w:p w14:paraId="6B9FAF7B"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681BEBB4"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122E597F"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172C0F57"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10554AE9" w14:textId="61954A8A"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E60CD8">
        <w:rPr>
          <w:rFonts w:ascii="UOC Sans" w:hAnsi="UOC Sans"/>
          <w:b/>
          <w:sz w:val="22"/>
          <w:szCs w:val="22"/>
        </w:rPr>
      </w:r>
      <w:r w:rsidR="00E60CD8">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127A47">
        <w:rPr>
          <w:rFonts w:ascii="UOC Sans" w:hAnsi="UOC Sans"/>
          <w:b/>
          <w:noProof/>
          <w:sz w:val="22"/>
          <w:szCs w:val="22"/>
        </w:rPr>
        <w:t>NINGUNO</w:t>
      </w:r>
      <w:r w:rsidRPr="007530C8">
        <w:rPr>
          <w:rFonts w:ascii="UOC Sans" w:hAnsi="UOC Sans"/>
          <w:b/>
          <w:sz w:val="22"/>
          <w:szCs w:val="22"/>
        </w:rPr>
        <w:fldChar w:fldCharType="end"/>
      </w:r>
    </w:p>
    <w:p w14:paraId="33277901"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E60CD8">
        <w:rPr>
          <w:rFonts w:ascii="UOC Sans" w:hAnsi="UOC Sans"/>
          <w:b/>
          <w:sz w:val="22"/>
          <w:szCs w:val="22"/>
        </w:rPr>
      </w:r>
      <w:r w:rsidR="00E60CD8">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E60CD8">
        <w:rPr>
          <w:rFonts w:ascii="UOC Sans" w:hAnsi="UOC Sans"/>
          <w:b/>
          <w:sz w:val="22"/>
          <w:szCs w:val="22"/>
        </w:rPr>
      </w:r>
      <w:r w:rsidR="00E60CD8">
        <w:rPr>
          <w:rFonts w:ascii="UOC Sans" w:hAnsi="UOC Sans"/>
          <w:b/>
          <w:sz w:val="22"/>
          <w:szCs w:val="22"/>
        </w:rPr>
        <w:fldChar w:fldCharType="separate"/>
      </w:r>
      <w:r w:rsidRPr="007530C8">
        <w:rPr>
          <w:rFonts w:ascii="UOC Sans" w:hAnsi="UOC Sans"/>
          <w:b/>
          <w:sz w:val="22"/>
          <w:szCs w:val="22"/>
        </w:rPr>
        <w:fldChar w:fldCharType="end"/>
      </w:r>
    </w:p>
    <w:p w14:paraId="0C59E339"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1C60AB">
        <w:rPr>
          <w:rFonts w:ascii="UOC Sans" w:hAnsi="UOC Sans"/>
          <w:b/>
          <w:noProof/>
          <w:sz w:val="22"/>
          <w:szCs w:val="22"/>
        </w:rPr>
        <w:t> </w:t>
      </w:r>
      <w:r w:rsidR="001C60AB">
        <w:rPr>
          <w:rFonts w:ascii="UOC Sans" w:hAnsi="UOC Sans"/>
          <w:b/>
          <w:noProof/>
          <w:sz w:val="22"/>
          <w:szCs w:val="22"/>
        </w:rPr>
        <w:t> </w:t>
      </w:r>
      <w:r w:rsidR="001C60AB">
        <w:rPr>
          <w:rFonts w:ascii="UOC Sans" w:hAnsi="UOC Sans"/>
          <w:b/>
          <w:noProof/>
          <w:sz w:val="22"/>
          <w:szCs w:val="22"/>
        </w:rPr>
        <w:t> </w:t>
      </w:r>
      <w:r w:rsidR="001C60AB">
        <w:rPr>
          <w:rFonts w:ascii="UOC Sans" w:hAnsi="UOC Sans"/>
          <w:b/>
          <w:noProof/>
          <w:sz w:val="22"/>
          <w:szCs w:val="22"/>
        </w:rPr>
        <w:t> </w:t>
      </w:r>
      <w:r w:rsidR="001C60AB">
        <w:rPr>
          <w:rFonts w:ascii="UOC Sans" w:hAnsi="UOC Sans"/>
          <w:b/>
          <w:noProof/>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6F6EBC99" w14:textId="77777777" w:rsidR="000E4B67" w:rsidRPr="007530C8" w:rsidRDefault="000E4B67">
      <w:pPr>
        <w:rPr>
          <w:b/>
          <w:sz w:val="24"/>
        </w:rPr>
      </w:pPr>
    </w:p>
    <w:p w14:paraId="064630F2"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4DD07507"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r w:rsidRPr="007530C8">
        <w:rPr>
          <w:rFonts w:ascii="UOC Sans" w:hAnsi="UOC Sans"/>
          <w:sz w:val="28"/>
          <w:szCs w:val="28"/>
        </w:rPr>
        <w:lastRenderedPageBreak/>
        <w:t>Enunciados</w:t>
      </w:r>
    </w:p>
    <w:p w14:paraId="51266176" w14:textId="77777777" w:rsidR="00450C49" w:rsidRDefault="00450C49" w:rsidP="00450C49"/>
    <w:p w14:paraId="088BCFF3" w14:textId="77777777" w:rsidR="00127A47" w:rsidRPr="00DC1E64" w:rsidRDefault="00127A47" w:rsidP="00127A47">
      <w:pPr>
        <w:rPr>
          <w:rFonts w:ascii="UOC Sans" w:hAnsi="UOC Sans"/>
          <w:sz w:val="24"/>
          <w:szCs w:val="24"/>
        </w:rPr>
      </w:pPr>
      <w:r w:rsidRPr="00DC1E64">
        <w:rPr>
          <w:rFonts w:ascii="UOC Sans" w:hAnsi="UOC Sans"/>
          <w:sz w:val="24"/>
          <w:szCs w:val="24"/>
        </w:rPr>
        <w:t>Pregunta 1. En las Actividades del seminario has utilizado secuencias de datos como entradas de programas, que luego han servido para realizar algún tipo de cálculo. En base a ello te proponemos la siguiente secuencia:</w:t>
      </w:r>
    </w:p>
    <w:p w14:paraId="76B55B8A" w14:textId="77777777" w:rsidR="00127A47" w:rsidRPr="00DC1E64" w:rsidRDefault="00127A47" w:rsidP="00127A47">
      <w:pPr>
        <w:rPr>
          <w:rFonts w:ascii="UOC Sans" w:hAnsi="UOC Sans"/>
          <w:sz w:val="24"/>
          <w:szCs w:val="24"/>
        </w:rPr>
      </w:pPr>
    </w:p>
    <w:p w14:paraId="2685BB2A" w14:textId="77777777" w:rsidR="00127A47" w:rsidRPr="00DC1E64" w:rsidRDefault="00127A47" w:rsidP="00127A47">
      <w:pPr>
        <w:rPr>
          <w:rFonts w:ascii="UOC Sans" w:hAnsi="UOC Sans"/>
          <w:sz w:val="24"/>
          <w:szCs w:val="24"/>
        </w:rPr>
      </w:pPr>
      <w:r w:rsidRPr="00DC1E64">
        <w:rPr>
          <w:rFonts w:ascii="UOC Sans" w:hAnsi="UOC Sans"/>
          <w:sz w:val="24"/>
          <w:szCs w:val="24"/>
        </w:rPr>
        <w:t xml:space="preserve">Últimamente </w:t>
      </w:r>
      <w:proofErr w:type="gramStart"/>
      <w:r w:rsidRPr="00DC1E64">
        <w:rPr>
          <w:rFonts w:ascii="UOC Sans" w:hAnsi="UOC Sans"/>
          <w:sz w:val="24"/>
          <w:szCs w:val="24"/>
        </w:rPr>
        <w:t>los hábitos alimentarios de la población de un determinado país ha</w:t>
      </w:r>
      <w:proofErr w:type="gramEnd"/>
      <w:r w:rsidRPr="00DC1E64">
        <w:rPr>
          <w:rFonts w:ascii="UOC Sans" w:hAnsi="UOC Sans"/>
          <w:sz w:val="24"/>
          <w:szCs w:val="24"/>
        </w:rPr>
        <w:t xml:space="preserve"> empeorado mucho y cada vez hay más gente que sufre sobrepeso. Es por eso </w:t>
      </w:r>
      <w:proofErr w:type="gramStart"/>
      <w:r w:rsidRPr="00DC1E64">
        <w:rPr>
          <w:rFonts w:ascii="UOC Sans" w:hAnsi="UOC Sans"/>
          <w:sz w:val="24"/>
          <w:szCs w:val="24"/>
        </w:rPr>
        <w:t>que</w:t>
      </w:r>
      <w:proofErr w:type="gramEnd"/>
      <w:r w:rsidRPr="00DC1E64">
        <w:rPr>
          <w:rFonts w:ascii="UOC Sans" w:hAnsi="UOC Sans"/>
          <w:sz w:val="24"/>
          <w:szCs w:val="24"/>
        </w:rPr>
        <w:t xml:space="preserve"> se ha recogido en una secuencia las edades, las alturas y los pesos para poder realizar estadísticas respecto a los índices de masa corporal (IMC) de la población. La secuencia tiene la estructura siguiente:</w:t>
      </w:r>
    </w:p>
    <w:p w14:paraId="736A01D0" w14:textId="77777777" w:rsidR="00127A47" w:rsidRPr="00DC1E64" w:rsidRDefault="00127A47" w:rsidP="00127A47">
      <w:pPr>
        <w:rPr>
          <w:rFonts w:ascii="UOC Sans" w:hAnsi="UOC Sans"/>
          <w:sz w:val="24"/>
          <w:szCs w:val="24"/>
        </w:rPr>
      </w:pPr>
    </w:p>
    <w:p w14:paraId="44D4744F" w14:textId="77777777" w:rsidR="00127A47" w:rsidRPr="00DC1E64" w:rsidRDefault="00127A47" w:rsidP="00127A47">
      <w:pPr>
        <w:rPr>
          <w:rFonts w:ascii="UOC Sans" w:hAnsi="UOC Sans"/>
          <w:sz w:val="24"/>
          <w:szCs w:val="24"/>
        </w:rPr>
      </w:pPr>
      <w:r w:rsidRPr="00DC1E64">
        <w:rPr>
          <w:rFonts w:ascii="UOC Sans" w:hAnsi="UOC Sans"/>
          <w:sz w:val="24"/>
          <w:szCs w:val="24"/>
        </w:rPr>
        <w:t>&lt;edat_1 altura_1 peso_1 edat_2 altura_2 peso_</w:t>
      </w:r>
      <w:proofErr w:type="gramStart"/>
      <w:r w:rsidRPr="00DC1E64">
        <w:rPr>
          <w:rFonts w:ascii="UOC Sans" w:hAnsi="UOC Sans"/>
          <w:sz w:val="24"/>
          <w:szCs w:val="24"/>
        </w:rPr>
        <w:t>2….</w:t>
      </w:r>
      <w:proofErr w:type="gramEnd"/>
      <w:r w:rsidRPr="00DC1E64">
        <w:rPr>
          <w:rFonts w:ascii="UOC Sans" w:hAnsi="UOC Sans"/>
          <w:sz w:val="24"/>
          <w:szCs w:val="24"/>
        </w:rPr>
        <w:t xml:space="preserve">. </w:t>
      </w:r>
      <w:proofErr w:type="spellStart"/>
      <w:r w:rsidRPr="00DC1E64">
        <w:rPr>
          <w:rFonts w:ascii="UOC Sans" w:hAnsi="UOC Sans"/>
          <w:sz w:val="24"/>
          <w:szCs w:val="24"/>
        </w:rPr>
        <w:t>edat_n</w:t>
      </w:r>
      <w:proofErr w:type="spellEnd"/>
      <w:r w:rsidRPr="00DC1E64">
        <w:rPr>
          <w:rFonts w:ascii="UOC Sans" w:hAnsi="UOC Sans"/>
          <w:sz w:val="24"/>
          <w:szCs w:val="24"/>
        </w:rPr>
        <w:t xml:space="preserve"> </w:t>
      </w:r>
      <w:proofErr w:type="spellStart"/>
      <w:r w:rsidRPr="00DC1E64">
        <w:rPr>
          <w:rFonts w:ascii="UOC Sans" w:hAnsi="UOC Sans"/>
          <w:sz w:val="24"/>
          <w:szCs w:val="24"/>
        </w:rPr>
        <w:t>altura_n</w:t>
      </w:r>
      <w:proofErr w:type="spellEnd"/>
      <w:r w:rsidRPr="00DC1E64">
        <w:rPr>
          <w:rFonts w:ascii="UOC Sans" w:hAnsi="UOC Sans"/>
          <w:sz w:val="24"/>
          <w:szCs w:val="24"/>
        </w:rPr>
        <w:t xml:space="preserve"> </w:t>
      </w:r>
      <w:proofErr w:type="spellStart"/>
      <w:r w:rsidRPr="00DC1E64">
        <w:rPr>
          <w:rFonts w:ascii="UOC Sans" w:hAnsi="UOC Sans"/>
          <w:sz w:val="24"/>
          <w:szCs w:val="24"/>
        </w:rPr>
        <w:t>peso_n</w:t>
      </w:r>
      <w:proofErr w:type="spellEnd"/>
      <w:r w:rsidRPr="00DC1E64">
        <w:rPr>
          <w:rFonts w:ascii="UOC Sans" w:hAnsi="UOC Sans"/>
          <w:sz w:val="24"/>
          <w:szCs w:val="24"/>
        </w:rPr>
        <w:t xml:space="preserve"> 0&gt;</w:t>
      </w:r>
    </w:p>
    <w:p w14:paraId="257EDC55" w14:textId="77777777" w:rsidR="00127A47" w:rsidRPr="00DC1E64" w:rsidRDefault="00127A47" w:rsidP="00127A47">
      <w:pPr>
        <w:rPr>
          <w:rFonts w:ascii="UOC Sans" w:hAnsi="UOC Sans"/>
          <w:sz w:val="24"/>
          <w:szCs w:val="24"/>
        </w:rPr>
      </w:pPr>
    </w:p>
    <w:p w14:paraId="0ED7765C" w14:textId="77777777" w:rsidR="00127A47" w:rsidRPr="00DC1E64" w:rsidRDefault="00127A47" w:rsidP="00127A47">
      <w:pPr>
        <w:rPr>
          <w:rFonts w:ascii="UOC Sans" w:hAnsi="UOC Sans"/>
          <w:sz w:val="24"/>
          <w:szCs w:val="24"/>
        </w:rPr>
      </w:pPr>
      <w:r w:rsidRPr="00DC1E64">
        <w:rPr>
          <w:rFonts w:ascii="UOC Sans" w:hAnsi="UOC Sans"/>
          <w:sz w:val="24"/>
          <w:szCs w:val="24"/>
        </w:rPr>
        <w:t>La edad (</w:t>
      </w:r>
      <w:proofErr w:type="spellStart"/>
      <w:r w:rsidRPr="00DC1E64">
        <w:rPr>
          <w:rFonts w:ascii="UOC Sans" w:hAnsi="UOC Sans"/>
          <w:sz w:val="24"/>
          <w:szCs w:val="24"/>
        </w:rPr>
        <w:t>edad_i</w:t>
      </w:r>
      <w:proofErr w:type="spellEnd"/>
      <w:r w:rsidRPr="00DC1E64">
        <w:rPr>
          <w:rFonts w:ascii="UOC Sans" w:hAnsi="UOC Sans"/>
          <w:sz w:val="24"/>
          <w:szCs w:val="24"/>
        </w:rPr>
        <w:t>) es un número entero que indica la edad en años de cada persona. La altura (</w:t>
      </w:r>
      <w:proofErr w:type="spellStart"/>
      <w:r w:rsidRPr="00DC1E64">
        <w:rPr>
          <w:rFonts w:ascii="UOC Sans" w:hAnsi="UOC Sans"/>
          <w:sz w:val="24"/>
          <w:szCs w:val="24"/>
        </w:rPr>
        <w:t>altura_i</w:t>
      </w:r>
      <w:proofErr w:type="spellEnd"/>
      <w:r w:rsidRPr="00DC1E64">
        <w:rPr>
          <w:rFonts w:ascii="UOC Sans" w:hAnsi="UOC Sans"/>
          <w:sz w:val="24"/>
          <w:szCs w:val="24"/>
        </w:rPr>
        <w:t>) es un número real que indica la altura en metros. El peso (</w:t>
      </w:r>
      <w:proofErr w:type="spellStart"/>
      <w:r w:rsidRPr="00DC1E64">
        <w:rPr>
          <w:rFonts w:ascii="UOC Sans" w:hAnsi="UOC Sans"/>
          <w:sz w:val="24"/>
          <w:szCs w:val="24"/>
        </w:rPr>
        <w:t>peso_i</w:t>
      </w:r>
      <w:proofErr w:type="spellEnd"/>
      <w:r w:rsidRPr="00DC1E64">
        <w:rPr>
          <w:rFonts w:ascii="UOC Sans" w:hAnsi="UOC Sans"/>
          <w:sz w:val="24"/>
          <w:szCs w:val="24"/>
        </w:rPr>
        <w:t>) es un número real que indica el peso en kilogramos.</w:t>
      </w:r>
    </w:p>
    <w:p w14:paraId="7AE453DA" w14:textId="77777777" w:rsidR="00127A47" w:rsidRPr="00DC1E64" w:rsidRDefault="00127A47" w:rsidP="00127A47">
      <w:pPr>
        <w:rPr>
          <w:rFonts w:ascii="UOC Sans" w:hAnsi="UOC Sans"/>
          <w:sz w:val="24"/>
          <w:szCs w:val="24"/>
        </w:rPr>
      </w:pPr>
    </w:p>
    <w:p w14:paraId="2471C763" w14:textId="77777777" w:rsidR="00127A47" w:rsidRPr="00DC1E64" w:rsidRDefault="00127A47" w:rsidP="00127A47">
      <w:pPr>
        <w:rPr>
          <w:rFonts w:ascii="UOC Sans" w:hAnsi="UOC Sans"/>
          <w:sz w:val="24"/>
          <w:szCs w:val="24"/>
        </w:rPr>
      </w:pPr>
      <w:r w:rsidRPr="00DC1E64">
        <w:rPr>
          <w:rFonts w:ascii="UOC Sans" w:hAnsi="UOC Sans"/>
          <w:sz w:val="24"/>
          <w:szCs w:val="24"/>
        </w:rPr>
        <w:t xml:space="preserve">Seguidamente se </w:t>
      </w:r>
      <w:proofErr w:type="gramStart"/>
      <w:r w:rsidRPr="00DC1E64">
        <w:rPr>
          <w:rFonts w:ascii="UOC Sans" w:hAnsi="UOC Sans"/>
          <w:sz w:val="24"/>
          <w:szCs w:val="24"/>
        </w:rPr>
        <w:t>representa  parte</w:t>
      </w:r>
      <w:proofErr w:type="gramEnd"/>
      <w:r w:rsidRPr="00DC1E64">
        <w:rPr>
          <w:rFonts w:ascii="UOC Sans" w:hAnsi="UOC Sans"/>
          <w:sz w:val="24"/>
          <w:szCs w:val="24"/>
        </w:rPr>
        <w:t xml:space="preserve"> del algoritmo que se encarga de sacar por la salida estándar la media del IMC de todas las personas entre 20 y 30 años.</w:t>
      </w:r>
    </w:p>
    <w:p w14:paraId="3BFAD7BD" w14:textId="77777777" w:rsidR="00127A47" w:rsidRPr="00DC1E64" w:rsidRDefault="00127A47" w:rsidP="00127A47">
      <w:pPr>
        <w:rPr>
          <w:rFonts w:ascii="UOC Sans" w:hAnsi="UOC Sans"/>
          <w:sz w:val="24"/>
          <w:szCs w:val="24"/>
        </w:rPr>
      </w:pPr>
    </w:p>
    <w:p w14:paraId="21333F09" w14:textId="77777777" w:rsidR="00127A47" w:rsidRPr="00DC1E64" w:rsidRDefault="00127A47" w:rsidP="00127A47">
      <w:pPr>
        <w:rPr>
          <w:rFonts w:ascii="UOC Sans" w:hAnsi="UOC Sans"/>
          <w:sz w:val="24"/>
          <w:szCs w:val="24"/>
        </w:rPr>
      </w:pPr>
      <w:r w:rsidRPr="00DC1E64">
        <w:rPr>
          <w:rFonts w:ascii="UOC Sans" w:hAnsi="UOC Sans"/>
          <w:sz w:val="24"/>
          <w:szCs w:val="24"/>
        </w:rPr>
        <w:t>Se pide completar las expresiones que van en lugar de las 4 letras (A), (B</w:t>
      </w:r>
      <w:proofErr w:type="gramStart"/>
      <w:r w:rsidRPr="00DC1E64">
        <w:rPr>
          <w:rFonts w:ascii="UOC Sans" w:hAnsi="UOC Sans"/>
          <w:sz w:val="24"/>
          <w:szCs w:val="24"/>
        </w:rPr>
        <w:t>),(</w:t>
      </w:r>
      <w:proofErr w:type="gramEnd"/>
      <w:r w:rsidRPr="00DC1E64">
        <w:rPr>
          <w:rFonts w:ascii="UOC Sans" w:hAnsi="UOC Sans"/>
          <w:sz w:val="24"/>
          <w:szCs w:val="24"/>
        </w:rPr>
        <w:t>C), (D).</w:t>
      </w:r>
    </w:p>
    <w:p w14:paraId="4605F9C9" w14:textId="77777777" w:rsidR="00127A47" w:rsidRPr="00DC1E64" w:rsidRDefault="00127A47" w:rsidP="00127A47">
      <w:pPr>
        <w:rPr>
          <w:rFonts w:ascii="UOC Sans" w:hAnsi="UOC Sans"/>
          <w:sz w:val="24"/>
          <w:szCs w:val="24"/>
        </w:rPr>
      </w:pPr>
      <w:r w:rsidRPr="00DC1E64">
        <w:rPr>
          <w:rFonts w:ascii="UOC Sans" w:hAnsi="UOC Sans"/>
          <w:sz w:val="24"/>
          <w:szCs w:val="24"/>
        </w:rPr>
        <w:t>(2,5 puntos) (Resolver la pregunta aproximadamente 4 líneas)</w:t>
      </w:r>
    </w:p>
    <w:p w14:paraId="6E4C72BA" w14:textId="77777777" w:rsidR="00127A47" w:rsidRPr="00DC1E64" w:rsidRDefault="00127A47" w:rsidP="00127A47">
      <w:pPr>
        <w:rPr>
          <w:rFonts w:ascii="Times New Roman" w:hAnsi="Times New Roman"/>
          <w:sz w:val="24"/>
          <w:szCs w:val="24"/>
          <w:lang w:eastAsia="ca-ES"/>
        </w:rPr>
      </w:pPr>
    </w:p>
    <w:p w14:paraId="05DA3A31" w14:textId="77777777" w:rsidR="00127A47" w:rsidRPr="00DC1E64" w:rsidRDefault="00127A47" w:rsidP="00127A47">
      <w:pPr>
        <w:rPr>
          <w:rFonts w:ascii="Times New Roman" w:hAnsi="Times New Roman"/>
          <w:sz w:val="24"/>
          <w:szCs w:val="24"/>
          <w:lang w:eastAsia="ca-ES"/>
        </w:rPr>
      </w:pPr>
      <w:r w:rsidRPr="00DC1E64">
        <w:rPr>
          <w:rFonts w:cs="Arial"/>
          <w:b/>
          <w:bCs/>
          <w:color w:val="000000"/>
          <w:sz w:val="22"/>
          <w:szCs w:val="22"/>
          <w:shd w:val="clear" w:color="auto" w:fill="FFFFFF"/>
          <w:lang w:eastAsia="ca-ES"/>
        </w:rPr>
        <w:t xml:space="preserve">algoritmo </w:t>
      </w:r>
      <w:proofErr w:type="spellStart"/>
      <w:r w:rsidRPr="00DC1E64">
        <w:rPr>
          <w:rFonts w:cs="Arial"/>
          <w:color w:val="000000"/>
          <w:sz w:val="22"/>
          <w:szCs w:val="22"/>
          <w:shd w:val="clear" w:color="auto" w:fill="FFFFFF"/>
          <w:lang w:eastAsia="ca-ES"/>
        </w:rPr>
        <w:t>IMCMedio</w:t>
      </w:r>
      <w:proofErr w:type="spellEnd"/>
    </w:p>
    <w:p w14:paraId="1FF71D94"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const</w:t>
      </w:r>
      <w:proofErr w:type="spellEnd"/>
    </w:p>
    <w:p w14:paraId="66367DF2" w14:textId="77777777" w:rsidR="00127A47" w:rsidRPr="00DC1E64" w:rsidRDefault="00127A47" w:rsidP="00127A47">
      <w:pPr>
        <w:ind w:left="1440"/>
        <w:rPr>
          <w:rFonts w:ascii="Times New Roman" w:hAnsi="Times New Roman"/>
          <w:sz w:val="24"/>
          <w:szCs w:val="24"/>
          <w:lang w:eastAsia="ca-ES"/>
        </w:rPr>
      </w:pPr>
      <w:r w:rsidRPr="00DC1E64">
        <w:rPr>
          <w:rFonts w:cs="Arial"/>
          <w:color w:val="000000"/>
          <w:sz w:val="22"/>
          <w:szCs w:val="22"/>
          <w:shd w:val="clear" w:color="auto" w:fill="FFFFFF"/>
          <w:lang w:eastAsia="ca-ES"/>
        </w:rPr>
        <w:t xml:space="preserve">EDAD_INICIAL: </w:t>
      </w:r>
      <w:r w:rsidRPr="00DC1E64">
        <w:rPr>
          <w:rFonts w:cs="Arial"/>
          <w:b/>
          <w:bCs/>
          <w:color w:val="000000"/>
          <w:sz w:val="22"/>
          <w:szCs w:val="22"/>
          <w:shd w:val="clear" w:color="auto" w:fill="FFFFFF"/>
          <w:lang w:eastAsia="ca-ES"/>
        </w:rPr>
        <w:t>entero</w:t>
      </w:r>
      <w:r w:rsidRPr="00DC1E64">
        <w:rPr>
          <w:rFonts w:cs="Arial"/>
          <w:color w:val="000000"/>
          <w:sz w:val="22"/>
          <w:szCs w:val="22"/>
          <w:shd w:val="clear" w:color="auto" w:fill="FFFFFF"/>
          <w:lang w:eastAsia="ca-ES"/>
        </w:rPr>
        <w:t>=20;</w:t>
      </w:r>
    </w:p>
    <w:p w14:paraId="538A9C2F" w14:textId="77777777" w:rsidR="00127A47" w:rsidRPr="00DC1E64" w:rsidRDefault="00127A47" w:rsidP="00127A47">
      <w:pPr>
        <w:ind w:left="1440"/>
        <w:rPr>
          <w:rFonts w:ascii="Times New Roman" w:hAnsi="Times New Roman"/>
          <w:sz w:val="24"/>
          <w:szCs w:val="24"/>
          <w:lang w:eastAsia="ca-ES"/>
        </w:rPr>
      </w:pPr>
      <w:r w:rsidRPr="00DC1E64">
        <w:rPr>
          <w:rFonts w:cs="Arial"/>
          <w:color w:val="000000"/>
          <w:sz w:val="22"/>
          <w:szCs w:val="22"/>
          <w:shd w:val="clear" w:color="auto" w:fill="FFFFFF"/>
          <w:lang w:eastAsia="ca-ES"/>
        </w:rPr>
        <w:t xml:space="preserve">EDAD_FINAL: </w:t>
      </w:r>
      <w:r w:rsidRPr="00DC1E64">
        <w:rPr>
          <w:rFonts w:cs="Arial"/>
          <w:b/>
          <w:bCs/>
          <w:color w:val="000000"/>
          <w:sz w:val="22"/>
          <w:szCs w:val="22"/>
          <w:shd w:val="clear" w:color="auto" w:fill="FFFFFF"/>
          <w:lang w:eastAsia="ca-ES"/>
        </w:rPr>
        <w:t>entero</w:t>
      </w:r>
      <w:r w:rsidRPr="00DC1E64">
        <w:rPr>
          <w:rFonts w:cs="Arial"/>
          <w:color w:val="000000"/>
          <w:sz w:val="22"/>
          <w:szCs w:val="22"/>
          <w:shd w:val="clear" w:color="auto" w:fill="FFFFFF"/>
          <w:lang w:eastAsia="ca-ES"/>
        </w:rPr>
        <w:t>=30;</w:t>
      </w:r>
    </w:p>
    <w:p w14:paraId="079686CD"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fconst</w:t>
      </w:r>
      <w:proofErr w:type="spellEnd"/>
    </w:p>
    <w:p w14:paraId="34BE2424"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var</w:t>
      </w:r>
      <w:proofErr w:type="spellEnd"/>
    </w:p>
    <w:p w14:paraId="7D7D3F5C" w14:textId="77777777" w:rsidR="00127A47" w:rsidRPr="00DC1E64" w:rsidRDefault="00127A47" w:rsidP="00127A47">
      <w:pPr>
        <w:ind w:left="1440"/>
        <w:rPr>
          <w:rFonts w:ascii="Times New Roman" w:hAnsi="Times New Roman"/>
          <w:sz w:val="24"/>
          <w:szCs w:val="24"/>
          <w:lang w:eastAsia="ca-ES"/>
        </w:rPr>
      </w:pPr>
      <w:r w:rsidRPr="00DC1E64">
        <w:rPr>
          <w:rFonts w:cs="Arial"/>
          <w:color w:val="000000"/>
          <w:sz w:val="22"/>
          <w:szCs w:val="22"/>
          <w:shd w:val="clear" w:color="auto" w:fill="FFFFFF"/>
          <w:lang w:eastAsia="ca-ES"/>
        </w:rPr>
        <w:t xml:space="preserve">edad: </w:t>
      </w:r>
      <w:r w:rsidRPr="00DC1E64">
        <w:rPr>
          <w:rFonts w:cs="Arial"/>
          <w:b/>
          <w:bCs/>
          <w:color w:val="000000"/>
          <w:sz w:val="22"/>
          <w:szCs w:val="22"/>
          <w:shd w:val="clear" w:color="auto" w:fill="FFFFFF"/>
          <w:lang w:eastAsia="ca-ES"/>
        </w:rPr>
        <w:t>entero;</w:t>
      </w:r>
    </w:p>
    <w:p w14:paraId="48F494CC" w14:textId="77777777" w:rsidR="00127A47" w:rsidRPr="00DC1E64" w:rsidRDefault="00127A47" w:rsidP="00127A47">
      <w:pPr>
        <w:ind w:left="1440"/>
        <w:rPr>
          <w:rFonts w:ascii="Times New Roman" w:hAnsi="Times New Roman"/>
          <w:sz w:val="24"/>
          <w:szCs w:val="24"/>
          <w:lang w:eastAsia="ca-ES"/>
        </w:rPr>
      </w:pPr>
      <w:r w:rsidRPr="00DC1E64">
        <w:rPr>
          <w:rFonts w:cs="Arial"/>
          <w:color w:val="000000"/>
          <w:sz w:val="22"/>
          <w:szCs w:val="22"/>
          <w:shd w:val="clear" w:color="auto" w:fill="FFFFFF"/>
          <w:lang w:eastAsia="ca-ES"/>
        </w:rPr>
        <w:t>altura, peso:</w:t>
      </w:r>
      <w:r w:rsidRPr="00DC1E64">
        <w:rPr>
          <w:rFonts w:cs="Arial"/>
          <w:b/>
          <w:bCs/>
          <w:color w:val="000000"/>
          <w:sz w:val="22"/>
          <w:szCs w:val="22"/>
          <w:shd w:val="clear" w:color="auto" w:fill="FFFFFF"/>
          <w:lang w:eastAsia="ca-ES"/>
        </w:rPr>
        <w:t xml:space="preserve"> real;</w:t>
      </w:r>
    </w:p>
    <w:p w14:paraId="69FD30FF" w14:textId="77777777" w:rsidR="00127A47" w:rsidRPr="00DC1E64" w:rsidRDefault="00127A47" w:rsidP="00127A47">
      <w:pPr>
        <w:ind w:left="1440"/>
        <w:rPr>
          <w:rFonts w:ascii="Times New Roman" w:hAnsi="Times New Roman"/>
          <w:sz w:val="24"/>
          <w:szCs w:val="24"/>
          <w:lang w:eastAsia="ca-ES"/>
        </w:rPr>
      </w:pPr>
      <w:proofErr w:type="spellStart"/>
      <w:r w:rsidRPr="00DC1E64">
        <w:rPr>
          <w:rFonts w:cs="Arial"/>
          <w:color w:val="000000"/>
          <w:sz w:val="22"/>
          <w:szCs w:val="22"/>
          <w:shd w:val="clear" w:color="auto" w:fill="FFFFFF"/>
          <w:lang w:eastAsia="ca-ES"/>
        </w:rPr>
        <w:t>imc</w:t>
      </w:r>
      <w:proofErr w:type="spellEnd"/>
      <w:r w:rsidRPr="00DC1E64">
        <w:rPr>
          <w:rFonts w:cs="Arial"/>
          <w:color w:val="000000"/>
          <w:sz w:val="22"/>
          <w:szCs w:val="22"/>
          <w:shd w:val="clear" w:color="auto" w:fill="FFFFFF"/>
          <w:lang w:eastAsia="ca-ES"/>
        </w:rPr>
        <w:t xml:space="preserve">: </w:t>
      </w:r>
      <w:r w:rsidRPr="00DC1E64">
        <w:rPr>
          <w:rFonts w:cs="Arial"/>
          <w:b/>
          <w:bCs/>
          <w:color w:val="000000"/>
          <w:sz w:val="22"/>
          <w:szCs w:val="22"/>
          <w:shd w:val="clear" w:color="auto" w:fill="FFFFFF"/>
          <w:lang w:eastAsia="ca-ES"/>
        </w:rPr>
        <w:t>real;</w:t>
      </w:r>
    </w:p>
    <w:p w14:paraId="314D8D24" w14:textId="77777777" w:rsidR="00127A47" w:rsidRPr="00DC1E64" w:rsidRDefault="00127A47" w:rsidP="00127A47">
      <w:pPr>
        <w:ind w:left="1440"/>
        <w:rPr>
          <w:rFonts w:ascii="Times New Roman" w:hAnsi="Times New Roman"/>
          <w:sz w:val="24"/>
          <w:szCs w:val="24"/>
          <w:lang w:eastAsia="ca-ES"/>
        </w:rPr>
      </w:pPr>
      <w:proofErr w:type="spellStart"/>
      <w:r w:rsidRPr="00DC1E64">
        <w:rPr>
          <w:rFonts w:cs="Arial"/>
          <w:color w:val="000000"/>
          <w:sz w:val="22"/>
          <w:szCs w:val="22"/>
          <w:shd w:val="clear" w:color="auto" w:fill="FFFFFF"/>
          <w:lang w:eastAsia="ca-ES"/>
        </w:rPr>
        <w:t>num</w:t>
      </w:r>
      <w:proofErr w:type="spellEnd"/>
      <w:r w:rsidRPr="00DC1E64">
        <w:rPr>
          <w:rFonts w:cs="Arial"/>
          <w:color w:val="000000"/>
          <w:sz w:val="22"/>
          <w:szCs w:val="22"/>
          <w:shd w:val="clear" w:color="auto" w:fill="FFFFFF"/>
          <w:lang w:eastAsia="ca-ES"/>
        </w:rPr>
        <w:t xml:space="preserve">: </w:t>
      </w:r>
      <w:r w:rsidRPr="00DC1E64">
        <w:rPr>
          <w:rFonts w:cs="Arial"/>
          <w:b/>
          <w:bCs/>
          <w:color w:val="000000"/>
          <w:sz w:val="22"/>
          <w:szCs w:val="22"/>
          <w:shd w:val="clear" w:color="auto" w:fill="FFFFFF"/>
          <w:lang w:eastAsia="ca-ES"/>
        </w:rPr>
        <w:t>entero;</w:t>
      </w:r>
    </w:p>
    <w:p w14:paraId="072C6424"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fvar</w:t>
      </w:r>
      <w:proofErr w:type="spellEnd"/>
    </w:p>
    <w:p w14:paraId="4D0A662F" w14:textId="77777777" w:rsidR="00127A47" w:rsidRPr="00DC1E64" w:rsidRDefault="00127A47" w:rsidP="00127A47">
      <w:pPr>
        <w:ind w:left="720"/>
        <w:rPr>
          <w:rFonts w:ascii="Times New Roman" w:hAnsi="Times New Roman"/>
          <w:sz w:val="24"/>
          <w:szCs w:val="24"/>
          <w:lang w:eastAsia="ca-ES"/>
        </w:rPr>
      </w:pPr>
      <w:proofErr w:type="spellStart"/>
      <w:proofErr w:type="gramStart"/>
      <w:r w:rsidRPr="00DC1E64">
        <w:rPr>
          <w:rFonts w:cs="Arial"/>
          <w:color w:val="000000"/>
          <w:sz w:val="22"/>
          <w:szCs w:val="22"/>
          <w:shd w:val="clear" w:color="auto" w:fill="FFFFFF"/>
          <w:lang w:eastAsia="ca-ES"/>
        </w:rPr>
        <w:t>num</w:t>
      </w:r>
      <w:proofErr w:type="spellEnd"/>
      <w:r w:rsidRPr="00DC1E64">
        <w:rPr>
          <w:rFonts w:cs="Arial"/>
          <w:color w:val="000000"/>
          <w:sz w:val="22"/>
          <w:szCs w:val="22"/>
          <w:shd w:val="clear" w:color="auto" w:fill="FFFFFF"/>
          <w:lang w:eastAsia="ca-ES"/>
        </w:rPr>
        <w:t>:=</w:t>
      </w:r>
      <w:proofErr w:type="gramEnd"/>
      <w:r w:rsidRPr="00DC1E64">
        <w:rPr>
          <w:rFonts w:cs="Arial"/>
          <w:color w:val="000000"/>
          <w:sz w:val="22"/>
          <w:szCs w:val="22"/>
          <w:shd w:val="clear" w:color="auto" w:fill="FFFFFF"/>
          <w:lang w:eastAsia="ca-ES"/>
        </w:rPr>
        <w:t>0;</w:t>
      </w:r>
    </w:p>
    <w:p w14:paraId="22FF0041" w14:textId="77777777" w:rsidR="00127A47" w:rsidRPr="00DC1E64" w:rsidRDefault="00127A47" w:rsidP="00127A47">
      <w:pPr>
        <w:ind w:left="720"/>
        <w:rPr>
          <w:rFonts w:ascii="Times New Roman" w:hAnsi="Times New Roman"/>
          <w:sz w:val="24"/>
          <w:szCs w:val="24"/>
          <w:lang w:eastAsia="ca-ES"/>
        </w:rPr>
      </w:pPr>
      <w:proofErr w:type="spellStart"/>
      <w:proofErr w:type="gramStart"/>
      <w:r w:rsidRPr="00DC1E64">
        <w:rPr>
          <w:rFonts w:cs="Arial"/>
          <w:color w:val="000000"/>
          <w:sz w:val="22"/>
          <w:szCs w:val="22"/>
          <w:shd w:val="clear" w:color="auto" w:fill="FFFFFF"/>
          <w:lang w:eastAsia="ca-ES"/>
        </w:rPr>
        <w:t>imc</w:t>
      </w:r>
      <w:proofErr w:type="spellEnd"/>
      <w:r w:rsidRPr="00DC1E64">
        <w:rPr>
          <w:rFonts w:cs="Arial"/>
          <w:color w:val="000000"/>
          <w:sz w:val="22"/>
          <w:szCs w:val="22"/>
          <w:shd w:val="clear" w:color="auto" w:fill="FFFFFF"/>
          <w:lang w:eastAsia="ca-ES"/>
        </w:rPr>
        <w:t>:=</w:t>
      </w:r>
      <w:proofErr w:type="gramEnd"/>
      <w:r w:rsidRPr="00DC1E64">
        <w:rPr>
          <w:rFonts w:cs="Arial"/>
          <w:color w:val="000000"/>
          <w:sz w:val="22"/>
          <w:szCs w:val="22"/>
          <w:shd w:val="clear" w:color="auto" w:fill="FFFFFF"/>
          <w:lang w:eastAsia="ca-ES"/>
        </w:rPr>
        <w:t>0.0;</w:t>
      </w:r>
    </w:p>
    <w:p w14:paraId="2BB975A9" w14:textId="77777777" w:rsidR="00127A47" w:rsidRPr="00DC1E64" w:rsidRDefault="00127A47" w:rsidP="00127A47">
      <w:pPr>
        <w:ind w:left="720"/>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edad:=</w:t>
      </w:r>
      <w:proofErr w:type="gramEnd"/>
      <w:r w:rsidRPr="00DC1E64">
        <w:rPr>
          <w:rFonts w:cs="Arial"/>
          <w:color w:val="000000"/>
          <w:sz w:val="22"/>
          <w:szCs w:val="22"/>
          <w:shd w:val="clear" w:color="auto" w:fill="FFFFFF"/>
          <w:lang w:eastAsia="ca-ES"/>
        </w:rPr>
        <w:t xml:space="preserve"> </w:t>
      </w:r>
      <w:r w:rsidRPr="00DC1E64">
        <w:rPr>
          <w:rFonts w:cs="Arial"/>
          <w:b/>
          <w:bCs/>
          <w:color w:val="000000"/>
          <w:sz w:val="22"/>
          <w:szCs w:val="22"/>
          <w:shd w:val="clear" w:color="auto" w:fill="FFFFFF"/>
          <w:lang w:eastAsia="ca-ES"/>
        </w:rPr>
        <w:t>(A)</w:t>
      </w:r>
    </w:p>
    <w:p w14:paraId="04E3A924" w14:textId="77777777" w:rsidR="00127A47" w:rsidRPr="00DC1E64" w:rsidRDefault="00127A47" w:rsidP="00127A47">
      <w:pPr>
        <w:ind w:left="720"/>
        <w:rPr>
          <w:rFonts w:ascii="Times New Roman" w:hAnsi="Times New Roman"/>
          <w:sz w:val="24"/>
          <w:szCs w:val="24"/>
          <w:lang w:eastAsia="ca-ES"/>
        </w:rPr>
      </w:pPr>
      <w:r w:rsidRPr="00DC1E64">
        <w:rPr>
          <w:rFonts w:cs="Arial"/>
          <w:b/>
          <w:bCs/>
          <w:color w:val="000000"/>
          <w:sz w:val="22"/>
          <w:szCs w:val="22"/>
          <w:shd w:val="clear" w:color="auto" w:fill="FFFFFF"/>
          <w:lang w:eastAsia="ca-ES"/>
        </w:rPr>
        <w:t>mientras (B) hacer</w:t>
      </w:r>
    </w:p>
    <w:p w14:paraId="2CDC8E44" w14:textId="77777777" w:rsidR="00127A47" w:rsidRPr="00DC1E64" w:rsidRDefault="00127A47" w:rsidP="00127A47">
      <w:pPr>
        <w:ind w:left="1440"/>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altura:=</w:t>
      </w:r>
      <w:proofErr w:type="spellStart"/>
      <w:proofErr w:type="gramEnd"/>
      <w:r w:rsidRPr="00DC1E64">
        <w:rPr>
          <w:rFonts w:cs="Arial"/>
          <w:b/>
          <w:bCs/>
          <w:color w:val="000000"/>
          <w:sz w:val="22"/>
          <w:szCs w:val="22"/>
          <w:shd w:val="clear" w:color="auto" w:fill="FFFFFF"/>
          <w:lang w:eastAsia="ca-ES"/>
        </w:rPr>
        <w:t>leerReal</w:t>
      </w:r>
      <w:proofErr w:type="spellEnd"/>
      <w:r w:rsidRPr="00DC1E64">
        <w:rPr>
          <w:rFonts w:cs="Arial"/>
          <w:b/>
          <w:bCs/>
          <w:color w:val="000000"/>
          <w:sz w:val="22"/>
          <w:szCs w:val="22"/>
          <w:shd w:val="clear" w:color="auto" w:fill="FFFFFF"/>
          <w:lang w:eastAsia="ca-ES"/>
        </w:rPr>
        <w:t>();</w:t>
      </w:r>
    </w:p>
    <w:p w14:paraId="244A856C" w14:textId="77777777" w:rsidR="00127A47" w:rsidRPr="00DC1E64" w:rsidRDefault="00127A47" w:rsidP="00127A47">
      <w:pPr>
        <w:ind w:left="1440"/>
        <w:rPr>
          <w:rFonts w:ascii="Times New Roman" w:hAnsi="Times New Roman"/>
          <w:sz w:val="24"/>
          <w:szCs w:val="24"/>
          <w:lang w:eastAsia="ca-ES"/>
        </w:rPr>
      </w:pPr>
      <w:r w:rsidRPr="00DC1E64">
        <w:rPr>
          <w:rFonts w:cs="Arial"/>
          <w:b/>
          <w:bCs/>
          <w:color w:val="000000"/>
          <w:sz w:val="22"/>
          <w:szCs w:val="22"/>
          <w:shd w:val="clear" w:color="auto" w:fill="FFFFFF"/>
          <w:lang w:eastAsia="ca-ES"/>
        </w:rPr>
        <w:t>(C)</w:t>
      </w:r>
    </w:p>
    <w:p w14:paraId="59ED34FC" w14:textId="77777777" w:rsidR="00127A47" w:rsidRPr="00DC1E64" w:rsidRDefault="00127A47" w:rsidP="00127A47">
      <w:pPr>
        <w:ind w:left="144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si</w:t>
      </w:r>
      <w:proofErr w:type="spellEnd"/>
      <w:r w:rsidRPr="00DC1E64">
        <w:rPr>
          <w:rFonts w:cs="Arial"/>
          <w:color w:val="000000"/>
          <w:sz w:val="22"/>
          <w:szCs w:val="22"/>
          <w:shd w:val="clear" w:color="auto" w:fill="FFFFFF"/>
          <w:lang w:eastAsia="ca-ES"/>
        </w:rPr>
        <w:t xml:space="preserve"> (edad ≥ EDAD_INICIAL)</w:t>
      </w:r>
      <w:r w:rsidRPr="00DC1E64">
        <w:rPr>
          <w:rFonts w:cs="Arial"/>
          <w:b/>
          <w:bCs/>
          <w:color w:val="000000"/>
          <w:sz w:val="22"/>
          <w:szCs w:val="22"/>
          <w:shd w:val="clear" w:color="auto" w:fill="FFFFFF"/>
          <w:lang w:eastAsia="ca-ES"/>
        </w:rPr>
        <w:t xml:space="preserve"> y</w:t>
      </w:r>
      <w:r w:rsidRPr="00DC1E64">
        <w:rPr>
          <w:rFonts w:cs="Arial"/>
          <w:color w:val="000000"/>
          <w:sz w:val="22"/>
          <w:szCs w:val="22"/>
          <w:shd w:val="clear" w:color="auto" w:fill="FFFFFF"/>
          <w:lang w:eastAsia="ca-ES"/>
        </w:rPr>
        <w:t xml:space="preserve"> (</w:t>
      </w:r>
      <w:proofErr w:type="spellStart"/>
      <w:r w:rsidRPr="00DC1E64">
        <w:rPr>
          <w:rFonts w:cs="Arial"/>
          <w:color w:val="000000"/>
          <w:sz w:val="22"/>
          <w:szCs w:val="22"/>
          <w:shd w:val="clear" w:color="auto" w:fill="FFFFFF"/>
          <w:lang w:eastAsia="ca-ES"/>
        </w:rPr>
        <w:t>edat</w:t>
      </w:r>
      <w:proofErr w:type="spellEnd"/>
      <w:r w:rsidRPr="00DC1E64">
        <w:rPr>
          <w:rFonts w:cs="Arial"/>
          <w:color w:val="000000"/>
          <w:sz w:val="22"/>
          <w:szCs w:val="22"/>
          <w:shd w:val="clear" w:color="auto" w:fill="FFFFFF"/>
          <w:lang w:eastAsia="ca-ES"/>
        </w:rPr>
        <w:t xml:space="preserve"> ≤ EDAD_FINAL) </w:t>
      </w:r>
      <w:r w:rsidRPr="00DC1E64">
        <w:rPr>
          <w:rFonts w:cs="Arial"/>
          <w:b/>
          <w:bCs/>
          <w:color w:val="000000"/>
          <w:sz w:val="22"/>
          <w:szCs w:val="22"/>
          <w:shd w:val="clear" w:color="auto" w:fill="FFFFFF"/>
          <w:lang w:eastAsia="ca-ES"/>
        </w:rPr>
        <w:t>entonces</w:t>
      </w:r>
    </w:p>
    <w:p w14:paraId="7C167C96" w14:textId="77777777" w:rsidR="00127A47" w:rsidRPr="00DC1E64" w:rsidRDefault="00127A47" w:rsidP="00127A47">
      <w:pPr>
        <w:ind w:left="2160"/>
        <w:rPr>
          <w:rFonts w:ascii="Times New Roman" w:hAnsi="Times New Roman"/>
          <w:sz w:val="24"/>
          <w:szCs w:val="24"/>
          <w:lang w:eastAsia="ca-ES"/>
        </w:rPr>
      </w:pPr>
      <w:proofErr w:type="spellStart"/>
      <w:proofErr w:type="gramStart"/>
      <w:r w:rsidRPr="00DC1E64">
        <w:rPr>
          <w:rFonts w:cs="Arial"/>
          <w:color w:val="000000"/>
          <w:sz w:val="22"/>
          <w:szCs w:val="22"/>
          <w:shd w:val="clear" w:color="auto" w:fill="FFFFFF"/>
          <w:lang w:eastAsia="ca-ES"/>
        </w:rPr>
        <w:t>imc</w:t>
      </w:r>
      <w:proofErr w:type="spellEnd"/>
      <w:r w:rsidRPr="00DC1E64">
        <w:rPr>
          <w:rFonts w:cs="Arial"/>
          <w:color w:val="000000"/>
          <w:sz w:val="22"/>
          <w:szCs w:val="22"/>
          <w:shd w:val="clear" w:color="auto" w:fill="FFFFFF"/>
          <w:lang w:eastAsia="ca-ES"/>
        </w:rPr>
        <w:t>:=</w:t>
      </w:r>
      <w:proofErr w:type="spellStart"/>
      <w:proofErr w:type="gramEnd"/>
      <w:r w:rsidRPr="00DC1E64">
        <w:rPr>
          <w:rFonts w:cs="Arial"/>
          <w:color w:val="000000"/>
          <w:sz w:val="22"/>
          <w:szCs w:val="22"/>
          <w:shd w:val="clear" w:color="auto" w:fill="FFFFFF"/>
          <w:lang w:eastAsia="ca-ES"/>
        </w:rPr>
        <w:t>imc+peso</w:t>
      </w:r>
      <w:proofErr w:type="spellEnd"/>
      <w:r w:rsidRPr="00DC1E64">
        <w:rPr>
          <w:rFonts w:cs="Arial"/>
          <w:color w:val="000000"/>
          <w:sz w:val="22"/>
          <w:szCs w:val="22"/>
          <w:shd w:val="clear" w:color="auto" w:fill="FFFFFF"/>
          <w:lang w:eastAsia="ca-ES"/>
        </w:rPr>
        <w:t>/(altura*altura);</w:t>
      </w:r>
    </w:p>
    <w:p w14:paraId="05B68CEB" w14:textId="77777777" w:rsidR="00127A47" w:rsidRPr="00DC1E64" w:rsidRDefault="00127A47" w:rsidP="00127A47">
      <w:pPr>
        <w:ind w:left="2160"/>
        <w:rPr>
          <w:rFonts w:ascii="Times New Roman" w:hAnsi="Times New Roman"/>
          <w:sz w:val="24"/>
          <w:szCs w:val="24"/>
          <w:lang w:eastAsia="ca-ES"/>
        </w:rPr>
      </w:pPr>
      <w:proofErr w:type="spellStart"/>
      <w:proofErr w:type="gramStart"/>
      <w:r w:rsidRPr="00DC1E64">
        <w:rPr>
          <w:rFonts w:cs="Arial"/>
          <w:color w:val="000000"/>
          <w:sz w:val="22"/>
          <w:szCs w:val="22"/>
          <w:shd w:val="clear" w:color="auto" w:fill="FFFFFF"/>
          <w:lang w:eastAsia="ca-ES"/>
        </w:rPr>
        <w:t>num</w:t>
      </w:r>
      <w:proofErr w:type="spellEnd"/>
      <w:r w:rsidRPr="00DC1E64">
        <w:rPr>
          <w:rFonts w:cs="Arial"/>
          <w:color w:val="000000"/>
          <w:sz w:val="22"/>
          <w:szCs w:val="22"/>
          <w:shd w:val="clear" w:color="auto" w:fill="FFFFFF"/>
          <w:lang w:eastAsia="ca-ES"/>
        </w:rPr>
        <w:t>:=</w:t>
      </w:r>
      <w:proofErr w:type="gramEnd"/>
      <w:r w:rsidRPr="00DC1E64">
        <w:rPr>
          <w:rFonts w:cs="Arial"/>
          <w:color w:val="000000"/>
          <w:sz w:val="22"/>
          <w:szCs w:val="22"/>
          <w:shd w:val="clear" w:color="auto" w:fill="FFFFFF"/>
          <w:lang w:eastAsia="ca-ES"/>
        </w:rPr>
        <w:t>num+1;</w:t>
      </w:r>
    </w:p>
    <w:p w14:paraId="4748C1C0" w14:textId="77777777" w:rsidR="00127A47" w:rsidRPr="00DC1E64" w:rsidRDefault="00127A47" w:rsidP="00127A47">
      <w:pPr>
        <w:ind w:left="144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fsi</w:t>
      </w:r>
      <w:proofErr w:type="spellEnd"/>
    </w:p>
    <w:p w14:paraId="4D3DCD4C" w14:textId="77777777" w:rsidR="00127A47" w:rsidRPr="00DC1E64" w:rsidRDefault="00127A47" w:rsidP="00127A47">
      <w:pPr>
        <w:ind w:left="1440"/>
        <w:rPr>
          <w:rFonts w:ascii="Times New Roman" w:hAnsi="Times New Roman"/>
          <w:sz w:val="24"/>
          <w:szCs w:val="24"/>
          <w:lang w:eastAsia="ca-ES"/>
        </w:rPr>
      </w:pPr>
      <w:r w:rsidRPr="00DC1E64">
        <w:rPr>
          <w:rFonts w:cs="Arial"/>
          <w:b/>
          <w:bCs/>
          <w:color w:val="000000"/>
          <w:sz w:val="22"/>
          <w:szCs w:val="22"/>
          <w:shd w:val="clear" w:color="auto" w:fill="FFFFFF"/>
          <w:lang w:eastAsia="ca-ES"/>
        </w:rPr>
        <w:t>(D)</w:t>
      </w:r>
    </w:p>
    <w:p w14:paraId="56F9C1B0"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lastRenderedPageBreak/>
        <w:t>fmientras</w:t>
      </w:r>
      <w:proofErr w:type="spellEnd"/>
    </w:p>
    <w:p w14:paraId="4688580D" w14:textId="77777777" w:rsidR="00127A47" w:rsidRPr="00DC1E64" w:rsidRDefault="00127A47" w:rsidP="00127A47">
      <w:pPr>
        <w:ind w:left="720"/>
        <w:rPr>
          <w:rFonts w:ascii="Times New Roman" w:hAnsi="Times New Roman"/>
          <w:sz w:val="24"/>
          <w:szCs w:val="24"/>
          <w:lang w:eastAsia="ca-ES"/>
        </w:rPr>
      </w:pPr>
      <w:r w:rsidRPr="00DC1E64">
        <w:rPr>
          <w:rFonts w:cs="Arial"/>
          <w:b/>
          <w:bCs/>
          <w:color w:val="000000"/>
          <w:sz w:val="22"/>
          <w:szCs w:val="22"/>
          <w:shd w:val="clear" w:color="auto" w:fill="FFFFFF"/>
          <w:lang w:eastAsia="ca-ES"/>
        </w:rPr>
        <w:t>si</w:t>
      </w:r>
      <w:r w:rsidRPr="00DC1E64">
        <w:rPr>
          <w:rFonts w:cs="Arial"/>
          <w:color w:val="000000"/>
          <w:sz w:val="22"/>
          <w:szCs w:val="22"/>
          <w:shd w:val="clear" w:color="auto" w:fill="FFFFFF"/>
          <w:lang w:eastAsia="ca-ES"/>
        </w:rPr>
        <w:t xml:space="preserve"> </w:t>
      </w:r>
      <w:proofErr w:type="spellStart"/>
      <w:r w:rsidRPr="00DC1E64">
        <w:rPr>
          <w:rFonts w:cs="Arial"/>
          <w:color w:val="000000"/>
          <w:sz w:val="22"/>
          <w:szCs w:val="22"/>
          <w:shd w:val="clear" w:color="auto" w:fill="FFFFFF"/>
          <w:lang w:eastAsia="ca-ES"/>
        </w:rPr>
        <w:t>num</w:t>
      </w:r>
      <w:proofErr w:type="spellEnd"/>
      <w:r w:rsidRPr="00DC1E64">
        <w:rPr>
          <w:rFonts w:cs="Arial"/>
          <w:color w:val="000000"/>
          <w:sz w:val="22"/>
          <w:szCs w:val="22"/>
          <w:shd w:val="clear" w:color="auto" w:fill="FFFFFF"/>
          <w:lang w:eastAsia="ca-ES"/>
        </w:rPr>
        <w:t xml:space="preserve">&gt;0 </w:t>
      </w:r>
      <w:r w:rsidRPr="00DC1E64">
        <w:rPr>
          <w:rFonts w:cs="Arial"/>
          <w:b/>
          <w:bCs/>
          <w:color w:val="000000"/>
          <w:sz w:val="22"/>
          <w:szCs w:val="22"/>
          <w:shd w:val="clear" w:color="auto" w:fill="FFFFFF"/>
          <w:lang w:eastAsia="ca-ES"/>
        </w:rPr>
        <w:t>entonces</w:t>
      </w:r>
    </w:p>
    <w:p w14:paraId="77A6BFC3" w14:textId="77777777" w:rsidR="00127A47" w:rsidRPr="00DC1E64" w:rsidRDefault="00127A47" w:rsidP="00127A47">
      <w:pPr>
        <w:ind w:left="720" w:firstLine="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escribirReal</w:t>
      </w:r>
      <w:proofErr w:type="spellEnd"/>
      <w:r w:rsidRPr="00DC1E64">
        <w:rPr>
          <w:rFonts w:cs="Arial"/>
          <w:color w:val="000000"/>
          <w:sz w:val="22"/>
          <w:szCs w:val="22"/>
          <w:shd w:val="clear" w:color="auto" w:fill="FFFFFF"/>
          <w:lang w:eastAsia="ca-ES"/>
        </w:rPr>
        <w:t>(</w:t>
      </w:r>
      <w:proofErr w:type="spellStart"/>
      <w:r w:rsidRPr="00DC1E64">
        <w:rPr>
          <w:rFonts w:cs="Arial"/>
          <w:color w:val="000000"/>
          <w:sz w:val="22"/>
          <w:szCs w:val="22"/>
          <w:shd w:val="clear" w:color="auto" w:fill="FFFFFF"/>
          <w:lang w:eastAsia="ca-ES"/>
        </w:rPr>
        <w:t>imc</w:t>
      </w:r>
      <w:proofErr w:type="spellEnd"/>
      <w:r w:rsidRPr="00DC1E64">
        <w:rPr>
          <w:rFonts w:cs="Arial"/>
          <w:color w:val="000000"/>
          <w:sz w:val="22"/>
          <w:szCs w:val="22"/>
          <w:shd w:val="clear" w:color="auto" w:fill="FFFFFF"/>
          <w:lang w:eastAsia="ca-ES"/>
        </w:rPr>
        <w:t>/</w:t>
      </w:r>
      <w:proofErr w:type="spellStart"/>
      <w:r w:rsidRPr="00DC1E64">
        <w:rPr>
          <w:rFonts w:cs="Arial"/>
          <w:color w:val="000000"/>
          <w:sz w:val="22"/>
          <w:szCs w:val="22"/>
          <w:shd w:val="clear" w:color="auto" w:fill="FFFFFF"/>
          <w:lang w:eastAsia="ca-ES"/>
        </w:rPr>
        <w:t>enteroAReal</w:t>
      </w:r>
      <w:proofErr w:type="spellEnd"/>
      <w:r w:rsidRPr="00DC1E64">
        <w:rPr>
          <w:rFonts w:cs="Arial"/>
          <w:color w:val="000000"/>
          <w:sz w:val="22"/>
          <w:szCs w:val="22"/>
          <w:shd w:val="clear" w:color="auto" w:fill="FFFFFF"/>
          <w:lang w:eastAsia="ca-ES"/>
        </w:rPr>
        <w:t>(</w:t>
      </w:r>
      <w:proofErr w:type="spellStart"/>
      <w:r w:rsidRPr="00DC1E64">
        <w:rPr>
          <w:rFonts w:cs="Arial"/>
          <w:color w:val="000000"/>
          <w:sz w:val="22"/>
          <w:szCs w:val="22"/>
          <w:shd w:val="clear" w:color="auto" w:fill="FFFFFF"/>
          <w:lang w:eastAsia="ca-ES"/>
        </w:rPr>
        <w:t>num</w:t>
      </w:r>
      <w:proofErr w:type="spellEnd"/>
      <w:r w:rsidRPr="00DC1E64">
        <w:rPr>
          <w:rFonts w:cs="Arial"/>
          <w:color w:val="000000"/>
          <w:sz w:val="22"/>
          <w:szCs w:val="22"/>
          <w:shd w:val="clear" w:color="auto" w:fill="FFFFFF"/>
          <w:lang w:eastAsia="ca-ES"/>
        </w:rPr>
        <w:t>));</w:t>
      </w:r>
    </w:p>
    <w:p w14:paraId="5317A243" w14:textId="77777777" w:rsidR="00127A47" w:rsidRPr="00DC1E64" w:rsidRDefault="00127A47" w:rsidP="00127A47">
      <w:pPr>
        <w:ind w:left="720"/>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fsi</w:t>
      </w:r>
      <w:proofErr w:type="spellEnd"/>
    </w:p>
    <w:p w14:paraId="4CB8B915" w14:textId="77777777" w:rsidR="00127A47" w:rsidRPr="00DC1E64" w:rsidRDefault="00127A47" w:rsidP="00127A47">
      <w:pPr>
        <w:rPr>
          <w:rFonts w:ascii="Times New Roman" w:hAnsi="Times New Roman"/>
          <w:sz w:val="24"/>
          <w:szCs w:val="24"/>
          <w:lang w:eastAsia="ca-ES"/>
        </w:rPr>
      </w:pPr>
      <w:proofErr w:type="spellStart"/>
      <w:r w:rsidRPr="00DC1E64">
        <w:rPr>
          <w:rFonts w:cs="Arial"/>
          <w:b/>
          <w:bCs/>
          <w:color w:val="000000"/>
          <w:sz w:val="22"/>
          <w:szCs w:val="22"/>
          <w:shd w:val="clear" w:color="auto" w:fill="FFFFFF"/>
          <w:lang w:eastAsia="ca-ES"/>
        </w:rPr>
        <w:t>falgoritmo</w:t>
      </w:r>
      <w:proofErr w:type="spellEnd"/>
    </w:p>
    <w:p w14:paraId="65A1452D" w14:textId="77777777" w:rsidR="00127A47" w:rsidRPr="00DC1E64" w:rsidRDefault="00127A47" w:rsidP="00127A47">
      <w:pPr>
        <w:rPr>
          <w:rFonts w:ascii="Times New Roman" w:hAnsi="Times New Roman"/>
          <w:sz w:val="24"/>
          <w:szCs w:val="24"/>
          <w:lang w:eastAsia="ca-ES"/>
        </w:rPr>
      </w:pPr>
    </w:p>
    <w:p w14:paraId="76E7B46C" w14:textId="77777777" w:rsidR="00127A47" w:rsidRPr="00DC1E64" w:rsidRDefault="00127A47" w:rsidP="00127A47">
      <w:pPr>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 A</w:t>
      </w:r>
      <w:proofErr w:type="gramEnd"/>
      <w:r w:rsidRPr="00DC1E64">
        <w:rPr>
          <w:rFonts w:cs="Arial"/>
          <w:color w:val="000000"/>
          <w:sz w:val="22"/>
          <w:szCs w:val="22"/>
          <w:shd w:val="clear" w:color="auto" w:fill="FFFFFF"/>
          <w:lang w:eastAsia="ca-ES"/>
        </w:rPr>
        <w:t xml:space="preserve"> ) :</w:t>
      </w:r>
    </w:p>
    <w:p w14:paraId="320194B6" w14:textId="77777777" w:rsidR="00127A47" w:rsidRPr="00DC1E64" w:rsidRDefault="00127A47" w:rsidP="00127A47">
      <w:pPr>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 B</w:t>
      </w:r>
      <w:proofErr w:type="gramEnd"/>
      <w:r w:rsidRPr="00DC1E64">
        <w:rPr>
          <w:rFonts w:cs="Arial"/>
          <w:color w:val="000000"/>
          <w:sz w:val="22"/>
          <w:szCs w:val="22"/>
          <w:shd w:val="clear" w:color="auto" w:fill="FFFFFF"/>
          <w:lang w:eastAsia="ca-ES"/>
        </w:rPr>
        <w:t xml:space="preserve"> ) :</w:t>
      </w:r>
    </w:p>
    <w:p w14:paraId="01B2DF2A" w14:textId="77777777" w:rsidR="00127A47" w:rsidRPr="00DC1E64" w:rsidRDefault="00127A47" w:rsidP="00127A47">
      <w:pPr>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 C</w:t>
      </w:r>
      <w:proofErr w:type="gramEnd"/>
      <w:r w:rsidRPr="00DC1E64">
        <w:rPr>
          <w:rFonts w:cs="Arial"/>
          <w:color w:val="000000"/>
          <w:sz w:val="22"/>
          <w:szCs w:val="22"/>
          <w:shd w:val="clear" w:color="auto" w:fill="FFFFFF"/>
          <w:lang w:eastAsia="ca-ES"/>
        </w:rPr>
        <w:t xml:space="preserve"> ) :</w:t>
      </w:r>
    </w:p>
    <w:p w14:paraId="462807F4" w14:textId="77777777" w:rsidR="00127A47" w:rsidRPr="00DC1E64" w:rsidRDefault="00127A47" w:rsidP="00127A47">
      <w:pPr>
        <w:rPr>
          <w:rFonts w:ascii="Times New Roman" w:hAnsi="Times New Roman"/>
          <w:sz w:val="24"/>
          <w:szCs w:val="24"/>
          <w:lang w:eastAsia="ca-ES"/>
        </w:rPr>
      </w:pPr>
      <w:proofErr w:type="gramStart"/>
      <w:r w:rsidRPr="00DC1E64">
        <w:rPr>
          <w:rFonts w:cs="Arial"/>
          <w:color w:val="000000"/>
          <w:sz w:val="22"/>
          <w:szCs w:val="22"/>
          <w:shd w:val="clear" w:color="auto" w:fill="FFFFFF"/>
          <w:lang w:eastAsia="ca-ES"/>
        </w:rPr>
        <w:t>( D</w:t>
      </w:r>
      <w:proofErr w:type="gramEnd"/>
      <w:r w:rsidRPr="00DC1E64">
        <w:rPr>
          <w:rFonts w:cs="Arial"/>
          <w:color w:val="000000"/>
          <w:sz w:val="22"/>
          <w:szCs w:val="22"/>
          <w:shd w:val="clear" w:color="auto" w:fill="FFFFFF"/>
          <w:lang w:eastAsia="ca-ES"/>
        </w:rPr>
        <w:t xml:space="preserve"> ) :</w:t>
      </w:r>
    </w:p>
    <w:p w14:paraId="10D27854" w14:textId="77777777" w:rsidR="00127A47" w:rsidRPr="00DC1E64" w:rsidRDefault="00127A47" w:rsidP="00127A47">
      <w:pPr>
        <w:rPr>
          <w:rFonts w:ascii="UOC Sans" w:hAnsi="UOC Sans"/>
          <w:sz w:val="24"/>
          <w:szCs w:val="24"/>
        </w:rPr>
      </w:pPr>
    </w:p>
    <w:p w14:paraId="755EE463" w14:textId="77777777" w:rsidR="00127A47" w:rsidRPr="00DC1E64" w:rsidRDefault="00127A47" w:rsidP="00127A47">
      <w:pPr>
        <w:rPr>
          <w:rFonts w:ascii="UOC Sans" w:hAnsi="UOC Sans"/>
          <w:sz w:val="24"/>
          <w:szCs w:val="24"/>
        </w:rPr>
      </w:pPr>
    </w:p>
    <w:p w14:paraId="546C9ACE" w14:textId="77777777" w:rsidR="00127A47" w:rsidRPr="005F0A30" w:rsidRDefault="00127A47" w:rsidP="00127A47">
      <w:pPr>
        <w:rPr>
          <w:rFonts w:ascii="UOC Sans" w:hAnsi="UOC Sans"/>
          <w:sz w:val="24"/>
          <w:szCs w:val="24"/>
        </w:rPr>
      </w:pPr>
      <w:r w:rsidRPr="005F0A30">
        <w:rPr>
          <w:rFonts w:ascii="UOC Sans" w:hAnsi="UOC Sans"/>
          <w:sz w:val="24"/>
          <w:szCs w:val="24"/>
        </w:rPr>
        <w:t>Pregunta 2. En las actividades del seminario has trabajado con diferentes estructuras de control y las has practicado con C. Indica el siguiente código que imprimirá por consola.</w:t>
      </w:r>
    </w:p>
    <w:p w14:paraId="657BBFF4" w14:textId="77777777" w:rsidR="00127A47" w:rsidRPr="005F0A30" w:rsidRDefault="00127A47" w:rsidP="00127A47">
      <w:pPr>
        <w:rPr>
          <w:rFonts w:ascii="UOC Sans" w:hAnsi="UOC Sans"/>
          <w:sz w:val="24"/>
          <w:szCs w:val="24"/>
        </w:rPr>
      </w:pPr>
      <w:r w:rsidRPr="005F0A30">
        <w:rPr>
          <w:rFonts w:ascii="UOC Sans" w:hAnsi="UOC Sans"/>
          <w:sz w:val="24"/>
          <w:szCs w:val="24"/>
        </w:rPr>
        <w:t>(2,5 puntos) (Resolver la pregunta aproximadamente 4 líneas)</w:t>
      </w:r>
    </w:p>
    <w:p w14:paraId="577FDBCA" w14:textId="77777777" w:rsidR="00127A47" w:rsidRPr="00DC1E64" w:rsidRDefault="00127A47" w:rsidP="00127A47">
      <w:pPr>
        <w:rPr>
          <w:rFonts w:ascii="Times New Roman" w:hAnsi="Times New Roman"/>
          <w:sz w:val="24"/>
          <w:szCs w:val="24"/>
          <w:lang w:eastAsia="ca-ES"/>
        </w:rPr>
      </w:pPr>
    </w:p>
    <w:p w14:paraId="5F1FC0A7"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2"/>
          <w:szCs w:val="22"/>
          <w:shd w:val="clear" w:color="auto" w:fill="FFFFFF"/>
          <w:lang w:val="ca-ES" w:eastAsia="ca-ES"/>
        </w:rPr>
        <w:tab/>
      </w:r>
      <w:proofErr w:type="spellStart"/>
      <w:r w:rsidRPr="00624E9C">
        <w:rPr>
          <w:rFonts w:cs="Arial"/>
          <w:color w:val="000000"/>
          <w:sz w:val="22"/>
          <w:szCs w:val="22"/>
          <w:shd w:val="clear" w:color="auto" w:fill="FFFFFF"/>
          <w:lang w:val="ca-ES" w:eastAsia="ca-ES"/>
        </w:rPr>
        <w:t>int</w:t>
      </w:r>
      <w:proofErr w:type="spellEnd"/>
      <w:r w:rsidRPr="00624E9C">
        <w:rPr>
          <w:rFonts w:cs="Arial"/>
          <w:color w:val="000000"/>
          <w:sz w:val="22"/>
          <w:szCs w:val="22"/>
          <w:shd w:val="clear" w:color="auto" w:fill="FFFFFF"/>
          <w:lang w:val="ca-ES" w:eastAsia="ca-ES"/>
        </w:rPr>
        <w:t xml:space="preserve"> i=0, x=0;</w:t>
      </w:r>
    </w:p>
    <w:p w14:paraId="602EB290" w14:textId="77777777" w:rsidR="00127A47" w:rsidRPr="00624E9C" w:rsidRDefault="00127A47" w:rsidP="00127A47">
      <w:pPr>
        <w:rPr>
          <w:rFonts w:ascii="Times New Roman" w:hAnsi="Times New Roman"/>
          <w:sz w:val="24"/>
          <w:szCs w:val="24"/>
          <w:lang w:val="ca-ES" w:eastAsia="ca-ES"/>
        </w:rPr>
      </w:pPr>
    </w:p>
    <w:p w14:paraId="7A852DBA"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2"/>
          <w:szCs w:val="22"/>
          <w:shd w:val="clear" w:color="auto" w:fill="FFFFFF"/>
          <w:lang w:val="ca-ES" w:eastAsia="ca-ES"/>
        </w:rPr>
        <w:tab/>
        <w:t>for (i=1;i&lt;10;i=i*2){</w:t>
      </w:r>
    </w:p>
    <w:p w14:paraId="62383C98"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2"/>
          <w:szCs w:val="22"/>
          <w:shd w:val="clear" w:color="auto" w:fill="FFFFFF"/>
          <w:lang w:val="ca-ES" w:eastAsia="ca-ES"/>
        </w:rPr>
        <w:tab/>
      </w:r>
      <w:r w:rsidRPr="00624E9C">
        <w:rPr>
          <w:rFonts w:cs="Arial"/>
          <w:color w:val="000000"/>
          <w:sz w:val="22"/>
          <w:szCs w:val="22"/>
          <w:shd w:val="clear" w:color="auto" w:fill="FFFFFF"/>
          <w:lang w:val="ca-ES" w:eastAsia="ca-ES"/>
        </w:rPr>
        <w:tab/>
        <w:t>x=x+1;</w:t>
      </w:r>
    </w:p>
    <w:p w14:paraId="22796F28"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2"/>
          <w:szCs w:val="22"/>
          <w:shd w:val="clear" w:color="auto" w:fill="FFFFFF"/>
          <w:lang w:val="ca-ES" w:eastAsia="ca-ES"/>
        </w:rPr>
        <w:tab/>
      </w:r>
      <w:r w:rsidRPr="00624E9C">
        <w:rPr>
          <w:rFonts w:cs="Arial"/>
          <w:color w:val="000000"/>
          <w:sz w:val="22"/>
          <w:szCs w:val="22"/>
          <w:shd w:val="clear" w:color="auto" w:fill="FFFFFF"/>
          <w:lang w:val="ca-ES" w:eastAsia="ca-ES"/>
        </w:rPr>
        <w:tab/>
      </w:r>
      <w:proofErr w:type="spellStart"/>
      <w:r w:rsidRPr="00624E9C">
        <w:rPr>
          <w:rFonts w:cs="Arial"/>
          <w:color w:val="000000"/>
          <w:sz w:val="22"/>
          <w:szCs w:val="22"/>
          <w:shd w:val="clear" w:color="auto" w:fill="FFFFFF"/>
          <w:lang w:val="ca-ES" w:eastAsia="ca-ES"/>
        </w:rPr>
        <w:t>printf</w:t>
      </w:r>
      <w:proofErr w:type="spellEnd"/>
      <w:r w:rsidRPr="00624E9C">
        <w:rPr>
          <w:rFonts w:cs="Arial"/>
          <w:color w:val="000000"/>
          <w:sz w:val="22"/>
          <w:szCs w:val="22"/>
          <w:shd w:val="clear" w:color="auto" w:fill="FFFFFF"/>
          <w:lang w:val="ca-ES" w:eastAsia="ca-ES"/>
        </w:rPr>
        <w:t>("%i ",x);</w:t>
      </w:r>
    </w:p>
    <w:p w14:paraId="27AA2680"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2"/>
          <w:szCs w:val="22"/>
          <w:shd w:val="clear" w:color="auto" w:fill="FFFFFF"/>
          <w:lang w:val="ca-ES" w:eastAsia="ca-ES"/>
        </w:rPr>
        <w:tab/>
        <w:t>}</w:t>
      </w:r>
    </w:p>
    <w:p w14:paraId="4593D597" w14:textId="77777777" w:rsidR="00127A47" w:rsidRPr="00624E9C" w:rsidRDefault="00127A47" w:rsidP="00127A47">
      <w:pPr>
        <w:rPr>
          <w:rFonts w:ascii="Times New Roman" w:hAnsi="Times New Roman"/>
          <w:sz w:val="24"/>
          <w:szCs w:val="24"/>
          <w:lang w:val="ca-ES" w:eastAsia="ca-ES"/>
        </w:rPr>
      </w:pPr>
      <w:r w:rsidRPr="00624E9C">
        <w:rPr>
          <w:rFonts w:cs="Arial"/>
          <w:color w:val="000000"/>
          <w:sz w:val="28"/>
          <w:szCs w:val="28"/>
          <w:shd w:val="clear" w:color="auto" w:fill="FFFFFF"/>
          <w:lang w:val="ca-ES" w:eastAsia="ca-ES"/>
        </w:rPr>
        <w:tab/>
      </w:r>
      <w:proofErr w:type="spellStart"/>
      <w:r w:rsidRPr="00624E9C">
        <w:rPr>
          <w:rFonts w:cs="Arial"/>
          <w:color w:val="000000"/>
          <w:sz w:val="22"/>
          <w:szCs w:val="22"/>
          <w:shd w:val="clear" w:color="auto" w:fill="FFFFFF"/>
          <w:lang w:val="ca-ES" w:eastAsia="ca-ES"/>
        </w:rPr>
        <w:t>printf</w:t>
      </w:r>
      <w:proofErr w:type="spellEnd"/>
      <w:r w:rsidRPr="00624E9C">
        <w:rPr>
          <w:rFonts w:cs="Arial"/>
          <w:color w:val="000000"/>
          <w:sz w:val="22"/>
          <w:szCs w:val="22"/>
          <w:shd w:val="clear" w:color="auto" w:fill="FFFFFF"/>
          <w:lang w:val="ca-ES" w:eastAsia="ca-ES"/>
        </w:rPr>
        <w:t>("\</w:t>
      </w:r>
      <w:proofErr w:type="spellStart"/>
      <w:r w:rsidRPr="00624E9C">
        <w:rPr>
          <w:rFonts w:cs="Arial"/>
          <w:color w:val="000000"/>
          <w:sz w:val="22"/>
          <w:szCs w:val="22"/>
          <w:shd w:val="clear" w:color="auto" w:fill="FFFFFF"/>
          <w:lang w:val="ca-ES" w:eastAsia="ca-ES"/>
        </w:rPr>
        <w:t>nx</w:t>
      </w:r>
      <w:proofErr w:type="spellEnd"/>
      <w:r w:rsidRPr="00624E9C">
        <w:rPr>
          <w:rFonts w:cs="Arial"/>
          <w:color w:val="000000"/>
          <w:sz w:val="22"/>
          <w:szCs w:val="22"/>
          <w:shd w:val="clear" w:color="auto" w:fill="FFFFFF"/>
          <w:lang w:val="ca-ES" w:eastAsia="ca-ES"/>
        </w:rPr>
        <w:t xml:space="preserve"> = %i ",x);</w:t>
      </w:r>
    </w:p>
    <w:p w14:paraId="60B17AB7" w14:textId="1A23D1F6" w:rsidR="00127A47" w:rsidRDefault="00127A47" w:rsidP="00127A47">
      <w:pPr>
        <w:rPr>
          <w:rFonts w:ascii="UOC Sans" w:hAnsi="UOC Sans"/>
          <w:sz w:val="24"/>
          <w:szCs w:val="24"/>
        </w:rPr>
      </w:pPr>
    </w:p>
    <w:p w14:paraId="6B3A82C9" w14:textId="77777777" w:rsidR="00127A47" w:rsidRDefault="00127A47" w:rsidP="00127A47">
      <w:pPr>
        <w:rPr>
          <w:rFonts w:ascii="UOC Sans" w:hAnsi="UOC Sans"/>
          <w:sz w:val="24"/>
          <w:szCs w:val="24"/>
        </w:rPr>
      </w:pPr>
    </w:p>
    <w:p w14:paraId="13BDADE7" w14:textId="77777777" w:rsidR="00127A47" w:rsidRDefault="00127A47" w:rsidP="00127A47">
      <w:pPr>
        <w:rPr>
          <w:rFonts w:ascii="UOC Sans" w:hAnsi="UOC Sans"/>
          <w:sz w:val="24"/>
          <w:szCs w:val="24"/>
        </w:rPr>
      </w:pPr>
    </w:p>
    <w:p w14:paraId="6EC52E36" w14:textId="77777777" w:rsidR="00127A47" w:rsidRDefault="00127A47" w:rsidP="00127A47">
      <w:pPr>
        <w:rPr>
          <w:rFonts w:ascii="UOC Sans" w:hAnsi="UOC Sans"/>
          <w:sz w:val="24"/>
          <w:szCs w:val="24"/>
        </w:rPr>
      </w:pPr>
      <w:r w:rsidRPr="009F3BAD">
        <w:rPr>
          <w:rFonts w:ascii="UOC Sans" w:hAnsi="UOC Sans"/>
          <w:sz w:val="24"/>
          <w:szCs w:val="24"/>
        </w:rPr>
        <w:t xml:space="preserve">Pregunta 3. </w:t>
      </w:r>
      <w:r>
        <w:rPr>
          <w:rFonts w:ascii="UOC Sans" w:hAnsi="UOC Sans"/>
          <w:sz w:val="24"/>
          <w:szCs w:val="24"/>
        </w:rPr>
        <w:t xml:space="preserve">En la actividad AA5 se plantearon ejercicios sobre los tipos estructurados de datos. Sea el tipo de datos </w:t>
      </w:r>
      <w:proofErr w:type="spellStart"/>
      <w:r>
        <w:rPr>
          <w:rFonts w:ascii="UOC Sans" w:hAnsi="UOC Sans"/>
          <w:sz w:val="24"/>
          <w:szCs w:val="24"/>
        </w:rPr>
        <w:t>tEscuela</w:t>
      </w:r>
      <w:proofErr w:type="spellEnd"/>
      <w:r>
        <w:rPr>
          <w:rFonts w:ascii="UOC Sans" w:hAnsi="UOC Sans"/>
          <w:sz w:val="24"/>
          <w:szCs w:val="24"/>
        </w:rPr>
        <w:t xml:space="preserve">, el cual consta de dos campos, uno para almacenar las clases en una tabla de tipo </w:t>
      </w:r>
      <w:proofErr w:type="spellStart"/>
      <w:r>
        <w:rPr>
          <w:rFonts w:ascii="UOC Sans" w:hAnsi="UOC Sans"/>
          <w:sz w:val="24"/>
          <w:szCs w:val="24"/>
        </w:rPr>
        <w:t>tClase</w:t>
      </w:r>
      <w:proofErr w:type="spellEnd"/>
      <w:r>
        <w:rPr>
          <w:rFonts w:ascii="UOC Sans" w:hAnsi="UOC Sans"/>
          <w:sz w:val="24"/>
          <w:szCs w:val="24"/>
        </w:rPr>
        <w:t xml:space="preserve">, mientras que el campo </w:t>
      </w:r>
      <w:proofErr w:type="spellStart"/>
      <w:r>
        <w:rPr>
          <w:rFonts w:ascii="UOC Sans" w:hAnsi="UOC Sans"/>
          <w:sz w:val="24"/>
          <w:szCs w:val="24"/>
        </w:rPr>
        <w:t>n_clases</w:t>
      </w:r>
      <w:proofErr w:type="spellEnd"/>
      <w:r>
        <w:rPr>
          <w:rFonts w:ascii="UOC Sans" w:hAnsi="UOC Sans"/>
          <w:sz w:val="24"/>
          <w:szCs w:val="24"/>
        </w:rPr>
        <w:t xml:space="preserve"> se usa para almacenar el número de clases que de los cuales se ha guardado información:</w:t>
      </w:r>
    </w:p>
    <w:p w14:paraId="1D8ACFC5" w14:textId="77777777" w:rsidR="00127A47" w:rsidRPr="00DE6D2C" w:rsidRDefault="00127A47" w:rsidP="00127A47">
      <w:pPr>
        <w:rPr>
          <w:rFonts w:ascii="UOC Sans" w:hAnsi="UOC Sans"/>
          <w:sz w:val="24"/>
          <w:szCs w:val="24"/>
        </w:rPr>
      </w:pPr>
      <w:r w:rsidRPr="00DE6D2C">
        <w:rPr>
          <w:rFonts w:ascii="UOC Sans" w:hAnsi="UOC Sans"/>
          <w:sz w:val="24"/>
          <w:szCs w:val="24"/>
        </w:rPr>
        <w:t>tipo</w:t>
      </w:r>
    </w:p>
    <w:p w14:paraId="71517FAC" w14:textId="77777777" w:rsidR="00127A47" w:rsidRPr="00DE6D2C" w:rsidRDefault="00127A47" w:rsidP="00127A47">
      <w:pPr>
        <w:rPr>
          <w:rFonts w:ascii="UOC Sans" w:hAnsi="UOC Sans"/>
          <w:sz w:val="24"/>
          <w:szCs w:val="24"/>
        </w:rPr>
      </w:pPr>
      <w:r w:rsidRPr="00DE6D2C">
        <w:rPr>
          <w:rFonts w:ascii="UOC Sans" w:hAnsi="UOC Sans"/>
          <w:sz w:val="24"/>
          <w:szCs w:val="24"/>
        </w:rPr>
        <w:tab/>
      </w:r>
      <w:proofErr w:type="spellStart"/>
      <w:r w:rsidRPr="00DE6D2C">
        <w:rPr>
          <w:rFonts w:ascii="UOC Sans" w:hAnsi="UOC Sans"/>
          <w:sz w:val="24"/>
          <w:szCs w:val="24"/>
        </w:rPr>
        <w:t>t</w:t>
      </w:r>
      <w:r>
        <w:rPr>
          <w:rFonts w:ascii="UOC Sans" w:hAnsi="UOC Sans"/>
          <w:sz w:val="24"/>
          <w:szCs w:val="24"/>
        </w:rPr>
        <w:t>Escuela</w:t>
      </w:r>
      <w:proofErr w:type="spellEnd"/>
      <w:r w:rsidRPr="00DE6D2C">
        <w:rPr>
          <w:rFonts w:ascii="UOC Sans" w:hAnsi="UOC Sans"/>
          <w:sz w:val="24"/>
          <w:szCs w:val="24"/>
        </w:rPr>
        <w:t xml:space="preserve"> =</w:t>
      </w:r>
    </w:p>
    <w:p w14:paraId="5E9BD1C8" w14:textId="77777777" w:rsidR="00127A47" w:rsidRPr="00DE6D2C" w:rsidRDefault="00127A47" w:rsidP="00127A47">
      <w:pPr>
        <w:rPr>
          <w:rFonts w:ascii="UOC Sans" w:hAnsi="UOC Sans"/>
          <w:sz w:val="24"/>
          <w:szCs w:val="24"/>
        </w:rPr>
      </w:pPr>
      <w:r w:rsidRPr="00DE6D2C">
        <w:rPr>
          <w:rFonts w:ascii="UOC Sans" w:hAnsi="UOC Sans"/>
          <w:sz w:val="24"/>
          <w:szCs w:val="24"/>
        </w:rPr>
        <w:tab/>
        <w:t>tupla</w:t>
      </w:r>
    </w:p>
    <w:p w14:paraId="1ACBDFDE" w14:textId="77777777" w:rsidR="00127A47" w:rsidRPr="00DE6D2C" w:rsidRDefault="00127A47" w:rsidP="00127A47">
      <w:pPr>
        <w:rPr>
          <w:rFonts w:ascii="UOC Sans" w:hAnsi="UOC Sans"/>
          <w:sz w:val="24"/>
          <w:szCs w:val="24"/>
        </w:rPr>
      </w:pPr>
      <w:r w:rsidRPr="00DE6D2C">
        <w:rPr>
          <w:rFonts w:ascii="UOC Sans" w:hAnsi="UOC Sans"/>
          <w:sz w:val="24"/>
          <w:szCs w:val="24"/>
        </w:rPr>
        <w:tab/>
      </w:r>
      <w:r w:rsidRPr="00DE6D2C">
        <w:rPr>
          <w:rFonts w:ascii="UOC Sans" w:hAnsi="UOC Sans"/>
          <w:sz w:val="24"/>
          <w:szCs w:val="24"/>
        </w:rPr>
        <w:tab/>
      </w:r>
      <w:r>
        <w:rPr>
          <w:rFonts w:ascii="UOC Sans" w:hAnsi="UOC Sans"/>
          <w:sz w:val="24"/>
          <w:szCs w:val="24"/>
        </w:rPr>
        <w:t>clases</w:t>
      </w:r>
      <w:r w:rsidRPr="00DE6D2C">
        <w:rPr>
          <w:rFonts w:ascii="UOC Sans" w:hAnsi="UOC Sans"/>
          <w:sz w:val="24"/>
          <w:szCs w:val="24"/>
        </w:rPr>
        <w:t xml:space="preserve">: </w:t>
      </w:r>
      <w:proofErr w:type="gramStart"/>
      <w:r w:rsidRPr="00DE6D2C">
        <w:rPr>
          <w:rFonts w:ascii="UOC Sans" w:hAnsi="UOC Sans"/>
          <w:sz w:val="24"/>
          <w:szCs w:val="24"/>
        </w:rPr>
        <w:t>tabla[</w:t>
      </w:r>
      <w:proofErr w:type="gramEnd"/>
      <w:r w:rsidRPr="00DE6D2C">
        <w:rPr>
          <w:rFonts w:ascii="UOC Sans" w:hAnsi="UOC Sans"/>
          <w:sz w:val="24"/>
          <w:szCs w:val="24"/>
        </w:rPr>
        <w:t xml:space="preserve">200] de </w:t>
      </w:r>
      <w:proofErr w:type="spellStart"/>
      <w:r w:rsidRPr="00DE6D2C">
        <w:rPr>
          <w:rFonts w:ascii="UOC Sans" w:hAnsi="UOC Sans"/>
          <w:sz w:val="24"/>
          <w:szCs w:val="24"/>
        </w:rPr>
        <w:t>t</w:t>
      </w:r>
      <w:r>
        <w:rPr>
          <w:rFonts w:ascii="UOC Sans" w:hAnsi="UOC Sans"/>
          <w:sz w:val="24"/>
          <w:szCs w:val="24"/>
        </w:rPr>
        <w:t>Clase</w:t>
      </w:r>
      <w:proofErr w:type="spellEnd"/>
      <w:r w:rsidRPr="00DE6D2C">
        <w:rPr>
          <w:rFonts w:ascii="UOC Sans" w:hAnsi="UOC Sans"/>
          <w:sz w:val="24"/>
          <w:szCs w:val="24"/>
        </w:rPr>
        <w:t>;</w:t>
      </w:r>
    </w:p>
    <w:p w14:paraId="1A5804F1" w14:textId="77777777" w:rsidR="00127A47" w:rsidRPr="00DE6D2C" w:rsidRDefault="00127A47" w:rsidP="00127A47">
      <w:pPr>
        <w:rPr>
          <w:rFonts w:ascii="UOC Sans" w:hAnsi="UOC Sans"/>
          <w:sz w:val="24"/>
          <w:szCs w:val="24"/>
        </w:rPr>
      </w:pPr>
      <w:r w:rsidRPr="00DE6D2C">
        <w:rPr>
          <w:rFonts w:ascii="UOC Sans" w:hAnsi="UOC Sans"/>
          <w:sz w:val="24"/>
          <w:szCs w:val="24"/>
        </w:rPr>
        <w:tab/>
      </w:r>
      <w:r w:rsidRPr="00DE6D2C">
        <w:rPr>
          <w:rFonts w:ascii="UOC Sans" w:hAnsi="UOC Sans"/>
          <w:sz w:val="24"/>
          <w:szCs w:val="24"/>
        </w:rPr>
        <w:tab/>
      </w:r>
      <w:proofErr w:type="spellStart"/>
      <w:r w:rsidRPr="00DE6D2C">
        <w:rPr>
          <w:rFonts w:ascii="UOC Sans" w:hAnsi="UOC Sans"/>
          <w:sz w:val="24"/>
          <w:szCs w:val="24"/>
        </w:rPr>
        <w:t>n_</w:t>
      </w:r>
      <w:r>
        <w:rPr>
          <w:rFonts w:ascii="UOC Sans" w:hAnsi="UOC Sans"/>
          <w:sz w:val="24"/>
          <w:szCs w:val="24"/>
        </w:rPr>
        <w:t>clases</w:t>
      </w:r>
      <w:proofErr w:type="spellEnd"/>
      <w:r w:rsidRPr="00DE6D2C">
        <w:rPr>
          <w:rFonts w:ascii="UOC Sans" w:hAnsi="UOC Sans"/>
          <w:sz w:val="24"/>
          <w:szCs w:val="24"/>
        </w:rPr>
        <w:t>: entero;</w:t>
      </w:r>
    </w:p>
    <w:p w14:paraId="3DC25B5B" w14:textId="77777777" w:rsidR="00127A47" w:rsidRPr="00DE6D2C" w:rsidRDefault="00127A47" w:rsidP="00127A47">
      <w:pPr>
        <w:rPr>
          <w:rFonts w:ascii="UOC Sans" w:hAnsi="UOC Sans"/>
          <w:sz w:val="24"/>
          <w:szCs w:val="24"/>
        </w:rPr>
      </w:pPr>
      <w:r w:rsidRPr="00DE6D2C">
        <w:rPr>
          <w:rFonts w:ascii="UOC Sans" w:hAnsi="UOC Sans"/>
          <w:sz w:val="24"/>
          <w:szCs w:val="24"/>
        </w:rPr>
        <w:tab/>
      </w:r>
      <w:proofErr w:type="spellStart"/>
      <w:r w:rsidRPr="00DE6D2C">
        <w:rPr>
          <w:rFonts w:ascii="UOC Sans" w:hAnsi="UOC Sans"/>
          <w:sz w:val="24"/>
          <w:szCs w:val="24"/>
        </w:rPr>
        <w:t>ftupla</w:t>
      </w:r>
      <w:proofErr w:type="spellEnd"/>
    </w:p>
    <w:p w14:paraId="643788AC" w14:textId="77777777" w:rsidR="00127A47" w:rsidRDefault="00127A47" w:rsidP="00127A47">
      <w:pPr>
        <w:rPr>
          <w:rFonts w:ascii="UOC Sans" w:hAnsi="UOC Sans"/>
          <w:sz w:val="24"/>
          <w:szCs w:val="24"/>
        </w:rPr>
      </w:pPr>
      <w:proofErr w:type="spellStart"/>
      <w:r w:rsidRPr="00DE6D2C">
        <w:rPr>
          <w:rFonts w:ascii="UOC Sans" w:hAnsi="UOC Sans"/>
          <w:sz w:val="24"/>
          <w:szCs w:val="24"/>
        </w:rPr>
        <w:t>ftipo</w:t>
      </w:r>
      <w:proofErr w:type="spellEnd"/>
    </w:p>
    <w:p w14:paraId="41832DCA" w14:textId="77777777" w:rsidR="00127A47" w:rsidRDefault="00127A47" w:rsidP="00127A47">
      <w:pPr>
        <w:rPr>
          <w:rFonts w:ascii="UOC Sans" w:hAnsi="UOC Sans"/>
          <w:sz w:val="24"/>
          <w:szCs w:val="24"/>
        </w:rPr>
      </w:pPr>
      <w:r>
        <w:rPr>
          <w:rFonts w:ascii="UOC Sans" w:hAnsi="UOC Sans"/>
          <w:sz w:val="24"/>
          <w:szCs w:val="24"/>
        </w:rPr>
        <w:t xml:space="preserve">Y el tipo de datos </w:t>
      </w:r>
      <w:proofErr w:type="spellStart"/>
      <w:r>
        <w:rPr>
          <w:rFonts w:ascii="UOC Sans" w:hAnsi="UOC Sans"/>
          <w:sz w:val="24"/>
          <w:szCs w:val="24"/>
        </w:rPr>
        <w:t>tClase</w:t>
      </w:r>
      <w:proofErr w:type="spellEnd"/>
      <w:r>
        <w:rPr>
          <w:rFonts w:ascii="UOC Sans" w:hAnsi="UOC Sans"/>
          <w:sz w:val="24"/>
          <w:szCs w:val="24"/>
        </w:rPr>
        <w:t>, que está compuesto por 5 campos, numero almacena el número que identifica la clase, curso que identifica el curso que la tiene asignada, grupo que indica el grupo dentro del curso, capacidad indica la capacidad en alumnos de la clase y superficie indica la superficie en metros cuadrados de esta:</w:t>
      </w:r>
    </w:p>
    <w:p w14:paraId="60806929" w14:textId="77777777" w:rsidR="00127A47" w:rsidRPr="00DE6D2C" w:rsidRDefault="00127A47" w:rsidP="00127A47">
      <w:pPr>
        <w:rPr>
          <w:rFonts w:ascii="UOC Sans" w:hAnsi="UOC Sans"/>
          <w:sz w:val="24"/>
          <w:szCs w:val="24"/>
        </w:rPr>
      </w:pPr>
      <w:r w:rsidRPr="00DE6D2C">
        <w:rPr>
          <w:rFonts w:ascii="UOC Sans" w:hAnsi="UOC Sans"/>
          <w:sz w:val="24"/>
          <w:szCs w:val="24"/>
        </w:rPr>
        <w:t>tipo</w:t>
      </w:r>
    </w:p>
    <w:p w14:paraId="394F2E60" w14:textId="77777777" w:rsidR="00127A47" w:rsidRPr="00DE6D2C" w:rsidRDefault="00127A47" w:rsidP="00127A47">
      <w:pPr>
        <w:rPr>
          <w:rFonts w:ascii="UOC Sans" w:hAnsi="UOC Sans"/>
          <w:sz w:val="24"/>
          <w:szCs w:val="24"/>
        </w:rPr>
      </w:pPr>
      <w:r w:rsidRPr="00DE6D2C">
        <w:rPr>
          <w:rFonts w:ascii="UOC Sans" w:hAnsi="UOC Sans"/>
          <w:sz w:val="24"/>
          <w:szCs w:val="24"/>
        </w:rPr>
        <w:tab/>
      </w:r>
      <w:proofErr w:type="spellStart"/>
      <w:r w:rsidRPr="00DE6D2C">
        <w:rPr>
          <w:rFonts w:ascii="UOC Sans" w:hAnsi="UOC Sans"/>
          <w:sz w:val="24"/>
          <w:szCs w:val="24"/>
        </w:rPr>
        <w:t>t</w:t>
      </w:r>
      <w:r>
        <w:rPr>
          <w:rFonts w:ascii="UOC Sans" w:hAnsi="UOC Sans"/>
          <w:sz w:val="24"/>
          <w:szCs w:val="24"/>
        </w:rPr>
        <w:t>Clase</w:t>
      </w:r>
      <w:proofErr w:type="spellEnd"/>
      <w:r w:rsidRPr="00DE6D2C">
        <w:rPr>
          <w:rFonts w:ascii="UOC Sans" w:hAnsi="UOC Sans"/>
          <w:sz w:val="24"/>
          <w:szCs w:val="24"/>
        </w:rPr>
        <w:t xml:space="preserve"> =</w:t>
      </w:r>
    </w:p>
    <w:p w14:paraId="2DB2E29B" w14:textId="77777777" w:rsidR="00127A47" w:rsidRDefault="00127A47" w:rsidP="00127A47">
      <w:pPr>
        <w:rPr>
          <w:rFonts w:ascii="UOC Sans" w:hAnsi="UOC Sans"/>
          <w:sz w:val="24"/>
          <w:szCs w:val="24"/>
        </w:rPr>
      </w:pPr>
      <w:r w:rsidRPr="00DE6D2C">
        <w:rPr>
          <w:rFonts w:ascii="UOC Sans" w:hAnsi="UOC Sans"/>
          <w:sz w:val="24"/>
          <w:szCs w:val="24"/>
        </w:rPr>
        <w:tab/>
        <w:t>tupla</w:t>
      </w:r>
      <w:r>
        <w:rPr>
          <w:rFonts w:ascii="UOC Sans" w:hAnsi="UOC Sans"/>
          <w:sz w:val="24"/>
          <w:szCs w:val="24"/>
        </w:rPr>
        <w:tab/>
      </w:r>
    </w:p>
    <w:p w14:paraId="42AC23F5" w14:textId="77777777" w:rsidR="00127A47" w:rsidRPr="00DE6D2C" w:rsidRDefault="00127A47" w:rsidP="00127A47">
      <w:pPr>
        <w:rPr>
          <w:rFonts w:ascii="UOC Sans" w:hAnsi="UOC Sans"/>
          <w:sz w:val="24"/>
          <w:szCs w:val="24"/>
        </w:rPr>
      </w:pPr>
      <w:r w:rsidRPr="00DE6D2C">
        <w:rPr>
          <w:rFonts w:ascii="UOC Sans" w:hAnsi="UOC Sans"/>
          <w:sz w:val="24"/>
          <w:szCs w:val="24"/>
        </w:rPr>
        <w:lastRenderedPageBreak/>
        <w:tab/>
      </w:r>
      <w:r w:rsidRPr="00DE6D2C">
        <w:rPr>
          <w:rFonts w:ascii="UOC Sans" w:hAnsi="UOC Sans"/>
          <w:sz w:val="24"/>
          <w:szCs w:val="24"/>
        </w:rPr>
        <w:tab/>
      </w:r>
      <w:r>
        <w:rPr>
          <w:rFonts w:ascii="UOC Sans" w:hAnsi="UOC Sans"/>
          <w:sz w:val="24"/>
          <w:szCs w:val="24"/>
        </w:rPr>
        <w:t>Número</w:t>
      </w:r>
      <w:r w:rsidRPr="00DE6D2C">
        <w:rPr>
          <w:rFonts w:ascii="UOC Sans" w:hAnsi="UOC Sans"/>
          <w:sz w:val="24"/>
          <w:szCs w:val="24"/>
        </w:rPr>
        <w:t xml:space="preserve">: </w:t>
      </w:r>
      <w:r>
        <w:rPr>
          <w:rFonts w:ascii="UOC Sans" w:hAnsi="UOC Sans"/>
          <w:sz w:val="24"/>
          <w:szCs w:val="24"/>
        </w:rPr>
        <w:t>entero</w:t>
      </w:r>
      <w:r w:rsidRPr="00DE6D2C">
        <w:rPr>
          <w:rFonts w:ascii="UOC Sans" w:hAnsi="UOC Sans"/>
          <w:sz w:val="24"/>
          <w:szCs w:val="24"/>
        </w:rPr>
        <w:t>;</w:t>
      </w:r>
    </w:p>
    <w:p w14:paraId="60EC4B10" w14:textId="77777777" w:rsidR="00127A47" w:rsidRPr="00DE6D2C" w:rsidRDefault="00127A47" w:rsidP="00127A47">
      <w:pPr>
        <w:rPr>
          <w:rFonts w:ascii="UOC Sans" w:hAnsi="UOC Sans"/>
          <w:sz w:val="24"/>
          <w:szCs w:val="24"/>
        </w:rPr>
      </w:pPr>
      <w:r w:rsidRPr="00DE6D2C">
        <w:rPr>
          <w:rFonts w:ascii="UOC Sans" w:hAnsi="UOC Sans"/>
          <w:sz w:val="24"/>
          <w:szCs w:val="24"/>
        </w:rPr>
        <w:tab/>
      </w:r>
      <w:r w:rsidRPr="00DE6D2C">
        <w:rPr>
          <w:rFonts w:ascii="UOC Sans" w:hAnsi="UOC Sans"/>
          <w:sz w:val="24"/>
          <w:szCs w:val="24"/>
        </w:rPr>
        <w:tab/>
      </w:r>
      <w:r>
        <w:rPr>
          <w:rFonts w:ascii="UOC Sans" w:hAnsi="UOC Sans"/>
          <w:sz w:val="24"/>
          <w:szCs w:val="24"/>
        </w:rPr>
        <w:t>Curso</w:t>
      </w:r>
      <w:r w:rsidRPr="00DE6D2C">
        <w:rPr>
          <w:rFonts w:ascii="UOC Sans" w:hAnsi="UOC Sans"/>
          <w:sz w:val="24"/>
          <w:szCs w:val="24"/>
        </w:rPr>
        <w:t xml:space="preserve">: </w:t>
      </w:r>
      <w:r>
        <w:rPr>
          <w:rFonts w:ascii="UOC Sans" w:hAnsi="UOC Sans"/>
          <w:sz w:val="24"/>
          <w:szCs w:val="24"/>
        </w:rPr>
        <w:t>entero</w:t>
      </w:r>
      <w:r w:rsidRPr="00DE6D2C">
        <w:rPr>
          <w:rFonts w:ascii="UOC Sans" w:hAnsi="UOC Sans"/>
          <w:sz w:val="24"/>
          <w:szCs w:val="24"/>
        </w:rPr>
        <w:t>;</w:t>
      </w:r>
    </w:p>
    <w:p w14:paraId="64089594" w14:textId="77777777" w:rsidR="00127A47" w:rsidRDefault="00127A47" w:rsidP="00127A47">
      <w:pPr>
        <w:rPr>
          <w:rFonts w:ascii="UOC Sans" w:hAnsi="UOC Sans"/>
          <w:sz w:val="24"/>
          <w:szCs w:val="24"/>
        </w:rPr>
      </w:pPr>
      <w:r w:rsidRPr="00DE6D2C">
        <w:rPr>
          <w:rFonts w:ascii="UOC Sans" w:hAnsi="UOC Sans"/>
          <w:sz w:val="24"/>
          <w:szCs w:val="24"/>
        </w:rPr>
        <w:tab/>
      </w:r>
      <w:r w:rsidRPr="00DE6D2C">
        <w:rPr>
          <w:rFonts w:ascii="UOC Sans" w:hAnsi="UOC Sans"/>
          <w:sz w:val="24"/>
          <w:szCs w:val="24"/>
        </w:rPr>
        <w:tab/>
      </w:r>
      <w:r>
        <w:rPr>
          <w:rFonts w:ascii="UOC Sans" w:hAnsi="UOC Sans"/>
          <w:sz w:val="24"/>
          <w:szCs w:val="24"/>
        </w:rPr>
        <w:t>grupo</w:t>
      </w:r>
      <w:r w:rsidRPr="00DE6D2C">
        <w:rPr>
          <w:rFonts w:ascii="UOC Sans" w:hAnsi="UOC Sans"/>
          <w:sz w:val="24"/>
          <w:szCs w:val="24"/>
        </w:rPr>
        <w:t xml:space="preserve">: </w:t>
      </w:r>
      <w:r>
        <w:rPr>
          <w:rFonts w:ascii="UOC Sans" w:hAnsi="UOC Sans"/>
          <w:sz w:val="24"/>
          <w:szCs w:val="24"/>
        </w:rPr>
        <w:t>carácter</w:t>
      </w:r>
      <w:r w:rsidRPr="00DE6D2C">
        <w:rPr>
          <w:rFonts w:ascii="UOC Sans" w:hAnsi="UOC Sans"/>
          <w:sz w:val="24"/>
          <w:szCs w:val="24"/>
        </w:rPr>
        <w:t>;</w:t>
      </w:r>
    </w:p>
    <w:p w14:paraId="385F36C4" w14:textId="77777777" w:rsidR="00127A47" w:rsidRDefault="00127A47" w:rsidP="00127A47">
      <w:pPr>
        <w:rPr>
          <w:rFonts w:ascii="UOC Sans" w:hAnsi="UOC Sans"/>
          <w:sz w:val="24"/>
          <w:szCs w:val="24"/>
        </w:rPr>
      </w:pPr>
      <w:r w:rsidRPr="00DE6D2C">
        <w:rPr>
          <w:rFonts w:ascii="UOC Sans" w:hAnsi="UOC Sans"/>
          <w:sz w:val="24"/>
          <w:szCs w:val="24"/>
        </w:rPr>
        <w:tab/>
      </w:r>
      <w:r w:rsidRPr="00DE6D2C">
        <w:rPr>
          <w:rFonts w:ascii="UOC Sans" w:hAnsi="UOC Sans"/>
          <w:sz w:val="24"/>
          <w:szCs w:val="24"/>
        </w:rPr>
        <w:tab/>
      </w:r>
      <w:r>
        <w:rPr>
          <w:rFonts w:ascii="UOC Sans" w:hAnsi="UOC Sans"/>
          <w:sz w:val="24"/>
          <w:szCs w:val="24"/>
        </w:rPr>
        <w:t>capacidad</w:t>
      </w:r>
      <w:r w:rsidRPr="00DE6D2C">
        <w:rPr>
          <w:rFonts w:ascii="UOC Sans" w:hAnsi="UOC Sans"/>
          <w:sz w:val="24"/>
          <w:szCs w:val="24"/>
        </w:rPr>
        <w:t xml:space="preserve">: </w:t>
      </w:r>
      <w:r>
        <w:rPr>
          <w:rFonts w:ascii="UOC Sans" w:hAnsi="UOC Sans"/>
          <w:sz w:val="24"/>
          <w:szCs w:val="24"/>
        </w:rPr>
        <w:t>entero</w:t>
      </w:r>
      <w:r w:rsidRPr="00DE6D2C">
        <w:rPr>
          <w:rFonts w:ascii="UOC Sans" w:hAnsi="UOC Sans"/>
          <w:sz w:val="24"/>
          <w:szCs w:val="24"/>
        </w:rPr>
        <w:t>;</w:t>
      </w:r>
    </w:p>
    <w:p w14:paraId="37C4DB8A" w14:textId="77777777" w:rsidR="00127A47" w:rsidRPr="00DE6D2C" w:rsidRDefault="00127A47" w:rsidP="00127A47">
      <w:pPr>
        <w:rPr>
          <w:rFonts w:ascii="UOC Sans" w:hAnsi="UOC Sans"/>
          <w:sz w:val="24"/>
          <w:szCs w:val="24"/>
        </w:rPr>
      </w:pPr>
      <w:r>
        <w:rPr>
          <w:rFonts w:ascii="UOC Sans" w:hAnsi="UOC Sans"/>
          <w:sz w:val="24"/>
          <w:szCs w:val="24"/>
        </w:rPr>
        <w:tab/>
      </w:r>
      <w:r>
        <w:rPr>
          <w:rFonts w:ascii="UOC Sans" w:hAnsi="UOC Sans"/>
          <w:sz w:val="24"/>
          <w:szCs w:val="24"/>
        </w:rPr>
        <w:tab/>
        <w:t>superficie: real;</w:t>
      </w:r>
    </w:p>
    <w:p w14:paraId="16270AE9" w14:textId="77777777" w:rsidR="00127A47" w:rsidRPr="00DE6D2C" w:rsidRDefault="00127A47" w:rsidP="00127A47">
      <w:pPr>
        <w:rPr>
          <w:rFonts w:ascii="UOC Sans" w:hAnsi="UOC Sans"/>
          <w:sz w:val="24"/>
          <w:szCs w:val="24"/>
        </w:rPr>
      </w:pPr>
      <w:r w:rsidRPr="00DE6D2C">
        <w:rPr>
          <w:rFonts w:ascii="UOC Sans" w:hAnsi="UOC Sans"/>
          <w:sz w:val="24"/>
          <w:szCs w:val="24"/>
        </w:rPr>
        <w:tab/>
      </w:r>
      <w:proofErr w:type="spellStart"/>
      <w:r w:rsidRPr="00DE6D2C">
        <w:rPr>
          <w:rFonts w:ascii="UOC Sans" w:hAnsi="UOC Sans"/>
          <w:sz w:val="24"/>
          <w:szCs w:val="24"/>
        </w:rPr>
        <w:t>ftupla</w:t>
      </w:r>
      <w:proofErr w:type="spellEnd"/>
    </w:p>
    <w:p w14:paraId="72DA54F3" w14:textId="77777777" w:rsidR="00127A47" w:rsidRDefault="00127A47" w:rsidP="00127A47">
      <w:pPr>
        <w:rPr>
          <w:rFonts w:ascii="UOC Sans" w:hAnsi="UOC Sans"/>
          <w:sz w:val="24"/>
          <w:szCs w:val="24"/>
        </w:rPr>
      </w:pPr>
      <w:proofErr w:type="spellStart"/>
      <w:r w:rsidRPr="00DE6D2C">
        <w:rPr>
          <w:rFonts w:ascii="UOC Sans" w:hAnsi="UOC Sans"/>
          <w:sz w:val="24"/>
          <w:szCs w:val="24"/>
        </w:rPr>
        <w:t>ftipo</w:t>
      </w:r>
      <w:proofErr w:type="spellEnd"/>
    </w:p>
    <w:p w14:paraId="3CF9D2FB" w14:textId="77777777" w:rsidR="00127A47" w:rsidRDefault="00127A47" w:rsidP="00127A47">
      <w:pPr>
        <w:rPr>
          <w:rFonts w:ascii="UOC Sans" w:hAnsi="UOC Sans"/>
          <w:sz w:val="24"/>
          <w:szCs w:val="24"/>
        </w:rPr>
      </w:pPr>
      <w:r w:rsidRPr="00DD37C9">
        <w:rPr>
          <w:rFonts w:ascii="UOC Sans" w:hAnsi="UOC Sans"/>
          <w:sz w:val="24"/>
          <w:szCs w:val="24"/>
        </w:rPr>
        <w:t>Si la variable “</w:t>
      </w:r>
      <w:r>
        <w:rPr>
          <w:rFonts w:ascii="UOC Sans" w:hAnsi="UOC Sans"/>
          <w:sz w:val="24"/>
          <w:szCs w:val="24"/>
        </w:rPr>
        <w:t>e</w:t>
      </w:r>
      <w:r w:rsidRPr="00DD37C9">
        <w:rPr>
          <w:rFonts w:ascii="UOC Sans" w:hAnsi="UOC Sans"/>
          <w:sz w:val="24"/>
          <w:szCs w:val="24"/>
        </w:rPr>
        <w:t xml:space="preserve">” es de tipo </w:t>
      </w:r>
      <w:proofErr w:type="spellStart"/>
      <w:r w:rsidRPr="00DD37C9">
        <w:rPr>
          <w:rFonts w:ascii="UOC Sans" w:hAnsi="UOC Sans"/>
          <w:sz w:val="24"/>
          <w:szCs w:val="24"/>
        </w:rPr>
        <w:t>t</w:t>
      </w:r>
      <w:r>
        <w:rPr>
          <w:rFonts w:ascii="UOC Sans" w:hAnsi="UOC Sans"/>
          <w:sz w:val="24"/>
          <w:szCs w:val="24"/>
        </w:rPr>
        <w:t>Escuela</w:t>
      </w:r>
      <w:proofErr w:type="spellEnd"/>
      <w:r w:rsidRPr="00DD37C9">
        <w:rPr>
          <w:rFonts w:ascii="UOC Sans" w:hAnsi="UOC Sans"/>
          <w:sz w:val="24"/>
          <w:szCs w:val="24"/>
        </w:rPr>
        <w:t xml:space="preserve">, codifica una </w:t>
      </w:r>
      <w:r>
        <w:rPr>
          <w:rFonts w:ascii="UOC Sans" w:hAnsi="UOC Sans"/>
          <w:sz w:val="24"/>
          <w:szCs w:val="24"/>
        </w:rPr>
        <w:t>función</w:t>
      </w:r>
      <w:r w:rsidRPr="00DD37C9">
        <w:rPr>
          <w:rFonts w:ascii="UOC Sans" w:hAnsi="UOC Sans"/>
          <w:sz w:val="24"/>
          <w:szCs w:val="24"/>
        </w:rPr>
        <w:t xml:space="preserve"> que reciba </w:t>
      </w:r>
      <w:r>
        <w:rPr>
          <w:rFonts w:ascii="UOC Sans" w:hAnsi="UOC Sans"/>
          <w:sz w:val="24"/>
          <w:szCs w:val="24"/>
        </w:rPr>
        <w:t>e</w:t>
      </w:r>
      <w:r w:rsidRPr="00DD37C9">
        <w:rPr>
          <w:rFonts w:ascii="UOC Sans" w:hAnsi="UOC Sans"/>
          <w:sz w:val="24"/>
          <w:szCs w:val="24"/>
        </w:rPr>
        <w:t xml:space="preserve"> y </w:t>
      </w:r>
      <w:r>
        <w:rPr>
          <w:rFonts w:ascii="UOC Sans" w:hAnsi="UOC Sans"/>
          <w:sz w:val="24"/>
          <w:szCs w:val="24"/>
        </w:rPr>
        <w:t>devuelva</w:t>
      </w:r>
      <w:r w:rsidRPr="00DD37C9">
        <w:rPr>
          <w:rFonts w:ascii="UOC Sans" w:hAnsi="UOC Sans"/>
          <w:sz w:val="24"/>
          <w:szCs w:val="24"/>
        </w:rPr>
        <w:t xml:space="preserve"> </w:t>
      </w:r>
      <w:r>
        <w:rPr>
          <w:rFonts w:ascii="UOC Sans" w:hAnsi="UOC Sans"/>
          <w:sz w:val="24"/>
          <w:szCs w:val="24"/>
        </w:rPr>
        <w:t>la capacidad de las clases del curso que se le pase mediante un segundo argumento.</w:t>
      </w:r>
    </w:p>
    <w:p w14:paraId="571FC5D1" w14:textId="77777777" w:rsidR="00127A47" w:rsidRDefault="00127A47" w:rsidP="00127A47">
      <w:pPr>
        <w:rPr>
          <w:rFonts w:ascii="UOC Sans" w:hAnsi="UOC Sans"/>
          <w:sz w:val="24"/>
          <w:szCs w:val="24"/>
        </w:rPr>
      </w:pPr>
    </w:p>
    <w:p w14:paraId="78F4CC92" w14:textId="77777777" w:rsidR="00127A47" w:rsidRDefault="00127A47" w:rsidP="00127A47">
      <w:pPr>
        <w:rPr>
          <w:rFonts w:ascii="UOC Sans" w:hAnsi="UOC Sans"/>
          <w:sz w:val="24"/>
          <w:szCs w:val="24"/>
        </w:rPr>
      </w:pPr>
    </w:p>
    <w:p w14:paraId="62590196" w14:textId="77777777" w:rsidR="00127A47" w:rsidRDefault="00127A47" w:rsidP="00127A47">
      <w:pPr>
        <w:rPr>
          <w:rFonts w:ascii="UOC Sans" w:hAnsi="UOC Sans"/>
          <w:sz w:val="24"/>
          <w:szCs w:val="24"/>
        </w:rPr>
      </w:pPr>
      <w:r w:rsidRPr="009F3BAD">
        <w:rPr>
          <w:rFonts w:ascii="UOC Sans" w:hAnsi="UOC Sans"/>
          <w:sz w:val="24"/>
          <w:szCs w:val="24"/>
        </w:rPr>
        <w:t xml:space="preserve"> (</w:t>
      </w: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5</w:t>
      </w:r>
      <w:r w:rsidRPr="009F3BAD">
        <w:rPr>
          <w:rFonts w:ascii="UOC Sans" w:hAnsi="UOC Sans"/>
          <w:sz w:val="24"/>
          <w:szCs w:val="24"/>
        </w:rPr>
        <w:t xml:space="preserve"> líneas)</w:t>
      </w:r>
    </w:p>
    <w:p w14:paraId="0B9EBDC6" w14:textId="77777777" w:rsidR="00127A47" w:rsidRDefault="00127A47" w:rsidP="00127A47">
      <w:pPr>
        <w:rPr>
          <w:rFonts w:ascii="UOC Sans" w:hAnsi="UOC Sans"/>
          <w:sz w:val="24"/>
          <w:szCs w:val="24"/>
        </w:rPr>
      </w:pPr>
    </w:p>
    <w:p w14:paraId="5E84A2E9" w14:textId="77777777" w:rsidR="00127A47" w:rsidRPr="009F3BAD" w:rsidRDefault="00127A47" w:rsidP="00127A47">
      <w:pPr>
        <w:rPr>
          <w:rFonts w:ascii="UOC Sans" w:hAnsi="UOC Sans"/>
          <w:sz w:val="24"/>
          <w:szCs w:val="24"/>
        </w:rPr>
      </w:pPr>
    </w:p>
    <w:p w14:paraId="216AB843" w14:textId="77777777" w:rsidR="00127A47" w:rsidRPr="009F3BAD" w:rsidRDefault="00127A47" w:rsidP="00127A47">
      <w:pPr>
        <w:rPr>
          <w:rFonts w:ascii="UOC Sans" w:hAnsi="UOC Sans"/>
          <w:sz w:val="24"/>
          <w:szCs w:val="24"/>
        </w:rPr>
      </w:pPr>
    </w:p>
    <w:p w14:paraId="162BA03C" w14:textId="77777777" w:rsidR="00127A47" w:rsidRPr="009E6B61" w:rsidRDefault="00127A47" w:rsidP="00127A47">
      <w:pPr>
        <w:rPr>
          <w:rFonts w:ascii="UOC Sans" w:hAnsi="UOC Sans"/>
          <w:sz w:val="24"/>
          <w:szCs w:val="24"/>
        </w:rPr>
      </w:pPr>
      <w:r>
        <w:rPr>
          <w:rFonts w:ascii="UOC Sans" w:hAnsi="UOC Sans"/>
          <w:sz w:val="24"/>
          <w:szCs w:val="24"/>
        </w:rPr>
        <w:t xml:space="preserve">Pregunta 4.  </w:t>
      </w:r>
      <w:r w:rsidRPr="009E6B61">
        <w:rPr>
          <w:rFonts w:ascii="UOC Sans" w:hAnsi="UOC Sans"/>
          <w:sz w:val="24"/>
          <w:szCs w:val="24"/>
        </w:rPr>
        <w:t>En la actividad AA1 se realizaron ejercicios de evaluación de expresiones. Sabiendo que las prioridades de los operadores, ordenados de más a menos prioritario, son:</w:t>
      </w:r>
    </w:p>
    <w:p w14:paraId="22AED2A0" w14:textId="77777777" w:rsidR="00127A47" w:rsidRPr="009E6B61" w:rsidRDefault="00127A47" w:rsidP="00127A47">
      <w:pPr>
        <w:rPr>
          <w:rFonts w:ascii="UOC Sans" w:hAnsi="UOC Sans"/>
          <w:sz w:val="24"/>
          <w:szCs w:val="24"/>
        </w:rPr>
      </w:pPr>
    </w:p>
    <w:p w14:paraId="27D2F9C7" w14:textId="77777777" w:rsidR="00127A47" w:rsidRPr="009E6B61" w:rsidRDefault="00127A47" w:rsidP="00127A47">
      <w:pPr>
        <w:rPr>
          <w:rFonts w:ascii="UOC Sans" w:hAnsi="UOC Sans"/>
          <w:sz w:val="24"/>
          <w:szCs w:val="24"/>
        </w:rPr>
      </w:pPr>
      <w:r w:rsidRPr="009E6B61">
        <w:rPr>
          <w:rFonts w:ascii="UOC Sans" w:hAnsi="UOC Sans"/>
          <w:sz w:val="24"/>
          <w:szCs w:val="24"/>
        </w:rPr>
        <w:t>1. − (cambio de signo), no</w:t>
      </w:r>
    </w:p>
    <w:p w14:paraId="63C4FCDD" w14:textId="77777777" w:rsidR="00127A47" w:rsidRPr="009E6B61" w:rsidRDefault="00127A47" w:rsidP="00127A47">
      <w:pPr>
        <w:rPr>
          <w:rFonts w:ascii="UOC Sans" w:hAnsi="UOC Sans"/>
          <w:sz w:val="24"/>
          <w:szCs w:val="24"/>
        </w:rPr>
      </w:pPr>
      <w:r w:rsidRPr="009E6B61">
        <w:rPr>
          <w:rFonts w:ascii="UOC Sans" w:hAnsi="UOC Sans"/>
          <w:sz w:val="24"/>
          <w:szCs w:val="24"/>
        </w:rPr>
        <w:t xml:space="preserve">2. </w:t>
      </w:r>
      <w:r w:rsidRPr="009E6B61">
        <w:rPr>
          <w:rFonts w:ascii="Cambria Math" w:hAnsi="Cambria Math" w:cs="Cambria Math"/>
          <w:sz w:val="24"/>
          <w:szCs w:val="24"/>
        </w:rPr>
        <w:t>∗</w:t>
      </w:r>
      <w:r w:rsidRPr="009E6B61">
        <w:rPr>
          <w:rFonts w:ascii="UOC Sans" w:hAnsi="UOC Sans"/>
          <w:sz w:val="24"/>
          <w:szCs w:val="24"/>
        </w:rPr>
        <w:t xml:space="preserve">, /, </w:t>
      </w:r>
      <w:proofErr w:type="spellStart"/>
      <w:r w:rsidRPr="009E6B61">
        <w:rPr>
          <w:rFonts w:ascii="UOC Sans" w:hAnsi="UOC Sans"/>
          <w:sz w:val="24"/>
          <w:szCs w:val="24"/>
        </w:rPr>
        <w:t>div</w:t>
      </w:r>
      <w:proofErr w:type="spellEnd"/>
      <w:r w:rsidRPr="009E6B61">
        <w:rPr>
          <w:rFonts w:ascii="UOC Sans" w:hAnsi="UOC Sans"/>
          <w:sz w:val="24"/>
          <w:szCs w:val="24"/>
        </w:rPr>
        <w:t>, mod</w:t>
      </w:r>
    </w:p>
    <w:p w14:paraId="1725A59F" w14:textId="77777777" w:rsidR="00127A47" w:rsidRPr="009E6B61" w:rsidRDefault="00127A47" w:rsidP="00127A47">
      <w:pPr>
        <w:rPr>
          <w:rFonts w:ascii="UOC Sans" w:hAnsi="UOC Sans"/>
          <w:sz w:val="24"/>
          <w:szCs w:val="24"/>
        </w:rPr>
      </w:pPr>
      <w:r w:rsidRPr="009E6B61">
        <w:rPr>
          <w:rFonts w:ascii="UOC Sans" w:hAnsi="UOC Sans"/>
          <w:sz w:val="24"/>
          <w:szCs w:val="24"/>
        </w:rPr>
        <w:t>3. +, − (resta)</w:t>
      </w:r>
    </w:p>
    <w:p w14:paraId="1A4F777E" w14:textId="77777777" w:rsidR="00127A47" w:rsidRPr="009E6B61" w:rsidRDefault="00127A47" w:rsidP="00127A47">
      <w:pPr>
        <w:rPr>
          <w:rFonts w:ascii="UOC Sans" w:hAnsi="UOC Sans"/>
          <w:sz w:val="24"/>
          <w:szCs w:val="24"/>
        </w:rPr>
      </w:pPr>
      <w:r w:rsidRPr="009E6B61">
        <w:rPr>
          <w:rFonts w:ascii="UOC Sans" w:hAnsi="UOC Sans"/>
          <w:sz w:val="24"/>
          <w:szCs w:val="24"/>
        </w:rPr>
        <w:t>4. =, ≠, &lt;, ≤, &gt;, ≥</w:t>
      </w:r>
    </w:p>
    <w:p w14:paraId="75A7CF1F" w14:textId="77777777" w:rsidR="00127A47" w:rsidRPr="009E6B61" w:rsidRDefault="00127A47" w:rsidP="00127A47">
      <w:pPr>
        <w:rPr>
          <w:rFonts w:ascii="UOC Sans" w:hAnsi="UOC Sans"/>
          <w:sz w:val="24"/>
          <w:szCs w:val="24"/>
        </w:rPr>
      </w:pPr>
      <w:r w:rsidRPr="009E6B61">
        <w:rPr>
          <w:rFonts w:ascii="UOC Sans" w:hAnsi="UOC Sans"/>
          <w:sz w:val="24"/>
          <w:szCs w:val="24"/>
        </w:rPr>
        <w:t>5. y</w:t>
      </w:r>
    </w:p>
    <w:p w14:paraId="41C1DADD" w14:textId="77777777" w:rsidR="00127A47" w:rsidRPr="009E6B61" w:rsidRDefault="00127A47" w:rsidP="00127A47">
      <w:pPr>
        <w:rPr>
          <w:rFonts w:ascii="UOC Sans" w:hAnsi="UOC Sans"/>
          <w:sz w:val="24"/>
          <w:szCs w:val="24"/>
        </w:rPr>
      </w:pPr>
      <w:r w:rsidRPr="009E6B61">
        <w:rPr>
          <w:rFonts w:ascii="UOC Sans" w:hAnsi="UOC Sans"/>
          <w:sz w:val="24"/>
          <w:szCs w:val="24"/>
        </w:rPr>
        <w:t>6. o</w:t>
      </w:r>
    </w:p>
    <w:p w14:paraId="44F61AD7" w14:textId="77777777" w:rsidR="00127A47" w:rsidRPr="009E6B61" w:rsidRDefault="00127A47" w:rsidP="00127A47">
      <w:pPr>
        <w:rPr>
          <w:rFonts w:ascii="UOC Sans" w:hAnsi="UOC Sans"/>
          <w:sz w:val="24"/>
          <w:szCs w:val="24"/>
        </w:rPr>
      </w:pPr>
    </w:p>
    <w:p w14:paraId="307079AE" w14:textId="77777777" w:rsidR="00127A47" w:rsidRPr="009E6B61" w:rsidRDefault="00127A47" w:rsidP="00127A47">
      <w:pPr>
        <w:rPr>
          <w:rFonts w:ascii="UOC Sans" w:hAnsi="UOC Sans"/>
          <w:sz w:val="24"/>
          <w:szCs w:val="24"/>
        </w:rPr>
      </w:pPr>
      <w:r w:rsidRPr="009E6B61">
        <w:rPr>
          <w:rFonts w:ascii="UOC Sans" w:hAnsi="UOC Sans"/>
          <w:sz w:val="24"/>
          <w:szCs w:val="24"/>
        </w:rPr>
        <w:t>Calcular justificadamente detallando el orden de evaluación a partir de las siguientes declaraciones y asignaciones:</w:t>
      </w:r>
    </w:p>
    <w:p w14:paraId="65F8DE4D" w14:textId="77777777" w:rsidR="00127A47" w:rsidRPr="009E6B61" w:rsidRDefault="00127A47" w:rsidP="00127A47">
      <w:pPr>
        <w:rPr>
          <w:rFonts w:ascii="UOC Sans" w:hAnsi="UOC Sans"/>
          <w:sz w:val="24"/>
          <w:szCs w:val="24"/>
        </w:rPr>
      </w:pPr>
    </w:p>
    <w:p w14:paraId="177524DD" w14:textId="77777777" w:rsidR="00127A47" w:rsidRPr="009E6B61" w:rsidRDefault="00127A47" w:rsidP="00127A47">
      <w:pPr>
        <w:rPr>
          <w:rFonts w:ascii="UOC Sans" w:hAnsi="UOC Sans"/>
          <w:sz w:val="24"/>
          <w:szCs w:val="24"/>
        </w:rPr>
      </w:pPr>
      <w:proofErr w:type="spellStart"/>
      <w:r w:rsidRPr="009E6B61">
        <w:rPr>
          <w:rFonts w:ascii="UOC Sans" w:hAnsi="UOC Sans"/>
          <w:sz w:val="24"/>
          <w:szCs w:val="24"/>
        </w:rPr>
        <w:t>var</w:t>
      </w:r>
      <w:proofErr w:type="spellEnd"/>
    </w:p>
    <w:p w14:paraId="0413F38D" w14:textId="77777777" w:rsidR="00127A47" w:rsidRPr="009E6B61" w:rsidRDefault="00127A47" w:rsidP="00127A47">
      <w:pPr>
        <w:rPr>
          <w:rFonts w:ascii="UOC Sans" w:hAnsi="UOC Sans"/>
          <w:sz w:val="24"/>
          <w:szCs w:val="24"/>
        </w:rPr>
      </w:pPr>
      <w:r>
        <w:rPr>
          <w:rFonts w:ascii="UOC Sans" w:hAnsi="UOC Sans"/>
          <w:sz w:val="24"/>
          <w:szCs w:val="24"/>
        </w:rPr>
        <w:t>b</w:t>
      </w:r>
      <w:r w:rsidRPr="009E6B61">
        <w:rPr>
          <w:rFonts w:ascii="UOC Sans" w:hAnsi="UOC Sans"/>
          <w:sz w:val="24"/>
          <w:szCs w:val="24"/>
        </w:rPr>
        <w:t xml:space="preserve">: </w:t>
      </w:r>
      <w:proofErr w:type="spellStart"/>
      <w:r w:rsidRPr="009E6B61">
        <w:rPr>
          <w:rFonts w:ascii="UOC Sans" w:hAnsi="UOC Sans"/>
          <w:sz w:val="24"/>
          <w:szCs w:val="24"/>
        </w:rPr>
        <w:t>boleano</w:t>
      </w:r>
      <w:proofErr w:type="spellEnd"/>
      <w:r w:rsidRPr="009E6B61">
        <w:rPr>
          <w:rFonts w:ascii="UOC Sans" w:hAnsi="UOC Sans"/>
          <w:sz w:val="24"/>
          <w:szCs w:val="24"/>
        </w:rPr>
        <w:t>;</w:t>
      </w:r>
    </w:p>
    <w:p w14:paraId="0C7323B8" w14:textId="77777777" w:rsidR="00127A47" w:rsidRPr="009E6B61" w:rsidRDefault="00127A47" w:rsidP="00127A47">
      <w:pPr>
        <w:rPr>
          <w:rFonts w:ascii="UOC Sans" w:hAnsi="UOC Sans"/>
          <w:sz w:val="24"/>
          <w:szCs w:val="24"/>
        </w:rPr>
      </w:pPr>
      <w:r>
        <w:rPr>
          <w:rFonts w:ascii="UOC Sans" w:hAnsi="UOC Sans"/>
          <w:sz w:val="24"/>
          <w:szCs w:val="24"/>
        </w:rPr>
        <w:t>x</w:t>
      </w:r>
      <w:r w:rsidRPr="009E6B61">
        <w:rPr>
          <w:rFonts w:ascii="UOC Sans" w:hAnsi="UOC Sans"/>
          <w:sz w:val="24"/>
          <w:szCs w:val="24"/>
        </w:rPr>
        <w:t xml:space="preserve">, </w:t>
      </w:r>
      <w:r>
        <w:rPr>
          <w:rFonts w:ascii="UOC Sans" w:hAnsi="UOC Sans"/>
          <w:sz w:val="24"/>
          <w:szCs w:val="24"/>
        </w:rPr>
        <w:t>y</w:t>
      </w:r>
      <w:r w:rsidRPr="009E6B61">
        <w:rPr>
          <w:rFonts w:ascii="UOC Sans" w:hAnsi="UOC Sans"/>
          <w:sz w:val="24"/>
          <w:szCs w:val="24"/>
        </w:rPr>
        <w:t xml:space="preserve">, </w:t>
      </w:r>
      <w:r>
        <w:rPr>
          <w:rFonts w:ascii="UOC Sans" w:hAnsi="UOC Sans"/>
          <w:sz w:val="24"/>
          <w:szCs w:val="24"/>
        </w:rPr>
        <w:t>z</w:t>
      </w:r>
      <w:r w:rsidRPr="009E6B61">
        <w:rPr>
          <w:rFonts w:ascii="UOC Sans" w:hAnsi="UOC Sans"/>
          <w:sz w:val="24"/>
          <w:szCs w:val="24"/>
        </w:rPr>
        <w:t>: entero;</w:t>
      </w:r>
    </w:p>
    <w:p w14:paraId="382E05DD" w14:textId="77777777" w:rsidR="00127A47" w:rsidRPr="009E6B61" w:rsidRDefault="00127A47" w:rsidP="00127A47">
      <w:pPr>
        <w:rPr>
          <w:rFonts w:ascii="UOC Sans" w:hAnsi="UOC Sans"/>
          <w:sz w:val="24"/>
          <w:szCs w:val="24"/>
        </w:rPr>
      </w:pPr>
      <w:proofErr w:type="spellStart"/>
      <w:r w:rsidRPr="009E6B61">
        <w:rPr>
          <w:rFonts w:ascii="UOC Sans" w:hAnsi="UOC Sans"/>
          <w:sz w:val="24"/>
          <w:szCs w:val="24"/>
        </w:rPr>
        <w:t>fvar</w:t>
      </w:r>
      <w:proofErr w:type="spellEnd"/>
    </w:p>
    <w:p w14:paraId="58A3B5B7" w14:textId="77777777" w:rsidR="00127A47" w:rsidRPr="009E6B61" w:rsidRDefault="00127A47" w:rsidP="00127A47">
      <w:pPr>
        <w:rPr>
          <w:rFonts w:ascii="UOC Sans" w:hAnsi="UOC Sans"/>
          <w:sz w:val="24"/>
          <w:szCs w:val="24"/>
        </w:rPr>
      </w:pPr>
    </w:p>
    <w:p w14:paraId="1B7F23CB" w14:textId="77777777" w:rsidR="00127A47" w:rsidRPr="009E6B61" w:rsidRDefault="00127A47" w:rsidP="00127A47">
      <w:pPr>
        <w:rPr>
          <w:rFonts w:ascii="UOC Sans" w:hAnsi="UOC Sans"/>
          <w:sz w:val="24"/>
          <w:szCs w:val="24"/>
        </w:rPr>
      </w:pPr>
      <w:proofErr w:type="gramStart"/>
      <w:r>
        <w:rPr>
          <w:rFonts w:ascii="UOC Sans" w:hAnsi="UOC Sans"/>
          <w:sz w:val="24"/>
          <w:szCs w:val="24"/>
        </w:rPr>
        <w:t>b</w:t>
      </w:r>
      <w:r w:rsidRPr="009E6B61">
        <w:rPr>
          <w:rFonts w:ascii="UOC Sans" w:hAnsi="UOC Sans"/>
          <w:sz w:val="24"/>
          <w:szCs w:val="24"/>
        </w:rPr>
        <w:t>:=</w:t>
      </w:r>
      <w:proofErr w:type="gramEnd"/>
      <w:r w:rsidRPr="009E6B61">
        <w:rPr>
          <w:rFonts w:ascii="UOC Sans" w:hAnsi="UOC Sans"/>
          <w:sz w:val="24"/>
          <w:szCs w:val="24"/>
        </w:rPr>
        <w:t>falso;</w:t>
      </w:r>
    </w:p>
    <w:p w14:paraId="778CF550" w14:textId="77777777" w:rsidR="00127A47" w:rsidRPr="009E6B61" w:rsidRDefault="00127A47" w:rsidP="00127A47">
      <w:pPr>
        <w:rPr>
          <w:rFonts w:ascii="UOC Sans" w:hAnsi="UOC Sans"/>
          <w:sz w:val="24"/>
          <w:szCs w:val="24"/>
        </w:rPr>
      </w:pPr>
      <w:proofErr w:type="gramStart"/>
      <w:r>
        <w:rPr>
          <w:rFonts w:ascii="UOC Sans" w:hAnsi="UOC Sans"/>
          <w:sz w:val="24"/>
          <w:szCs w:val="24"/>
        </w:rPr>
        <w:t>y</w:t>
      </w:r>
      <w:r w:rsidRPr="009E6B61">
        <w:rPr>
          <w:rFonts w:ascii="UOC Sans" w:hAnsi="UOC Sans"/>
          <w:sz w:val="24"/>
          <w:szCs w:val="24"/>
        </w:rPr>
        <w:t>:=</w:t>
      </w:r>
      <w:proofErr w:type="gramEnd"/>
      <w:r>
        <w:rPr>
          <w:rFonts w:ascii="UOC Sans" w:hAnsi="UOC Sans"/>
          <w:sz w:val="24"/>
          <w:szCs w:val="24"/>
        </w:rPr>
        <w:t>2</w:t>
      </w:r>
      <w:r w:rsidRPr="009E6B61">
        <w:rPr>
          <w:rFonts w:ascii="UOC Sans" w:hAnsi="UOC Sans"/>
          <w:sz w:val="24"/>
          <w:szCs w:val="24"/>
        </w:rPr>
        <w:t>;</w:t>
      </w:r>
    </w:p>
    <w:p w14:paraId="75AC04B5" w14:textId="77777777" w:rsidR="00127A47" w:rsidRPr="009E6B61" w:rsidRDefault="00127A47" w:rsidP="00127A47">
      <w:pPr>
        <w:rPr>
          <w:rFonts w:ascii="UOC Sans" w:hAnsi="UOC Sans"/>
          <w:sz w:val="24"/>
          <w:szCs w:val="24"/>
        </w:rPr>
      </w:pPr>
      <w:proofErr w:type="gramStart"/>
      <w:r>
        <w:rPr>
          <w:rFonts w:ascii="UOC Sans" w:hAnsi="UOC Sans"/>
          <w:sz w:val="24"/>
          <w:szCs w:val="24"/>
        </w:rPr>
        <w:t>z</w:t>
      </w:r>
      <w:r w:rsidRPr="009E6B61">
        <w:rPr>
          <w:rFonts w:ascii="UOC Sans" w:hAnsi="UOC Sans"/>
          <w:sz w:val="24"/>
          <w:szCs w:val="24"/>
        </w:rPr>
        <w:t>:=</w:t>
      </w:r>
      <w:proofErr w:type="gramEnd"/>
      <w:r>
        <w:rPr>
          <w:rFonts w:ascii="UOC Sans" w:hAnsi="UOC Sans"/>
          <w:sz w:val="24"/>
          <w:szCs w:val="24"/>
        </w:rPr>
        <w:t>2</w:t>
      </w:r>
      <w:r w:rsidRPr="009E6B61">
        <w:rPr>
          <w:rFonts w:ascii="UOC Sans" w:hAnsi="UOC Sans"/>
          <w:sz w:val="24"/>
          <w:szCs w:val="24"/>
        </w:rPr>
        <w:t>;</w:t>
      </w:r>
    </w:p>
    <w:p w14:paraId="633D7D53" w14:textId="77777777" w:rsidR="00127A47" w:rsidRDefault="00127A47" w:rsidP="00127A47">
      <w:pPr>
        <w:rPr>
          <w:rFonts w:ascii="UOC Sans" w:hAnsi="UOC Sans"/>
          <w:sz w:val="24"/>
          <w:szCs w:val="24"/>
        </w:rPr>
      </w:pPr>
      <w:proofErr w:type="gramStart"/>
      <w:r>
        <w:rPr>
          <w:rFonts w:ascii="UOC Sans" w:hAnsi="UOC Sans"/>
          <w:sz w:val="24"/>
          <w:szCs w:val="24"/>
        </w:rPr>
        <w:t>x</w:t>
      </w:r>
      <w:r w:rsidRPr="009E6B61">
        <w:rPr>
          <w:rFonts w:ascii="UOC Sans" w:hAnsi="UOC Sans"/>
          <w:sz w:val="24"/>
          <w:szCs w:val="24"/>
        </w:rPr>
        <w:t>:=</w:t>
      </w:r>
      <w:proofErr w:type="gramEnd"/>
      <w:r>
        <w:rPr>
          <w:rFonts w:ascii="UOC Sans" w:hAnsi="UOC Sans"/>
          <w:sz w:val="24"/>
          <w:szCs w:val="24"/>
        </w:rPr>
        <w:t>6</w:t>
      </w:r>
      <w:r w:rsidRPr="009E6B61">
        <w:rPr>
          <w:rFonts w:ascii="UOC Sans" w:hAnsi="UOC Sans"/>
          <w:sz w:val="24"/>
          <w:szCs w:val="24"/>
        </w:rPr>
        <w:t>;</w:t>
      </w:r>
    </w:p>
    <w:p w14:paraId="48FDD6CF" w14:textId="77777777" w:rsidR="00127A47" w:rsidRDefault="00127A47" w:rsidP="00127A47">
      <w:pPr>
        <w:rPr>
          <w:rFonts w:ascii="UOC Sans" w:hAnsi="UOC Sans"/>
          <w:sz w:val="24"/>
          <w:szCs w:val="24"/>
        </w:rPr>
      </w:pPr>
      <w:proofErr w:type="gramStart"/>
      <w:r>
        <w:rPr>
          <w:rFonts w:ascii="UOC Sans" w:hAnsi="UOC Sans"/>
          <w:sz w:val="24"/>
          <w:szCs w:val="24"/>
        </w:rPr>
        <w:t>m</w:t>
      </w:r>
      <w:r w:rsidRPr="009E6B61">
        <w:rPr>
          <w:rFonts w:ascii="UOC Sans" w:hAnsi="UOC Sans"/>
          <w:sz w:val="24"/>
          <w:szCs w:val="24"/>
        </w:rPr>
        <w:t>:=</w:t>
      </w:r>
      <w:proofErr w:type="gramEnd"/>
      <w:r>
        <w:rPr>
          <w:rFonts w:ascii="UOC Sans" w:hAnsi="UOC Sans"/>
          <w:sz w:val="24"/>
          <w:szCs w:val="24"/>
        </w:rPr>
        <w:t>2</w:t>
      </w:r>
      <w:r w:rsidRPr="009E6B61">
        <w:rPr>
          <w:rFonts w:ascii="UOC Sans" w:hAnsi="UOC Sans"/>
          <w:sz w:val="24"/>
          <w:szCs w:val="24"/>
        </w:rPr>
        <w:t>;</w:t>
      </w:r>
    </w:p>
    <w:p w14:paraId="4D268E21" w14:textId="77777777" w:rsidR="00127A47" w:rsidRPr="009E6B61" w:rsidRDefault="00127A47" w:rsidP="00127A47">
      <w:pPr>
        <w:rPr>
          <w:rFonts w:ascii="UOC Sans" w:hAnsi="UOC Sans"/>
          <w:sz w:val="24"/>
          <w:szCs w:val="24"/>
        </w:rPr>
      </w:pPr>
    </w:p>
    <w:p w14:paraId="5B27540A" w14:textId="77777777" w:rsidR="00127A47" w:rsidRPr="009E6B61" w:rsidRDefault="00127A47" w:rsidP="00127A47">
      <w:pPr>
        <w:rPr>
          <w:rFonts w:ascii="UOC Sans" w:hAnsi="UOC Sans"/>
          <w:sz w:val="24"/>
          <w:szCs w:val="24"/>
        </w:rPr>
      </w:pPr>
    </w:p>
    <w:p w14:paraId="0ECFEB7D" w14:textId="77777777" w:rsidR="00127A47" w:rsidRPr="009E6B61" w:rsidRDefault="00127A47" w:rsidP="00127A47">
      <w:pPr>
        <w:rPr>
          <w:rFonts w:ascii="UOC Sans" w:hAnsi="UOC Sans"/>
          <w:sz w:val="24"/>
          <w:szCs w:val="24"/>
        </w:rPr>
      </w:pPr>
      <w:r w:rsidRPr="009E6B61">
        <w:rPr>
          <w:rFonts w:ascii="UOC Sans" w:hAnsi="UOC Sans"/>
          <w:sz w:val="24"/>
          <w:szCs w:val="24"/>
        </w:rPr>
        <w:t>el resultado de la expresión siguiente:</w:t>
      </w:r>
    </w:p>
    <w:p w14:paraId="5989C472" w14:textId="77777777" w:rsidR="00127A47" w:rsidRPr="009E6B61" w:rsidRDefault="00127A47" w:rsidP="00127A47">
      <w:pPr>
        <w:rPr>
          <w:rFonts w:ascii="UOC Sans" w:hAnsi="UOC Sans"/>
          <w:sz w:val="24"/>
          <w:szCs w:val="24"/>
        </w:rPr>
      </w:pPr>
    </w:p>
    <w:p w14:paraId="15421F6F" w14:textId="77777777" w:rsidR="00127A47" w:rsidRPr="009E6B61" w:rsidRDefault="00127A47" w:rsidP="00127A47">
      <w:pPr>
        <w:rPr>
          <w:rFonts w:ascii="UOC Sans" w:hAnsi="UOC Sans"/>
          <w:sz w:val="24"/>
          <w:szCs w:val="24"/>
        </w:rPr>
      </w:pPr>
      <w:r>
        <w:rPr>
          <w:rFonts w:ascii="UOC Sans" w:hAnsi="UOC Sans"/>
          <w:sz w:val="24"/>
          <w:szCs w:val="24"/>
        </w:rPr>
        <w:lastRenderedPageBreak/>
        <w:t>b o cierto</w:t>
      </w:r>
      <w:r w:rsidRPr="009E6B61">
        <w:rPr>
          <w:rFonts w:ascii="UOC Sans" w:hAnsi="UOC Sans"/>
          <w:sz w:val="24"/>
          <w:szCs w:val="24"/>
        </w:rPr>
        <w:t xml:space="preserve"> </w:t>
      </w:r>
      <w:r>
        <w:rPr>
          <w:rFonts w:ascii="UOC Sans" w:hAnsi="UOC Sans"/>
          <w:sz w:val="24"/>
          <w:szCs w:val="24"/>
        </w:rPr>
        <w:t xml:space="preserve">y </w:t>
      </w:r>
      <w:proofErr w:type="gramStart"/>
      <w:r>
        <w:rPr>
          <w:rFonts w:ascii="UOC Sans" w:hAnsi="UOC Sans"/>
          <w:sz w:val="24"/>
          <w:szCs w:val="24"/>
        </w:rPr>
        <w:t>x</w:t>
      </w:r>
      <w:r w:rsidRPr="009E6B61">
        <w:rPr>
          <w:rFonts w:ascii="UOC Sans" w:hAnsi="UOC Sans"/>
          <w:sz w:val="24"/>
          <w:szCs w:val="24"/>
        </w:rPr>
        <w:t xml:space="preserve"> </w:t>
      </w:r>
      <w:r>
        <w:rPr>
          <w:rFonts w:ascii="UOC Sans" w:hAnsi="UOC Sans"/>
          <w:sz w:val="24"/>
          <w:szCs w:val="24"/>
        </w:rPr>
        <w:t xml:space="preserve"> –</w:t>
      </w:r>
      <w:proofErr w:type="gramEnd"/>
      <w:r w:rsidRPr="009E6B61">
        <w:rPr>
          <w:rFonts w:ascii="UOC Sans" w:hAnsi="UOC Sans"/>
          <w:sz w:val="24"/>
          <w:szCs w:val="24"/>
        </w:rPr>
        <w:t xml:space="preserve"> </w:t>
      </w:r>
      <w:r>
        <w:rPr>
          <w:rFonts w:ascii="UOC Sans" w:hAnsi="UOC Sans"/>
          <w:sz w:val="24"/>
          <w:szCs w:val="24"/>
        </w:rPr>
        <w:t xml:space="preserve"> y * m  =</w:t>
      </w:r>
      <w:r w:rsidRPr="009E6B61">
        <w:rPr>
          <w:rFonts w:ascii="UOC Sans" w:hAnsi="UOC Sans"/>
          <w:sz w:val="24"/>
          <w:szCs w:val="24"/>
        </w:rPr>
        <w:t xml:space="preserve"> </w:t>
      </w:r>
      <w:r>
        <w:rPr>
          <w:rFonts w:ascii="UOC Sans" w:hAnsi="UOC Sans"/>
          <w:sz w:val="24"/>
          <w:szCs w:val="24"/>
        </w:rPr>
        <w:t xml:space="preserve"> z</w:t>
      </w:r>
    </w:p>
    <w:p w14:paraId="24BCACE2" w14:textId="77777777" w:rsidR="00127A47" w:rsidRPr="009E6B61" w:rsidRDefault="00127A47" w:rsidP="00127A47">
      <w:pPr>
        <w:rPr>
          <w:rFonts w:ascii="UOC Sans" w:hAnsi="UOC Sans"/>
          <w:sz w:val="24"/>
          <w:szCs w:val="24"/>
        </w:rPr>
      </w:pPr>
    </w:p>
    <w:p w14:paraId="75411F7B" w14:textId="77777777" w:rsidR="00127A47" w:rsidRDefault="00127A47" w:rsidP="00127A47">
      <w:pPr>
        <w:rPr>
          <w:rFonts w:ascii="UOC Sans" w:hAnsi="UOC Sans"/>
          <w:sz w:val="24"/>
          <w:szCs w:val="24"/>
        </w:rPr>
      </w:pP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5</w:t>
      </w:r>
      <w:r w:rsidRPr="009F3BAD">
        <w:rPr>
          <w:rFonts w:ascii="UOC Sans" w:hAnsi="UOC Sans"/>
          <w:sz w:val="24"/>
          <w:szCs w:val="24"/>
        </w:rPr>
        <w:t xml:space="preserve"> líneas)</w:t>
      </w:r>
    </w:p>
    <w:p w14:paraId="5E61B987" w14:textId="77777777" w:rsidR="00127A47" w:rsidRDefault="00127A47" w:rsidP="00127A47">
      <w:pPr>
        <w:rPr>
          <w:rFonts w:ascii="UOC Sans" w:hAnsi="UOC Sans"/>
          <w:sz w:val="24"/>
          <w:szCs w:val="24"/>
        </w:rPr>
      </w:pPr>
    </w:p>
    <w:p w14:paraId="0B2A7EEC" w14:textId="77777777" w:rsidR="000E4B67" w:rsidRPr="009F3BAD" w:rsidRDefault="000E4B67" w:rsidP="00450C49">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sectPr w:rsidR="000E4B67"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0CBFE" w14:textId="77777777" w:rsidR="00E60CD8" w:rsidRDefault="00E60CD8">
      <w:r>
        <w:separator/>
      </w:r>
    </w:p>
  </w:endnote>
  <w:endnote w:type="continuationSeparator" w:id="0">
    <w:p w14:paraId="326C0A7F" w14:textId="77777777" w:rsidR="00E60CD8" w:rsidRDefault="00E6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64DA"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08CEA856"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BD03"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1C60AB">
      <w:rPr>
        <w:rStyle w:val="Nmerodepgina"/>
        <w:rFonts w:ascii="UOC Sans" w:hAnsi="UOC Sans"/>
        <w:noProof/>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1C60AB">
      <w:rPr>
        <w:rStyle w:val="Nmerodepgina"/>
        <w:rFonts w:ascii="UOC Sans" w:hAnsi="UOC Sans"/>
        <w:noProof/>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8B3B" w14:textId="77777777" w:rsidR="00E60CD8" w:rsidRDefault="00E60CD8">
      <w:r>
        <w:separator/>
      </w:r>
    </w:p>
  </w:footnote>
  <w:footnote w:type="continuationSeparator" w:id="0">
    <w:p w14:paraId="5C5E8B50" w14:textId="77777777" w:rsidR="00E60CD8" w:rsidRDefault="00E6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468B" w14:textId="77777777" w:rsidR="000E4B67" w:rsidRPr="00F001B0" w:rsidRDefault="000E4B67">
    <w:pPr>
      <w:pStyle w:val="Encabezado"/>
      <w:rPr>
        <w:sz w:val="16"/>
        <w:szCs w:val="16"/>
      </w:rPr>
    </w:pPr>
  </w:p>
  <w:p w14:paraId="0097E6EA" w14:textId="77777777" w:rsidR="000E4B67" w:rsidRDefault="00CF7354" w:rsidP="00C17C22">
    <w:pPr>
      <w:pStyle w:val="Encabezado"/>
      <w:jc w:val="right"/>
      <w:rPr>
        <w:rFonts w:ascii="StoneSerif" w:hAnsi="StoneSerif"/>
        <w:sz w:val="18"/>
      </w:rPr>
    </w:pPr>
    <w:r>
      <w:rPr>
        <w:rFonts w:ascii="StoneSerif" w:hAnsi="StoneSerif"/>
        <w:noProof/>
        <w:sz w:val="18"/>
        <w:lang w:val="ca-ES" w:eastAsia="ca-ES"/>
      </w:rPr>
      <mc:AlternateContent>
        <mc:Choice Requires="wps">
          <w:drawing>
            <wp:anchor distT="0" distB="0" distL="114300" distR="114300" simplePos="0" relativeHeight="251658240" behindDoc="0" locked="0" layoutInCell="1" allowOverlap="1" wp14:anchorId="53FC070A" wp14:editId="06A6F5EF">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1E3935" w14:textId="77777777" w:rsidR="00F66BB8" w:rsidRDefault="00F66BB8" w:rsidP="00F66BB8">
                          <w:pPr>
                            <w:jc w:val="center"/>
                          </w:pPr>
                        </w:p>
                        <w:p w14:paraId="60858988" w14:textId="77777777" w:rsidR="00693991" w:rsidRDefault="004D479D" w:rsidP="00F66BB8">
                          <w:pPr>
                            <w:jc w:val="center"/>
                          </w:pPr>
                          <w:r>
                            <w:rPr>
                              <w:noProof/>
                              <w:lang w:val="ca-ES" w:eastAsia="ca-ES"/>
                            </w:rPr>
                            <w:drawing>
                              <wp:inline distT="0" distB="0" distL="0" distR="0" wp14:anchorId="36086ABB" wp14:editId="7BF36331">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7DFA1A18"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noProof/>
                        <w:lang w:val="ca-ES" w:eastAsia="ca-ES"/>
                      </w:rP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noProof/>
        <w:sz w:val="18"/>
        <w:lang w:val="ca-ES" w:eastAsia="ca-ES"/>
      </w:rPr>
      <mc:AlternateContent>
        <mc:Choice Requires="wps">
          <w:drawing>
            <wp:anchor distT="0" distB="0" distL="114300" distR="114300" simplePos="0" relativeHeight="251657216" behindDoc="0" locked="0" layoutInCell="1" allowOverlap="1" wp14:anchorId="4E35897F" wp14:editId="76E8A566">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A95FAC3"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5E825D1F" w14:textId="77777777" w:rsidR="000E4B67" w:rsidRDefault="000E4B67">
    <w:pPr>
      <w:pStyle w:val="Encabezado"/>
      <w:rPr>
        <w:rFonts w:ascii="StoneSerif" w:hAnsi="StoneSerif"/>
        <w:sz w:val="18"/>
      </w:rPr>
    </w:pPr>
  </w:p>
  <w:p w14:paraId="4A3B5E5B" w14:textId="77777777" w:rsidR="00F66BB8" w:rsidRPr="00F66BB8" w:rsidRDefault="00F66BB8">
    <w:pPr>
      <w:pStyle w:val="Encabezado"/>
      <w:jc w:val="center"/>
      <w:rPr>
        <w:rFonts w:ascii="Stone" w:hAnsi="Stone"/>
        <w:b/>
        <w:sz w:val="16"/>
        <w:szCs w:val="16"/>
      </w:rPr>
    </w:pPr>
  </w:p>
  <w:p w14:paraId="629FA42B"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FB53CE">
      <w:rPr>
        <w:rFonts w:ascii="UOC Sans" w:hAnsi="UOC Sans"/>
        <w:sz w:val="40"/>
        <w:szCs w:val="40"/>
      </w:rPr>
      <w:t>1</w:t>
    </w:r>
    <w:r w:rsidR="00154328" w:rsidRPr="007B50A4">
      <w:rPr>
        <w:rFonts w:ascii="UOC Sans" w:hAnsi="UOC Sans"/>
        <w:sz w:val="40"/>
        <w:szCs w:val="40"/>
      </w:rPr>
      <w:t>/</w:t>
    </w:r>
    <w:r w:rsidR="001E267A">
      <w:rPr>
        <w:rFonts w:ascii="UOC Sans" w:hAnsi="UOC Sans"/>
        <w:sz w:val="40"/>
        <w:szCs w:val="40"/>
      </w:rPr>
      <w:t>2</w:t>
    </w:r>
    <w:r w:rsidR="00FB53CE">
      <w:rPr>
        <w:rFonts w:ascii="UOC Sans" w:hAnsi="UOC Sans"/>
        <w:sz w:val="40"/>
        <w:szCs w:val="40"/>
      </w:rPr>
      <w:t>2</w:t>
    </w:r>
    <w:r w:rsidR="00154328" w:rsidRPr="007B50A4">
      <w:rPr>
        <w:rFonts w:ascii="UOC Sans" w:hAnsi="UOC Sans"/>
        <w:sz w:val="40"/>
        <w:szCs w:val="40"/>
      </w:rPr>
      <w:t>-</w:t>
    </w:r>
    <w:r w:rsidR="00084E25">
      <w:rPr>
        <w:rFonts w:ascii="UOC Sans" w:hAnsi="UOC Sans"/>
        <w:sz w:val="40"/>
        <w:szCs w:val="40"/>
      </w:rPr>
      <w:t>2</w:t>
    </w:r>
  </w:p>
  <w:p w14:paraId="216A0108"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05E9FD3A" w14:textId="77777777">
      <w:trPr>
        <w:trHeight w:val="386"/>
      </w:trPr>
      <w:tc>
        <w:tcPr>
          <w:tcW w:w="6024" w:type="dxa"/>
          <w:vAlign w:val="center"/>
        </w:tcPr>
        <w:p w14:paraId="7AB64999"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3E326D8A"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2FA123D2"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53E7FD37"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6B6ECDCC" w14:textId="77777777">
      <w:trPr>
        <w:trHeight w:val="277"/>
      </w:trPr>
      <w:tc>
        <w:tcPr>
          <w:tcW w:w="6024" w:type="dxa"/>
          <w:vAlign w:val="center"/>
        </w:tcPr>
        <w:p w14:paraId="7CA4502A" w14:textId="77777777" w:rsidR="000E4B67" w:rsidRPr="007B50A4" w:rsidRDefault="001C60AB">
          <w:pPr>
            <w:rPr>
              <w:rFonts w:ascii="UOC Sans" w:hAnsi="UOC Sans"/>
              <w:bCs/>
            </w:rPr>
          </w:pPr>
          <w:r>
            <w:rPr>
              <w:rFonts w:ascii="UOC Sans" w:hAnsi="UOC Sans"/>
              <w:bCs/>
            </w:rPr>
            <w:t>(S) Fundamentos de programación</w:t>
          </w:r>
        </w:p>
      </w:tc>
      <w:tc>
        <w:tcPr>
          <w:tcW w:w="1276" w:type="dxa"/>
          <w:vAlign w:val="center"/>
        </w:tcPr>
        <w:p w14:paraId="46A46101" w14:textId="77777777" w:rsidR="000E4B67" w:rsidRPr="007B50A4" w:rsidRDefault="001C60AB">
          <w:pPr>
            <w:rPr>
              <w:rFonts w:ascii="UOC Sans" w:hAnsi="UOC Sans"/>
              <w:bCs/>
            </w:rPr>
          </w:pPr>
          <w:r>
            <w:rPr>
              <w:rFonts w:ascii="UOC Sans" w:hAnsi="UOC Sans"/>
              <w:bCs/>
            </w:rPr>
            <w:t>FP.038</w:t>
          </w:r>
        </w:p>
      </w:tc>
      <w:tc>
        <w:tcPr>
          <w:tcW w:w="1275" w:type="dxa"/>
          <w:vAlign w:val="center"/>
        </w:tcPr>
        <w:p w14:paraId="2B2A460C" w14:textId="77777777" w:rsidR="000E4B67" w:rsidRPr="007B50A4" w:rsidRDefault="001C60AB">
          <w:pPr>
            <w:pStyle w:val="Encabezado"/>
            <w:tabs>
              <w:tab w:val="clear" w:pos="4252"/>
              <w:tab w:val="clear" w:pos="8504"/>
            </w:tabs>
            <w:rPr>
              <w:rFonts w:ascii="UOC Sans" w:hAnsi="UOC Sans"/>
              <w:bCs/>
            </w:rPr>
          </w:pPr>
          <w:r>
            <w:rPr>
              <w:rFonts w:ascii="UOC Sans" w:hAnsi="UOC Sans"/>
              <w:bCs/>
            </w:rPr>
            <w:t>17/6/2022</w:t>
          </w:r>
        </w:p>
      </w:tc>
      <w:tc>
        <w:tcPr>
          <w:tcW w:w="1276" w:type="dxa"/>
          <w:vAlign w:val="center"/>
        </w:tcPr>
        <w:p w14:paraId="0FCDF64E" w14:textId="77777777" w:rsidR="000E4B67" w:rsidRPr="007B50A4" w:rsidRDefault="001C60AB">
          <w:pPr>
            <w:rPr>
              <w:rFonts w:ascii="UOC Sans" w:hAnsi="UOC Sans"/>
              <w:bCs/>
            </w:rPr>
          </w:pPr>
          <w:r>
            <w:rPr>
              <w:rFonts w:ascii="UOC Sans" w:hAnsi="UOC Sans"/>
              <w:bCs/>
            </w:rPr>
            <w:t>12:00</w:t>
          </w:r>
        </w:p>
      </w:tc>
    </w:tr>
  </w:tbl>
  <w:p w14:paraId="14DA058C"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16cid:durableId="2060743781">
    <w:abstractNumId w:val="21"/>
  </w:num>
  <w:num w:numId="2" w16cid:durableId="286812130">
    <w:abstractNumId w:val="37"/>
  </w:num>
  <w:num w:numId="3" w16cid:durableId="650909041">
    <w:abstractNumId w:val="30"/>
  </w:num>
  <w:num w:numId="4" w16cid:durableId="1928226976">
    <w:abstractNumId w:val="22"/>
  </w:num>
  <w:num w:numId="5" w16cid:durableId="830372361">
    <w:abstractNumId w:val="9"/>
  </w:num>
  <w:num w:numId="6" w16cid:durableId="1120611134">
    <w:abstractNumId w:val="15"/>
  </w:num>
  <w:num w:numId="7" w16cid:durableId="1632899008">
    <w:abstractNumId w:val="8"/>
  </w:num>
  <w:num w:numId="8" w16cid:durableId="18167777">
    <w:abstractNumId w:val="39"/>
  </w:num>
  <w:num w:numId="9" w16cid:durableId="929966910">
    <w:abstractNumId w:val="3"/>
  </w:num>
  <w:num w:numId="10" w16cid:durableId="1695110154">
    <w:abstractNumId w:val="36"/>
  </w:num>
  <w:num w:numId="11" w16cid:durableId="1930308429">
    <w:abstractNumId w:val="25"/>
  </w:num>
  <w:num w:numId="12" w16cid:durableId="2128308843">
    <w:abstractNumId w:val="14"/>
  </w:num>
  <w:num w:numId="13" w16cid:durableId="1439645489">
    <w:abstractNumId w:val="6"/>
  </w:num>
  <w:num w:numId="14" w16cid:durableId="1418134833">
    <w:abstractNumId w:val="12"/>
  </w:num>
  <w:num w:numId="15" w16cid:durableId="1081756533">
    <w:abstractNumId w:val="31"/>
  </w:num>
  <w:num w:numId="16" w16cid:durableId="1840196151">
    <w:abstractNumId w:val="26"/>
  </w:num>
  <w:num w:numId="17" w16cid:durableId="392780205">
    <w:abstractNumId w:val="16"/>
  </w:num>
  <w:num w:numId="18" w16cid:durableId="112553513">
    <w:abstractNumId w:val="10"/>
  </w:num>
  <w:num w:numId="19" w16cid:durableId="1969625921">
    <w:abstractNumId w:val="2"/>
  </w:num>
  <w:num w:numId="20" w16cid:durableId="1602225574">
    <w:abstractNumId w:val="23"/>
  </w:num>
  <w:num w:numId="21" w16cid:durableId="1427656869">
    <w:abstractNumId w:val="38"/>
  </w:num>
  <w:num w:numId="22" w16cid:durableId="526456247">
    <w:abstractNumId w:val="11"/>
  </w:num>
  <w:num w:numId="23" w16cid:durableId="193003770">
    <w:abstractNumId w:val="28"/>
  </w:num>
  <w:num w:numId="24" w16cid:durableId="374357908">
    <w:abstractNumId w:val="35"/>
  </w:num>
  <w:num w:numId="25" w16cid:durableId="373701200">
    <w:abstractNumId w:val="32"/>
  </w:num>
  <w:num w:numId="26" w16cid:durableId="735203098">
    <w:abstractNumId w:val="19"/>
  </w:num>
  <w:num w:numId="27" w16cid:durableId="756294031">
    <w:abstractNumId w:val="33"/>
  </w:num>
  <w:num w:numId="28" w16cid:durableId="879900238">
    <w:abstractNumId w:val="1"/>
  </w:num>
  <w:num w:numId="29" w16cid:durableId="751270361">
    <w:abstractNumId w:val="13"/>
  </w:num>
  <w:num w:numId="30" w16cid:durableId="630987792">
    <w:abstractNumId w:val="29"/>
  </w:num>
  <w:num w:numId="31" w16cid:durableId="548959570">
    <w:abstractNumId w:val="5"/>
  </w:num>
  <w:num w:numId="32" w16cid:durableId="455682831">
    <w:abstractNumId w:val="20"/>
  </w:num>
  <w:num w:numId="33" w16cid:durableId="150274250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933169820">
    <w:abstractNumId w:val="18"/>
  </w:num>
  <w:num w:numId="35" w16cid:durableId="1891721755">
    <w:abstractNumId w:val="27"/>
  </w:num>
  <w:num w:numId="36" w16cid:durableId="1268656285">
    <w:abstractNumId w:val="40"/>
  </w:num>
  <w:num w:numId="37" w16cid:durableId="928851920">
    <w:abstractNumId w:val="34"/>
  </w:num>
  <w:num w:numId="38" w16cid:durableId="112596055">
    <w:abstractNumId w:val="17"/>
  </w:num>
  <w:num w:numId="39" w16cid:durableId="215162763">
    <w:abstractNumId w:val="4"/>
  </w:num>
  <w:num w:numId="40" w16cid:durableId="1442647251">
    <w:abstractNumId w:val="41"/>
  </w:num>
  <w:num w:numId="41" w16cid:durableId="442727275">
    <w:abstractNumId w:val="42"/>
  </w:num>
  <w:num w:numId="42" w16cid:durableId="1745758544">
    <w:abstractNumId w:val="7"/>
  </w:num>
  <w:num w:numId="43" w16cid:durableId="2880972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MvCm/50/sWlBLHdunNCKWUNH1WNs8XZv2/5eQRE8YX/d0K7sXIMNFBpyVS8vbU3BdQO4kNeKyhNFf5HPpxRdbA==" w:salt="bHkeQtklsxWwDdk9uUQfe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0AB"/>
    <w:rsid w:val="00005BA2"/>
    <w:rsid w:val="000160B3"/>
    <w:rsid w:val="00027E30"/>
    <w:rsid w:val="00053C41"/>
    <w:rsid w:val="00084E25"/>
    <w:rsid w:val="000E4B67"/>
    <w:rsid w:val="000F762E"/>
    <w:rsid w:val="00103225"/>
    <w:rsid w:val="00127A47"/>
    <w:rsid w:val="00133963"/>
    <w:rsid w:val="00147BCE"/>
    <w:rsid w:val="00154328"/>
    <w:rsid w:val="001751C2"/>
    <w:rsid w:val="001C60AB"/>
    <w:rsid w:val="001D6D4C"/>
    <w:rsid w:val="001E267A"/>
    <w:rsid w:val="001E35FB"/>
    <w:rsid w:val="002203AA"/>
    <w:rsid w:val="00267C61"/>
    <w:rsid w:val="002A4E53"/>
    <w:rsid w:val="002B203F"/>
    <w:rsid w:val="002C1A87"/>
    <w:rsid w:val="002C342C"/>
    <w:rsid w:val="002D17BE"/>
    <w:rsid w:val="002E62CC"/>
    <w:rsid w:val="00306414"/>
    <w:rsid w:val="003066BB"/>
    <w:rsid w:val="003506B1"/>
    <w:rsid w:val="0038057E"/>
    <w:rsid w:val="003A1927"/>
    <w:rsid w:val="003B357C"/>
    <w:rsid w:val="003C15F9"/>
    <w:rsid w:val="003C215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7D1E"/>
    <w:rsid w:val="00854386"/>
    <w:rsid w:val="00865331"/>
    <w:rsid w:val="008906D0"/>
    <w:rsid w:val="00896EB3"/>
    <w:rsid w:val="00923A81"/>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60CD8"/>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0F5B55"/>
  <w15:chartTrackingRefBased/>
  <w15:docId w15:val="{E9059A19-965C-4EA6-80EF-A72D4AFE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valuaci&#243;\Examens\TEMP_NO_TOCAR\alfonsogim264202215549\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fitxaexa5.dotx</Template>
  <TotalTime>1</TotalTime>
  <Pages>5</Pages>
  <Words>707</Words>
  <Characters>3894</Characters>
  <Application>Microsoft Office Word</Application>
  <DocSecurity>0</DocSecurity>
  <Lines>32</Lines>
  <Paragraphs>9</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Codi</vt:lpstr>
      <vt:lpstr>Codi</vt:lpstr>
    </vt:vector>
  </TitlesOfParts>
  <Company>UOC</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Alfonso Gimenez Vidal</dc:creator>
  <cp:keywords/>
  <cp:lastModifiedBy>Nadia Igual Bravo</cp:lastModifiedBy>
  <cp:revision>2</cp:revision>
  <cp:lastPrinted>2012-03-13T07:02:00Z</cp:lastPrinted>
  <dcterms:created xsi:type="dcterms:W3CDTF">2022-06-18T08:10:00Z</dcterms:created>
  <dcterms:modified xsi:type="dcterms:W3CDTF">2022-06-18T08:10:00Z</dcterms:modified>
</cp:coreProperties>
</file>