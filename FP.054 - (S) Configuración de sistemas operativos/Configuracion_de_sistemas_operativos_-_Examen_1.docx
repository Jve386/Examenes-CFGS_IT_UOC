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3532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7ADA271F" w14:textId="77777777" w:rsidTr="001E267A">
        <w:trPr>
          <w:jc w:val="center"/>
        </w:trPr>
        <w:tc>
          <w:tcPr>
            <w:tcW w:w="1809" w:type="dxa"/>
            <w:vAlign w:val="center"/>
          </w:tcPr>
          <w:p w14:paraId="0911745E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7DA9EC46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1E1BCD78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2BA63C27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235E698E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780427B4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52740A4B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48BBBA49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64E65098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72AEBB65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F27EB8">
        <w:rPr>
          <w:rFonts w:ascii="UOC Sans" w:hAnsi="UOC Sans"/>
          <w:b/>
          <w:sz w:val="22"/>
          <w:szCs w:val="22"/>
        </w:rPr>
        <w:t> </w:t>
      </w:r>
      <w:r w:rsidR="00F27EB8">
        <w:rPr>
          <w:rFonts w:ascii="UOC Sans" w:hAnsi="UOC Sans"/>
          <w:b/>
          <w:sz w:val="22"/>
          <w:szCs w:val="22"/>
        </w:rPr>
        <w:t> </w:t>
      </w:r>
      <w:r w:rsidR="00F27EB8">
        <w:rPr>
          <w:rFonts w:ascii="UOC Sans" w:hAnsi="UOC Sans"/>
          <w:b/>
          <w:sz w:val="22"/>
          <w:szCs w:val="22"/>
        </w:rPr>
        <w:t> </w:t>
      </w:r>
      <w:r w:rsidR="00F27EB8">
        <w:rPr>
          <w:rFonts w:ascii="UOC Sans" w:hAnsi="UOC Sans"/>
          <w:b/>
          <w:sz w:val="22"/>
          <w:szCs w:val="22"/>
        </w:rPr>
        <w:t> </w:t>
      </w:r>
      <w:r w:rsidR="00F27EB8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34580C46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30DBB990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F27EB8">
        <w:rPr>
          <w:rFonts w:ascii="UOC Sans" w:hAnsi="UOC Sans"/>
          <w:b/>
          <w:sz w:val="22"/>
          <w:szCs w:val="22"/>
        </w:rPr>
        <w:t> </w:t>
      </w:r>
      <w:r w:rsidR="00F27EB8">
        <w:rPr>
          <w:rFonts w:ascii="UOC Sans" w:hAnsi="UOC Sans"/>
          <w:b/>
          <w:sz w:val="22"/>
          <w:szCs w:val="22"/>
        </w:rPr>
        <w:t> </w:t>
      </w:r>
      <w:r w:rsidR="00F27EB8">
        <w:rPr>
          <w:rFonts w:ascii="UOC Sans" w:hAnsi="UOC Sans"/>
          <w:b/>
          <w:sz w:val="22"/>
          <w:szCs w:val="22"/>
        </w:rPr>
        <w:t> </w:t>
      </w:r>
      <w:r w:rsidR="00F27EB8">
        <w:rPr>
          <w:rFonts w:ascii="UOC Sans" w:hAnsi="UOC Sans"/>
          <w:b/>
          <w:sz w:val="22"/>
          <w:szCs w:val="22"/>
        </w:rPr>
        <w:t> </w:t>
      </w:r>
      <w:r w:rsidR="00F27EB8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786AA4DF" w14:textId="77777777" w:rsidR="000E4B67" w:rsidRPr="007530C8" w:rsidRDefault="000E4B67">
      <w:pPr>
        <w:rPr>
          <w:b/>
          <w:sz w:val="24"/>
        </w:rPr>
      </w:pPr>
    </w:p>
    <w:p w14:paraId="2E43FDDE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016EF50F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18BBF7E6" w14:textId="77777777" w:rsidR="00450C49" w:rsidRPr="00BE2382" w:rsidRDefault="00450C49" w:rsidP="00450C49">
      <w:pPr>
        <w:rPr>
          <w:rFonts w:cs="Arial"/>
          <w:sz w:val="22"/>
          <w:szCs w:val="22"/>
        </w:rPr>
      </w:pPr>
    </w:p>
    <w:p w14:paraId="7E21F5EA" w14:textId="4427729A" w:rsidR="00450C49" w:rsidRDefault="00450C49" w:rsidP="00450C49">
      <w:pPr>
        <w:rPr>
          <w:rFonts w:cs="Arial"/>
          <w:b/>
          <w:sz w:val="22"/>
          <w:szCs w:val="22"/>
        </w:rPr>
      </w:pPr>
      <w:r w:rsidRPr="00BE2382">
        <w:rPr>
          <w:rFonts w:cs="Arial"/>
          <w:b/>
          <w:sz w:val="22"/>
          <w:szCs w:val="22"/>
        </w:rPr>
        <w:t>Pregunta 1.</w:t>
      </w:r>
      <w:r w:rsidRPr="00BE2382">
        <w:rPr>
          <w:rFonts w:cs="Arial"/>
          <w:sz w:val="22"/>
          <w:szCs w:val="22"/>
        </w:rPr>
        <w:t xml:space="preserve"> </w:t>
      </w:r>
      <w:r w:rsidR="0097629C" w:rsidRPr="00BE2382">
        <w:rPr>
          <w:rFonts w:cs="Arial"/>
          <w:sz w:val="22"/>
          <w:szCs w:val="22"/>
        </w:rPr>
        <w:t>En la AA1 se te ha aconsejado utilizar un programa gratuito llamado DIA ¿Para que se ha utilizado?</w:t>
      </w:r>
      <w:r w:rsidRPr="00BE2382">
        <w:rPr>
          <w:rFonts w:cs="Arial"/>
          <w:sz w:val="22"/>
          <w:szCs w:val="22"/>
        </w:rPr>
        <w:t xml:space="preserve"> </w:t>
      </w:r>
      <w:r w:rsidRPr="00BE2382">
        <w:rPr>
          <w:rFonts w:cs="Arial"/>
          <w:b/>
          <w:sz w:val="22"/>
          <w:szCs w:val="22"/>
        </w:rPr>
        <w:t>(</w:t>
      </w:r>
      <w:r w:rsidR="0097629C" w:rsidRPr="00BE2382">
        <w:rPr>
          <w:rFonts w:cs="Arial"/>
          <w:b/>
          <w:sz w:val="22"/>
          <w:szCs w:val="22"/>
        </w:rPr>
        <w:t>2,5</w:t>
      </w:r>
      <w:r w:rsidRPr="00BE2382">
        <w:rPr>
          <w:rFonts w:cs="Arial"/>
          <w:b/>
          <w:sz w:val="22"/>
          <w:szCs w:val="22"/>
        </w:rPr>
        <w:t xml:space="preserve"> puntos) (Resolver la pregunta aproximadamente en </w:t>
      </w:r>
      <w:r w:rsidR="0097629C" w:rsidRPr="00BE2382">
        <w:rPr>
          <w:rFonts w:cs="Arial"/>
          <w:b/>
          <w:sz w:val="22"/>
          <w:szCs w:val="22"/>
        </w:rPr>
        <w:t>4</w:t>
      </w:r>
      <w:r w:rsidRPr="00BE2382">
        <w:rPr>
          <w:rFonts w:cs="Arial"/>
          <w:b/>
          <w:sz w:val="22"/>
          <w:szCs w:val="22"/>
        </w:rPr>
        <w:t xml:space="preserve"> líneas)</w:t>
      </w:r>
    </w:p>
    <w:p w14:paraId="38644F3E" w14:textId="7B40DA6E" w:rsidR="00DB1829" w:rsidRDefault="00DB1829" w:rsidP="00450C49">
      <w:pPr>
        <w:rPr>
          <w:rFonts w:cs="Arial"/>
          <w:b/>
          <w:sz w:val="22"/>
          <w:szCs w:val="22"/>
        </w:rPr>
      </w:pPr>
    </w:p>
    <w:p w14:paraId="77E402A9" w14:textId="77777777" w:rsidR="0097629C" w:rsidRDefault="0097629C" w:rsidP="00450C49">
      <w:pPr>
        <w:rPr>
          <w:rFonts w:ascii="UOC Sans" w:hAnsi="UOC Sans"/>
          <w:sz w:val="24"/>
          <w:szCs w:val="24"/>
        </w:rPr>
      </w:pPr>
    </w:p>
    <w:p w14:paraId="0146FE2A" w14:textId="757C015D" w:rsidR="00450C49" w:rsidRDefault="00450C49" w:rsidP="00450C49">
      <w:pPr>
        <w:rPr>
          <w:rFonts w:cs="Arial"/>
          <w:b/>
          <w:sz w:val="22"/>
          <w:szCs w:val="22"/>
        </w:rPr>
      </w:pPr>
      <w:r w:rsidRPr="00BE2382">
        <w:rPr>
          <w:rFonts w:cs="Arial"/>
          <w:b/>
          <w:sz w:val="22"/>
          <w:szCs w:val="22"/>
        </w:rPr>
        <w:t>Pregunta 2.</w:t>
      </w:r>
      <w:r w:rsidR="0097629C" w:rsidRPr="00BE2382">
        <w:rPr>
          <w:rFonts w:cs="Arial"/>
          <w:sz w:val="22"/>
          <w:szCs w:val="22"/>
        </w:rPr>
        <w:tab/>
        <w:t>En la AA3 has gestionado usuarios es distintos SO, explica las diferencias y pasos que has realizado para la gestión de usuarios en Windows y Linux.</w:t>
      </w:r>
      <w:r w:rsidRPr="00BE2382">
        <w:rPr>
          <w:rFonts w:cs="Arial"/>
          <w:sz w:val="22"/>
          <w:szCs w:val="22"/>
        </w:rPr>
        <w:t xml:space="preserve"> </w:t>
      </w:r>
      <w:r w:rsidRPr="00BE2382">
        <w:rPr>
          <w:rFonts w:cs="Arial"/>
          <w:b/>
          <w:sz w:val="22"/>
          <w:szCs w:val="22"/>
        </w:rPr>
        <w:t>(</w:t>
      </w:r>
      <w:r w:rsidR="0097629C" w:rsidRPr="00BE2382">
        <w:rPr>
          <w:rFonts w:cs="Arial"/>
          <w:b/>
          <w:sz w:val="22"/>
          <w:szCs w:val="22"/>
        </w:rPr>
        <w:t xml:space="preserve">2,5 </w:t>
      </w:r>
      <w:r w:rsidRPr="00BE2382">
        <w:rPr>
          <w:rFonts w:cs="Arial"/>
          <w:b/>
          <w:sz w:val="22"/>
          <w:szCs w:val="22"/>
        </w:rPr>
        <w:t xml:space="preserve"> puntos) (Resolver la pregunta aproximadamente en </w:t>
      </w:r>
      <w:r w:rsidR="0097629C" w:rsidRPr="00BE2382">
        <w:rPr>
          <w:rFonts w:cs="Arial"/>
          <w:b/>
          <w:sz w:val="22"/>
          <w:szCs w:val="22"/>
        </w:rPr>
        <w:t>6</w:t>
      </w:r>
      <w:r w:rsidRPr="00BE2382">
        <w:rPr>
          <w:rFonts w:cs="Arial"/>
          <w:b/>
          <w:sz w:val="22"/>
          <w:szCs w:val="22"/>
        </w:rPr>
        <w:t xml:space="preserve"> líneas)</w:t>
      </w:r>
    </w:p>
    <w:p w14:paraId="314D5502" w14:textId="7EC2E9E4" w:rsidR="00DB1829" w:rsidRDefault="00DB1829" w:rsidP="00450C49">
      <w:pPr>
        <w:rPr>
          <w:rFonts w:cs="Arial"/>
          <w:b/>
          <w:sz w:val="22"/>
          <w:szCs w:val="22"/>
        </w:rPr>
      </w:pPr>
    </w:p>
    <w:p w14:paraId="3128D966" w14:textId="1AD99921" w:rsidR="00450C49" w:rsidRDefault="00450C49" w:rsidP="00BE2382">
      <w:pPr>
        <w:rPr>
          <w:rFonts w:cs="Arial"/>
          <w:b/>
          <w:sz w:val="22"/>
          <w:szCs w:val="22"/>
        </w:rPr>
      </w:pPr>
      <w:r w:rsidRPr="00BE2382">
        <w:rPr>
          <w:rFonts w:cs="Arial"/>
          <w:b/>
          <w:sz w:val="22"/>
          <w:szCs w:val="22"/>
        </w:rPr>
        <w:t>Pregunta 3.</w:t>
      </w:r>
      <w:r w:rsidRPr="00BE2382">
        <w:rPr>
          <w:rFonts w:cs="Arial"/>
          <w:sz w:val="22"/>
          <w:szCs w:val="22"/>
        </w:rPr>
        <w:t xml:space="preserve"> </w:t>
      </w:r>
      <w:r w:rsidR="0097629C" w:rsidRPr="00BE2382">
        <w:rPr>
          <w:rFonts w:cs="Arial"/>
          <w:sz w:val="22"/>
          <w:szCs w:val="22"/>
        </w:rPr>
        <w:t> En la AA4 has participado en el foro haciendo propuestas con el resto de compañeros, sobre cómo optimizar  el sistema operativo de un sistema portátil. Comenta tres optimizaciones</w:t>
      </w:r>
      <w:r w:rsidRPr="00BE2382">
        <w:rPr>
          <w:rFonts w:cs="Arial"/>
          <w:sz w:val="22"/>
          <w:szCs w:val="22"/>
        </w:rPr>
        <w:t xml:space="preserve"> </w:t>
      </w:r>
      <w:r w:rsidRPr="00BE2382">
        <w:rPr>
          <w:rFonts w:cs="Arial"/>
          <w:b/>
          <w:sz w:val="22"/>
          <w:szCs w:val="22"/>
        </w:rPr>
        <w:t>(</w:t>
      </w:r>
      <w:r w:rsidR="0097629C" w:rsidRPr="00BE2382">
        <w:rPr>
          <w:rFonts w:cs="Arial"/>
          <w:b/>
          <w:sz w:val="22"/>
          <w:szCs w:val="22"/>
        </w:rPr>
        <w:t>2,5 puntos</w:t>
      </w:r>
      <w:r w:rsidRPr="00BE2382">
        <w:rPr>
          <w:rFonts w:cs="Arial"/>
          <w:b/>
          <w:sz w:val="22"/>
          <w:szCs w:val="22"/>
        </w:rPr>
        <w:t xml:space="preserve">) (Resolver la pregunta aproximadamente en </w:t>
      </w:r>
      <w:r w:rsidR="0097629C" w:rsidRPr="00BE2382">
        <w:rPr>
          <w:rFonts w:cs="Arial"/>
          <w:b/>
          <w:sz w:val="22"/>
          <w:szCs w:val="22"/>
        </w:rPr>
        <w:t>6</w:t>
      </w:r>
      <w:r w:rsidRPr="00BE2382">
        <w:rPr>
          <w:rFonts w:cs="Arial"/>
          <w:b/>
          <w:sz w:val="22"/>
          <w:szCs w:val="22"/>
        </w:rPr>
        <w:t xml:space="preserve"> líneas)</w:t>
      </w:r>
    </w:p>
    <w:p w14:paraId="28D43A9E" w14:textId="70D978A4" w:rsidR="00DB1829" w:rsidRDefault="00DB1829" w:rsidP="00BE2382">
      <w:pPr>
        <w:rPr>
          <w:rFonts w:cs="Arial"/>
          <w:b/>
          <w:sz w:val="22"/>
          <w:szCs w:val="22"/>
        </w:rPr>
      </w:pPr>
    </w:p>
    <w:p w14:paraId="0728F337" w14:textId="77777777" w:rsidR="0097629C" w:rsidRDefault="0097629C" w:rsidP="0097629C">
      <w:pPr>
        <w:jc w:val="both"/>
        <w:rPr>
          <w:rFonts w:ascii="UOC Sans" w:hAnsi="UOC Sans"/>
          <w:sz w:val="24"/>
          <w:szCs w:val="24"/>
        </w:rPr>
      </w:pPr>
    </w:p>
    <w:p w14:paraId="490735F2" w14:textId="77777777" w:rsidR="0097629C" w:rsidRPr="00BE2382" w:rsidRDefault="0097629C" w:rsidP="00BE2382">
      <w:pPr>
        <w:rPr>
          <w:rFonts w:cs="Arial"/>
          <w:b/>
          <w:sz w:val="22"/>
          <w:szCs w:val="22"/>
        </w:rPr>
      </w:pPr>
      <w:r w:rsidRPr="00BE2382">
        <w:rPr>
          <w:rFonts w:cs="Arial"/>
          <w:b/>
          <w:sz w:val="22"/>
          <w:szCs w:val="22"/>
        </w:rPr>
        <w:t>Pregunta 4.</w:t>
      </w:r>
      <w:r w:rsidR="00E246A5">
        <w:rPr>
          <w:rFonts w:cs="Arial"/>
          <w:sz w:val="22"/>
          <w:szCs w:val="22"/>
        </w:rPr>
        <w:t xml:space="preserve">  En la AA5 vim</w:t>
      </w:r>
      <w:r w:rsidRPr="00BE2382">
        <w:rPr>
          <w:rFonts w:cs="Arial"/>
          <w:sz w:val="22"/>
          <w:szCs w:val="22"/>
        </w:rPr>
        <w:t>os algunos de los sistemas de ficheros más utilizados en la actualidad, y comprobamos que era una i-nodo .Explica brevemente que es un i-nodo y en que SO es utilizado este concepto.</w:t>
      </w:r>
      <w:r w:rsidRPr="00BE2382">
        <w:rPr>
          <w:rFonts w:cs="Arial"/>
          <w:b/>
          <w:sz w:val="22"/>
          <w:szCs w:val="22"/>
        </w:rPr>
        <w:t xml:space="preserve"> (2,5 puntos) (Resolver la pregunta aproximadamente en 3 líneas)</w:t>
      </w:r>
    </w:p>
    <w:p w14:paraId="34AD6682" w14:textId="77777777" w:rsidR="009F3BAD" w:rsidRPr="009F3BAD" w:rsidRDefault="009F3BAD" w:rsidP="00450C49">
      <w:pPr>
        <w:rPr>
          <w:rFonts w:ascii="UOC Sans" w:hAnsi="UOC Sans"/>
          <w:sz w:val="24"/>
          <w:szCs w:val="24"/>
        </w:rPr>
      </w:pPr>
    </w:p>
    <w:sectPr w:rsidR="009F3BAD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D6A88" w14:textId="77777777" w:rsidR="00C46AFB" w:rsidRDefault="00C46AFB">
      <w:r>
        <w:separator/>
      </w:r>
    </w:p>
  </w:endnote>
  <w:endnote w:type="continuationSeparator" w:id="0">
    <w:p w14:paraId="630D130B" w14:textId="77777777" w:rsidR="00C46AFB" w:rsidRDefault="00C46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one">
    <w:altName w:val="MV Boli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20B0604020202020204"/>
    <w:charset w:val="00"/>
    <w:family w:val="modern"/>
    <w:notTrueType/>
    <w:pitch w:val="variable"/>
    <w:sig w:usb0="00000001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oneSerif">
    <w:altName w:val="Times New Roman"/>
    <w:panose1 w:val="020B0604020202020204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panose1 w:val="020B0604020202020204"/>
    <w:charset w:val="00"/>
    <w:family w:val="auto"/>
    <w:pitch w:val="variable"/>
    <w:sig w:usb0="00000001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50608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57256288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31387" w14:textId="77777777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E246A5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E246A5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CCF78" w14:textId="77777777" w:rsidR="00C46AFB" w:rsidRDefault="00C46AFB">
      <w:r>
        <w:separator/>
      </w:r>
    </w:p>
  </w:footnote>
  <w:footnote w:type="continuationSeparator" w:id="0">
    <w:p w14:paraId="08EEC5D5" w14:textId="77777777" w:rsidR="00C46AFB" w:rsidRDefault="00C46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EA85" w14:textId="77777777" w:rsidR="000E4B67" w:rsidRPr="00F001B0" w:rsidRDefault="000E4B67">
    <w:pPr>
      <w:pStyle w:val="Encabezado"/>
      <w:rPr>
        <w:sz w:val="16"/>
        <w:szCs w:val="16"/>
      </w:rPr>
    </w:pPr>
  </w:p>
  <w:p w14:paraId="57FCEDE5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2811E4" wp14:editId="04430CBB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4557FB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734CE763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4B082887" wp14:editId="1307A700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855AB70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4C1E8E" wp14:editId="523CDF0A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119F5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1D3F5484" w14:textId="77777777" w:rsidR="000E4B67" w:rsidRDefault="000E4B67">
    <w:pPr>
      <w:pStyle w:val="Encabezado"/>
      <w:rPr>
        <w:rFonts w:ascii="StoneSerif" w:hAnsi="StoneSerif"/>
        <w:sz w:val="18"/>
      </w:rPr>
    </w:pPr>
  </w:p>
  <w:p w14:paraId="219A1C21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3035DF1A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3-1</w:t>
    </w:r>
  </w:p>
  <w:p w14:paraId="1DBCBC5E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1F659CE9" w14:textId="77777777">
      <w:trPr>
        <w:trHeight w:val="386"/>
      </w:trPr>
      <w:tc>
        <w:tcPr>
          <w:tcW w:w="6024" w:type="dxa"/>
          <w:vAlign w:val="center"/>
        </w:tcPr>
        <w:p w14:paraId="6C932668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64354FD3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6C444F28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139D94E4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53E5ADF3" w14:textId="77777777">
      <w:trPr>
        <w:trHeight w:val="277"/>
      </w:trPr>
      <w:tc>
        <w:tcPr>
          <w:tcW w:w="6024" w:type="dxa"/>
          <w:vAlign w:val="center"/>
        </w:tcPr>
        <w:p w14:paraId="18416552" w14:textId="77777777" w:rsidR="000E4B67" w:rsidRPr="007B50A4" w:rsidRDefault="00F27EB8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Configuración de sistemas operativos</w:t>
          </w:r>
        </w:p>
      </w:tc>
      <w:tc>
        <w:tcPr>
          <w:tcW w:w="1276" w:type="dxa"/>
          <w:vAlign w:val="center"/>
        </w:tcPr>
        <w:p w14:paraId="1FD8C9FE" w14:textId="77777777" w:rsidR="000E4B67" w:rsidRPr="007B50A4" w:rsidRDefault="00F27EB8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FP.054</w:t>
          </w:r>
        </w:p>
      </w:tc>
      <w:tc>
        <w:tcPr>
          <w:tcW w:w="1275" w:type="dxa"/>
          <w:vAlign w:val="center"/>
        </w:tcPr>
        <w:p w14:paraId="5AC9C886" w14:textId="77777777" w:rsidR="000E4B67" w:rsidRPr="007B50A4" w:rsidRDefault="00F27EB8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21/1/2023</w:t>
          </w:r>
        </w:p>
      </w:tc>
      <w:tc>
        <w:tcPr>
          <w:tcW w:w="1276" w:type="dxa"/>
          <w:vAlign w:val="center"/>
        </w:tcPr>
        <w:p w14:paraId="0A1E9FD0" w14:textId="77777777" w:rsidR="000E4B67" w:rsidRPr="007B50A4" w:rsidRDefault="00F27EB8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20:00</w:t>
          </w:r>
        </w:p>
      </w:tc>
    </w:tr>
  </w:tbl>
  <w:p w14:paraId="2D4F36BE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216094828">
    <w:abstractNumId w:val="21"/>
  </w:num>
  <w:num w:numId="2" w16cid:durableId="1507135820">
    <w:abstractNumId w:val="37"/>
  </w:num>
  <w:num w:numId="3" w16cid:durableId="360598164">
    <w:abstractNumId w:val="30"/>
  </w:num>
  <w:num w:numId="4" w16cid:durableId="702441977">
    <w:abstractNumId w:val="22"/>
  </w:num>
  <w:num w:numId="5" w16cid:durableId="1345596982">
    <w:abstractNumId w:val="9"/>
  </w:num>
  <w:num w:numId="6" w16cid:durableId="711540941">
    <w:abstractNumId w:val="15"/>
  </w:num>
  <w:num w:numId="7" w16cid:durableId="198247188">
    <w:abstractNumId w:val="8"/>
  </w:num>
  <w:num w:numId="8" w16cid:durableId="975991549">
    <w:abstractNumId w:val="39"/>
  </w:num>
  <w:num w:numId="9" w16cid:durableId="271015446">
    <w:abstractNumId w:val="3"/>
  </w:num>
  <w:num w:numId="10" w16cid:durableId="1893691647">
    <w:abstractNumId w:val="36"/>
  </w:num>
  <w:num w:numId="11" w16cid:durableId="705376631">
    <w:abstractNumId w:val="25"/>
  </w:num>
  <w:num w:numId="12" w16cid:durableId="636571971">
    <w:abstractNumId w:val="14"/>
  </w:num>
  <w:num w:numId="13" w16cid:durableId="2140411232">
    <w:abstractNumId w:val="6"/>
  </w:num>
  <w:num w:numId="14" w16cid:durableId="2083985702">
    <w:abstractNumId w:val="12"/>
  </w:num>
  <w:num w:numId="15" w16cid:durableId="158687">
    <w:abstractNumId w:val="31"/>
  </w:num>
  <w:num w:numId="16" w16cid:durableId="650408493">
    <w:abstractNumId w:val="26"/>
  </w:num>
  <w:num w:numId="17" w16cid:durableId="772289915">
    <w:abstractNumId w:val="16"/>
  </w:num>
  <w:num w:numId="18" w16cid:durableId="951058606">
    <w:abstractNumId w:val="10"/>
  </w:num>
  <w:num w:numId="19" w16cid:durableId="241763011">
    <w:abstractNumId w:val="2"/>
  </w:num>
  <w:num w:numId="20" w16cid:durableId="1802191498">
    <w:abstractNumId w:val="23"/>
  </w:num>
  <w:num w:numId="21" w16cid:durableId="699815246">
    <w:abstractNumId w:val="38"/>
  </w:num>
  <w:num w:numId="22" w16cid:durableId="9114540">
    <w:abstractNumId w:val="11"/>
  </w:num>
  <w:num w:numId="23" w16cid:durableId="284044840">
    <w:abstractNumId w:val="28"/>
  </w:num>
  <w:num w:numId="24" w16cid:durableId="916279457">
    <w:abstractNumId w:val="35"/>
  </w:num>
  <w:num w:numId="25" w16cid:durableId="78721464">
    <w:abstractNumId w:val="32"/>
  </w:num>
  <w:num w:numId="26" w16cid:durableId="1188105373">
    <w:abstractNumId w:val="19"/>
  </w:num>
  <w:num w:numId="27" w16cid:durableId="991132173">
    <w:abstractNumId w:val="33"/>
  </w:num>
  <w:num w:numId="28" w16cid:durableId="1696075923">
    <w:abstractNumId w:val="1"/>
  </w:num>
  <w:num w:numId="29" w16cid:durableId="697662773">
    <w:abstractNumId w:val="13"/>
  </w:num>
  <w:num w:numId="30" w16cid:durableId="82144179">
    <w:abstractNumId w:val="29"/>
  </w:num>
  <w:num w:numId="31" w16cid:durableId="1120105721">
    <w:abstractNumId w:val="5"/>
  </w:num>
  <w:num w:numId="32" w16cid:durableId="1255479337">
    <w:abstractNumId w:val="20"/>
  </w:num>
  <w:num w:numId="33" w16cid:durableId="163028359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297878342">
    <w:abstractNumId w:val="18"/>
  </w:num>
  <w:num w:numId="35" w16cid:durableId="402796216">
    <w:abstractNumId w:val="27"/>
  </w:num>
  <w:num w:numId="36" w16cid:durableId="1192886514">
    <w:abstractNumId w:val="40"/>
  </w:num>
  <w:num w:numId="37" w16cid:durableId="411270191">
    <w:abstractNumId w:val="34"/>
  </w:num>
  <w:num w:numId="38" w16cid:durableId="95248538">
    <w:abstractNumId w:val="17"/>
  </w:num>
  <w:num w:numId="39" w16cid:durableId="527328845">
    <w:abstractNumId w:val="4"/>
  </w:num>
  <w:num w:numId="40" w16cid:durableId="1939370256">
    <w:abstractNumId w:val="41"/>
  </w:num>
  <w:num w:numId="41" w16cid:durableId="1270047811">
    <w:abstractNumId w:val="42"/>
  </w:num>
  <w:num w:numId="42" w16cid:durableId="660503837">
    <w:abstractNumId w:val="7"/>
  </w:num>
  <w:num w:numId="43" w16cid:durableId="8197348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sNkWbbgeLUfM6HGr0RHrUvHKlVOBoioP3FIVwDfYAOnM3gTZdCmuA9bMDlM+btAkG6s+IOEkut6gfZ0aZV1Meg==" w:salt="hTDblszxULLALnIWZFYnmQ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EB8"/>
    <w:rsid w:val="00005BA2"/>
    <w:rsid w:val="000160B3"/>
    <w:rsid w:val="00027E30"/>
    <w:rsid w:val="00053C41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B6A04"/>
    <w:rsid w:val="002C1A87"/>
    <w:rsid w:val="002C342C"/>
    <w:rsid w:val="002D078B"/>
    <w:rsid w:val="002D3F94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1D86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61D8"/>
    <w:rsid w:val="00837D1E"/>
    <w:rsid w:val="00854386"/>
    <w:rsid w:val="008906D0"/>
    <w:rsid w:val="00896EB3"/>
    <w:rsid w:val="008C20F6"/>
    <w:rsid w:val="00923A81"/>
    <w:rsid w:val="0095767C"/>
    <w:rsid w:val="00961C79"/>
    <w:rsid w:val="009634D0"/>
    <w:rsid w:val="00973BD2"/>
    <w:rsid w:val="0097629C"/>
    <w:rsid w:val="009914E1"/>
    <w:rsid w:val="009D0ADD"/>
    <w:rsid w:val="009E45AF"/>
    <w:rsid w:val="009E6C51"/>
    <w:rsid w:val="009F3BAD"/>
    <w:rsid w:val="00A252F1"/>
    <w:rsid w:val="00A462B0"/>
    <w:rsid w:val="00A64702"/>
    <w:rsid w:val="00A6534F"/>
    <w:rsid w:val="00A7058F"/>
    <w:rsid w:val="00A71057"/>
    <w:rsid w:val="00A75C00"/>
    <w:rsid w:val="00AA0CEF"/>
    <w:rsid w:val="00AA0D68"/>
    <w:rsid w:val="00AA18A8"/>
    <w:rsid w:val="00AD3077"/>
    <w:rsid w:val="00AD3A72"/>
    <w:rsid w:val="00B01FA6"/>
    <w:rsid w:val="00B4635F"/>
    <w:rsid w:val="00B64F94"/>
    <w:rsid w:val="00BC01E3"/>
    <w:rsid w:val="00BE2382"/>
    <w:rsid w:val="00C17C22"/>
    <w:rsid w:val="00C36347"/>
    <w:rsid w:val="00C46AFB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1829"/>
    <w:rsid w:val="00DB6A6B"/>
    <w:rsid w:val="00DC3546"/>
    <w:rsid w:val="00DF67F8"/>
    <w:rsid w:val="00E246A5"/>
    <w:rsid w:val="00E311C0"/>
    <w:rsid w:val="00E6297E"/>
    <w:rsid w:val="00E9146C"/>
    <w:rsid w:val="00F001B0"/>
    <w:rsid w:val="00F02B1F"/>
    <w:rsid w:val="00F1298F"/>
    <w:rsid w:val="00F27EB8"/>
    <w:rsid w:val="00F4455E"/>
    <w:rsid w:val="00F64330"/>
    <w:rsid w:val="00F66BB8"/>
    <w:rsid w:val="00F74374"/>
    <w:rsid w:val="00FA7CE7"/>
    <w:rsid w:val="00FB1CFF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3616B90"/>
  <w15:chartTrackingRefBased/>
  <w15:docId w15:val="{1106E0D9-640F-4B7B-9D09-D5076CD4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valuaci&#243;\Examens\TEMP_NO_TOCAR\xmatey4112022153453\fitxaexa5.dotx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O:\Avaluació\Examens\TEMP_NO_TOCAR\xmatey4112022153453\fitxaexa5.dotx</Template>
  <TotalTime>51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cp:keywords/>
  <cp:lastModifiedBy>Microsoft Office User</cp:lastModifiedBy>
  <cp:revision>8</cp:revision>
  <cp:lastPrinted>2012-03-13T07:02:00Z</cp:lastPrinted>
  <dcterms:created xsi:type="dcterms:W3CDTF">2022-11-04T15:23:00Z</dcterms:created>
  <dcterms:modified xsi:type="dcterms:W3CDTF">2023-01-21T19:43:00Z</dcterms:modified>
</cp:coreProperties>
</file>