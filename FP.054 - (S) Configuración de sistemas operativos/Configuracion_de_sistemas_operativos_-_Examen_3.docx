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4999" w14:textId="77777777" w:rsidR="00B6311D" w:rsidRDefault="00000000">
      <w:pPr>
        <w:spacing w:after="0"/>
      </w:pPr>
      <w:r>
        <w:rPr>
          <w:rFonts w:ascii="MV Boli" w:eastAsia="MV Boli" w:hAnsi="MV Boli" w:cs="MV Boli"/>
          <w:i/>
          <w:sz w:val="17"/>
        </w:rPr>
        <w:t xml:space="preserve"> </w:t>
      </w:r>
    </w:p>
    <w:tbl>
      <w:tblPr>
        <w:tblW w:w="9868" w:type="dxa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38"/>
        <w:gridCol w:w="1276"/>
        <w:gridCol w:w="1277"/>
        <w:gridCol w:w="1277"/>
      </w:tblGrid>
      <w:tr w:rsidR="00B6311D" w14:paraId="2381DF0B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6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  <w:vAlign w:val="center"/>
          </w:tcPr>
          <w:p w14:paraId="6BF52AB4" w14:textId="77777777" w:rsidR="00B6311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Asignatura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  <w:vAlign w:val="center"/>
          </w:tcPr>
          <w:p w14:paraId="3774229B" w14:textId="77777777" w:rsidR="00B631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  <w:vAlign w:val="center"/>
          </w:tcPr>
          <w:p w14:paraId="7D60630E" w14:textId="77777777" w:rsidR="00B631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75C50C9D" w14:textId="77777777" w:rsidR="00B631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Hora inicio </w:t>
            </w:r>
          </w:p>
        </w:tc>
      </w:tr>
      <w:tr w:rsidR="00B6311D" w14:paraId="40345516" w14:textId="7777777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6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48567426" w14:textId="77777777" w:rsidR="00B6311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(S) Configuración de sistemas operativos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37B2B6C3" w14:textId="77777777" w:rsidR="00B6311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FP.054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5E1A3253" w14:textId="77777777" w:rsidR="00B6311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21/1/2023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2E09920A" w14:textId="77777777" w:rsidR="00B6311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20:00 </w:t>
            </w:r>
          </w:p>
        </w:tc>
      </w:tr>
    </w:tbl>
    <w:p w14:paraId="32B10376" w14:textId="77777777" w:rsidR="00B6311D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BDE90DF" w14:textId="77777777" w:rsidR="00B6311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W w:w="9642" w:type="dxa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7840"/>
      </w:tblGrid>
      <w:tr w:rsidR="00B6311D" w14:paraId="4F74B9FD" w14:textId="77777777">
        <w:tblPrEx>
          <w:tblCellMar>
            <w:top w:w="0" w:type="dxa"/>
            <w:bottom w:w="0" w:type="dxa"/>
          </w:tblCellMar>
        </w:tblPrEx>
        <w:trPr>
          <w:trHeight w:val="124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0" w:type="dxa"/>
              <w:left w:w="233" w:type="dxa"/>
              <w:bottom w:w="0" w:type="dxa"/>
              <w:right w:w="115" w:type="dxa"/>
            </w:tcMar>
          </w:tcPr>
          <w:p w14:paraId="34688E09" w14:textId="77777777" w:rsidR="00B6311D" w:rsidRDefault="00000000">
            <w:pPr>
              <w:spacing w:after="0"/>
              <w:ind w:left="210"/>
            </w:pPr>
            <w:r>
              <w:rPr>
                <w:rFonts w:ascii="Arial" w:eastAsia="Arial" w:hAnsi="Arial" w:cs="Arial"/>
                <w:i/>
                <w:sz w:val="108"/>
              </w:rPr>
              <w:t xml:space="preserve">!!! </w:t>
            </w:r>
          </w:p>
        </w:tc>
        <w:tc>
          <w:tcPr>
            <w:tcW w:w="7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0" w:type="dxa"/>
              <w:left w:w="233" w:type="dxa"/>
              <w:bottom w:w="0" w:type="dxa"/>
              <w:right w:w="115" w:type="dxa"/>
            </w:tcMar>
            <w:vAlign w:val="bottom"/>
          </w:tcPr>
          <w:p w14:paraId="2A1DACA3" w14:textId="77777777" w:rsidR="00B6311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i/>
                <w:sz w:val="29"/>
              </w:rPr>
              <w:t>Esta prueba solo pueden realizarla los estudiantes que hayan aprobado la evaluación continua</w:t>
            </w:r>
            <w:r>
              <w:rPr>
                <w:rFonts w:ascii="Arial" w:eastAsia="Arial" w:hAnsi="Arial" w:cs="Arial"/>
                <w:b/>
                <w:sz w:val="41"/>
              </w:rPr>
              <w:t xml:space="preserve"> </w:t>
            </w:r>
          </w:p>
        </w:tc>
      </w:tr>
    </w:tbl>
    <w:p w14:paraId="4C0FF168" w14:textId="77777777" w:rsidR="00B6311D" w:rsidRDefault="00000000">
      <w:pPr>
        <w:spacing w:after="88"/>
      </w:pPr>
      <w:r>
        <w:rPr>
          <w:rFonts w:ascii="Arial" w:eastAsia="Arial" w:hAnsi="Arial" w:cs="Arial"/>
          <w:sz w:val="20"/>
        </w:rPr>
        <w:t xml:space="preserve"> </w:t>
      </w:r>
    </w:p>
    <w:p w14:paraId="1AACFC19" w14:textId="77777777" w:rsidR="00B6311D" w:rsidRDefault="00000000">
      <w:pPr>
        <w:pStyle w:val="Ttulo1"/>
        <w:ind w:left="-5"/>
      </w:pPr>
      <w:r>
        <w:t xml:space="preserve">Ficha técnica de la prueba de síntesis </w:t>
      </w:r>
    </w:p>
    <w:p w14:paraId="79501256" w14:textId="77777777" w:rsidR="00B6311D" w:rsidRDefault="00000000">
      <w:pPr>
        <w:spacing w:after="56"/>
        <w:ind w:left="-30" w:right="-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42D9A7" wp14:editId="23A4BC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0298" cy="9528"/>
                <wp:effectExtent l="0" t="0" r="0" b="0"/>
                <wp:wrapSquare wrapText="bothSides"/>
                <wp:docPr id="1" name="Group 3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8" cy="952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170295"/>
                            <a:gd name="f4" fmla="val 9525"/>
                            <a:gd name="f5" fmla="*/ f0 1 6170295"/>
                            <a:gd name="f6" fmla="*/ f1 1 9525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6170295"/>
                            <a:gd name="f13" fmla="*/ f10 1 9525"/>
                            <a:gd name="f14" fmla="*/ 0 1 f12"/>
                            <a:gd name="f15" fmla="*/ 6170295 1 f12"/>
                            <a:gd name="f16" fmla="*/ 0 1 f13"/>
                            <a:gd name="f17" fmla="*/ 9525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6170295" h="9525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DF4A617" id="Group 3078" o:spid="_x0000_s1026" style="position:absolute;margin-left:0;margin-top:0;width:485.85pt;height: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" path="m,l6170295,r,9525l,9525,,e" filled="f" stroked="f">
                <v:path arrowok="t" o:connecttype="custom" o:connectlocs="3085149,0;6170298,4764;3085149,9528;0,4764" o:connectangles="270,0,90,180" textboxrect="0,0,6170295,9525"/>
                <w10:wrap type="square"/>
              </v:shape>
            </w:pict>
          </mc:Fallback>
        </mc:AlternateContent>
      </w:r>
    </w:p>
    <w:p w14:paraId="0FDC637B" w14:textId="77777777" w:rsidR="00B6311D" w:rsidRDefault="00000000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  <w:r>
        <w:rPr>
          <w:rFonts w:ascii="Verdana" w:eastAsia="Verdana" w:hAnsi="Verdana" w:cs="Verdana"/>
          <w:b/>
          <w:sz w:val="24"/>
        </w:rPr>
        <w:tab/>
        <w:t xml:space="preserve"> </w:t>
      </w:r>
    </w:p>
    <w:p w14:paraId="14E13170" w14:textId="77777777" w:rsidR="00B6311D" w:rsidRDefault="00000000">
      <w:pPr>
        <w:numPr>
          <w:ilvl w:val="0"/>
          <w:numId w:val="1"/>
        </w:numPr>
        <w:spacing w:after="9" w:line="348" w:lineRule="auto"/>
        <w:ind w:right="2" w:hanging="360"/>
        <w:jc w:val="both"/>
      </w:pPr>
      <w:r>
        <w:rPr>
          <w:rFonts w:ascii="Arial" w:eastAsia="Arial" w:hAnsi="Arial" w:cs="Arial"/>
          <w:sz w:val="23"/>
        </w:rPr>
        <w:t>No es necesario que escribas tu nombre. Una vez resuelta la prueba final, solo se aceptan documentos en formato .</w:t>
      </w:r>
      <w:proofErr w:type="spellStart"/>
      <w:r>
        <w:rPr>
          <w:rFonts w:ascii="Arial" w:eastAsia="Arial" w:hAnsi="Arial" w:cs="Arial"/>
          <w:sz w:val="23"/>
        </w:rPr>
        <w:t>doc</w:t>
      </w:r>
      <w:proofErr w:type="spellEnd"/>
      <w:r>
        <w:rPr>
          <w:rFonts w:ascii="Arial" w:eastAsia="Arial" w:hAnsi="Arial" w:cs="Arial"/>
          <w:sz w:val="23"/>
        </w:rPr>
        <w:t>, .docx (Word) y .</w:t>
      </w:r>
      <w:proofErr w:type="spellStart"/>
      <w:r>
        <w:rPr>
          <w:rFonts w:ascii="Arial" w:eastAsia="Arial" w:hAnsi="Arial" w:cs="Arial"/>
          <w:sz w:val="23"/>
        </w:rPr>
        <w:t>pdf</w:t>
      </w:r>
      <w:proofErr w:type="spellEnd"/>
      <w:r>
        <w:rPr>
          <w:rFonts w:ascii="Arial" w:eastAsia="Arial" w:hAnsi="Arial" w:cs="Arial"/>
          <w:sz w:val="23"/>
        </w:rPr>
        <w:t xml:space="preserve">. </w:t>
      </w:r>
    </w:p>
    <w:p w14:paraId="1E3261AB" w14:textId="77777777" w:rsidR="00B6311D" w:rsidRDefault="00000000">
      <w:pPr>
        <w:numPr>
          <w:ilvl w:val="0"/>
          <w:numId w:val="1"/>
        </w:numPr>
        <w:spacing w:after="9" w:line="362" w:lineRule="auto"/>
        <w:ind w:right="2" w:hanging="360"/>
        <w:jc w:val="both"/>
      </w:pPr>
      <w:r>
        <w:rPr>
          <w:rFonts w:ascii="Arial" w:eastAsia="Arial" w:hAnsi="Arial" w:cs="Arial"/>
          <w:sz w:val="23"/>
        </w:rPr>
        <w:t xml:space="preserve">Comprueba que el código y el nombre de la asignatura corresponden a la asignatura de la que te has matriculado. </w:t>
      </w:r>
    </w:p>
    <w:p w14:paraId="0DD997A5" w14:textId="77777777" w:rsidR="00B6311D" w:rsidRDefault="00000000">
      <w:pPr>
        <w:numPr>
          <w:ilvl w:val="0"/>
          <w:numId w:val="1"/>
        </w:numPr>
        <w:spacing w:after="9" w:line="348" w:lineRule="auto"/>
        <w:ind w:right="2" w:hanging="360"/>
        <w:jc w:val="both"/>
      </w:pPr>
      <w:r>
        <w:rPr>
          <w:rFonts w:ascii="Arial" w:eastAsia="Arial" w:hAnsi="Arial" w:cs="Arial"/>
          <w:sz w:val="23"/>
        </w:rPr>
        <w:t xml:space="preserve">Tiempo total </w:t>
      </w:r>
      <w:r>
        <w:rPr>
          <w:rFonts w:ascii="Arial" w:eastAsia="Arial" w:hAnsi="Arial" w:cs="Arial"/>
          <w:b/>
          <w:sz w:val="23"/>
        </w:rPr>
        <w:t xml:space="preserve">30 minutos. </w:t>
      </w:r>
      <w:r>
        <w:rPr>
          <w:rFonts w:ascii="Arial" w:eastAsia="Arial" w:hAnsi="Arial" w:cs="Arial"/>
          <w:sz w:val="23"/>
        </w:rPr>
        <w:t xml:space="preserve">Se dispone de un tiempo añadido suficiente para la descarga y entrega de la prueba. </w:t>
      </w:r>
    </w:p>
    <w:p w14:paraId="6F9B4318" w14:textId="77777777" w:rsidR="00B6311D" w:rsidRDefault="00000000">
      <w:pPr>
        <w:numPr>
          <w:ilvl w:val="0"/>
          <w:numId w:val="1"/>
        </w:numPr>
        <w:spacing w:after="100" w:line="247" w:lineRule="auto"/>
        <w:ind w:right="2" w:hanging="360"/>
        <w:jc w:val="both"/>
      </w:pPr>
      <w:r>
        <w:rPr>
          <w:rFonts w:ascii="Arial" w:eastAsia="Arial" w:hAnsi="Arial" w:cs="Arial"/>
          <w:sz w:val="23"/>
        </w:rPr>
        <w:t xml:space="preserve">El valor numérico de cada pregunta se indica en cada una de ellas. </w:t>
      </w:r>
    </w:p>
    <w:p w14:paraId="3269EBBA" w14:textId="77777777" w:rsidR="00B6311D" w:rsidRDefault="00000000">
      <w:pPr>
        <w:numPr>
          <w:ilvl w:val="0"/>
          <w:numId w:val="1"/>
        </w:numPr>
        <w:spacing w:after="9" w:line="352" w:lineRule="auto"/>
        <w:ind w:right="2"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1E241BF" wp14:editId="6000EBAA">
                <wp:simplePos x="0" y="0"/>
                <wp:positionH relativeFrom="page">
                  <wp:posOffset>0</wp:posOffset>
                </wp:positionH>
                <wp:positionV relativeFrom="page">
                  <wp:posOffset>1901</wp:posOffset>
                </wp:positionV>
                <wp:extent cx="7562846" cy="1386185"/>
                <wp:effectExtent l="0" t="0" r="4" b="4465"/>
                <wp:wrapTopAndBottom/>
                <wp:docPr id="2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6" cy="1386185"/>
                          <a:chOff x="0" y="0"/>
                          <a:chExt cx="7562846" cy="1386185"/>
                        </a:xfrm>
                      </wpg:grpSpPr>
                      <wps:wsp>
                        <wps:cNvPr id="3" name="Rectangle 6"/>
                        <wps:cNvSpPr/>
                        <wps:spPr>
                          <a:xfrm>
                            <a:off x="724854" y="456359"/>
                            <a:ext cx="38715" cy="15537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08B6F30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" name="Rectangle 7"/>
                        <wps:cNvSpPr/>
                        <wps:spPr>
                          <a:xfrm>
                            <a:off x="6856985" y="573165"/>
                            <a:ext cx="38002" cy="16828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7D97935" w14:textId="77777777" w:rsidR="00B631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" name="Rectangle 8"/>
                        <wps:cNvSpPr/>
                        <wps:spPr>
                          <a:xfrm>
                            <a:off x="724854" y="706521"/>
                            <a:ext cx="38002" cy="16828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AD47C59" w14:textId="77777777" w:rsidR="00B631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" name="Rectangle 9"/>
                        <wps:cNvSpPr/>
                        <wps:spPr>
                          <a:xfrm>
                            <a:off x="3786246" y="876718"/>
                            <a:ext cx="68003" cy="16541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F624442" w14:textId="77777777" w:rsidR="00B6311D" w:rsidRDefault="00000000">
                              <w:r>
                                <w:rPr>
                                  <w:rFonts w:ascii="MV Boli" w:eastAsia="MV Boli" w:hAnsi="MV Boli" w:cs="MV Boli"/>
                                  <w:i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" name="Rectangle 10"/>
                        <wps:cNvSpPr/>
                        <wps:spPr>
                          <a:xfrm>
                            <a:off x="2050413" y="1004332"/>
                            <a:ext cx="1274307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8D375EB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 xml:space="preserve">Prueba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" name="Rectangle 11"/>
                        <wps:cNvSpPr/>
                        <wps:spPr>
                          <a:xfrm>
                            <a:off x="2985131" y="1004332"/>
                            <a:ext cx="67231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1FAD001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>de 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" name="Rectangle 12"/>
                        <wps:cNvSpPr/>
                        <wps:spPr>
                          <a:xfrm>
                            <a:off x="3490593" y="1004332"/>
                            <a:ext cx="1102738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F99B9A4" w14:textId="77777777" w:rsidR="00B6311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>íntesis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" name="Rectangle 13"/>
                        <wps:cNvSpPr/>
                        <wps:spPr>
                          <a:xfrm>
                            <a:off x="4320155" y="1004332"/>
                            <a:ext cx="9515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A3BF3C5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" name="Rectangle 14"/>
                        <wps:cNvSpPr/>
                        <wps:spPr>
                          <a:xfrm>
                            <a:off x="4367915" y="1004332"/>
                            <a:ext cx="380911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84DE0E8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" name="Rectangle 15"/>
                        <wps:cNvSpPr/>
                        <wps:spPr>
                          <a:xfrm>
                            <a:off x="4653911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0CF7782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3" name="Rectangle 16"/>
                        <wps:cNvSpPr/>
                        <wps:spPr>
                          <a:xfrm>
                            <a:off x="4797171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06992B9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" name="Rectangle 17"/>
                        <wps:cNvSpPr/>
                        <wps:spPr>
                          <a:xfrm>
                            <a:off x="4940302" y="1004332"/>
                            <a:ext cx="9515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0BD31F7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/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" name="Rectangle 18"/>
                        <wps:cNvSpPr/>
                        <wps:spPr>
                          <a:xfrm>
                            <a:off x="5016498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D1541CB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" name="Rectangle 19"/>
                        <wps:cNvSpPr/>
                        <wps:spPr>
                          <a:xfrm>
                            <a:off x="5159373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7D293AF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" name="Rectangle 20"/>
                        <wps:cNvSpPr/>
                        <wps:spPr>
                          <a:xfrm>
                            <a:off x="5302505" y="1004332"/>
                            <a:ext cx="114043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197913C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" name="Rectangle 21"/>
                        <wps:cNvSpPr/>
                        <wps:spPr>
                          <a:xfrm>
                            <a:off x="5388230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0074CB3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9" name="Rectangle 22"/>
                        <wps:cNvSpPr/>
                        <wps:spPr>
                          <a:xfrm>
                            <a:off x="5531489" y="1004332"/>
                            <a:ext cx="9515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F85C4B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0" name="Shape 3544"/>
                        <wps:cNvSpPr/>
                        <wps:spPr>
                          <a:xfrm>
                            <a:off x="0" y="0"/>
                            <a:ext cx="7562846" cy="91440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562850"/>
                              <a:gd name="f4" fmla="val 914400"/>
                              <a:gd name="f5" fmla="*/ f0 1 7562850"/>
                              <a:gd name="f6" fmla="*/ f1 1 91440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562850"/>
                              <a:gd name="f13" fmla="*/ f10 1 914400"/>
                              <a:gd name="f14" fmla="*/ 0 1 f12"/>
                              <a:gd name="f15" fmla="*/ 7562850 1 f12"/>
                              <a:gd name="f16" fmla="*/ 0 1 f13"/>
                              <a:gd name="f17" fmla="*/ 91440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562850" h="91440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1" name="Shape 3545"/>
                        <wps:cNvSpPr/>
                        <wps:spPr>
                          <a:xfrm>
                            <a:off x="1079504" y="0"/>
                            <a:ext cx="5372100" cy="91440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72100"/>
                              <a:gd name="f4" fmla="val 914400"/>
                              <a:gd name="f5" fmla="*/ f0 1 5372100"/>
                              <a:gd name="f6" fmla="*/ f1 1 91440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372100"/>
                              <a:gd name="f13" fmla="*/ f10 1 914400"/>
                              <a:gd name="f14" fmla="*/ 0 1 f12"/>
                              <a:gd name="f15" fmla="*/ 5372100 1 f12"/>
                              <a:gd name="f16" fmla="*/ 0 1 f13"/>
                              <a:gd name="f17" fmla="*/ 91440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372100" h="91440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2" name="Rectangle 95"/>
                        <wps:cNvSpPr/>
                        <wps:spPr>
                          <a:xfrm>
                            <a:off x="3767199" y="47961"/>
                            <a:ext cx="45756" cy="18362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315E05A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3" name="Rectangle 96"/>
                        <wps:cNvSpPr/>
                        <wps:spPr>
                          <a:xfrm>
                            <a:off x="5340608" y="762976"/>
                            <a:ext cx="45756" cy="18362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0C9A301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4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89475" y="190123"/>
                            <a:ext cx="3145536" cy="67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E241BF" id="Group 3077" o:spid="_x0000_s1026" style="position:absolute;left:0;text-align:left;margin-left:0;margin-top:.15pt;width:595.5pt;height:109.15pt;z-index:251656704;mso-position-horizontal-relative:page;mso-position-vertical-relative:page" coordsize="75628,13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">
                <v:rect id="Rectangle 6" o:spid="_x0000_s1027" style="position:absolute;left:7248;top:4563;width:387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8B6F30" w14:textId="77777777" w:rsidR="00B6311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569;top:573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7D97935" w14:textId="77777777" w:rsidR="00B6311D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7248;top:706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5AD47C59" w14:textId="77777777" w:rsidR="00B6311D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7862;top:8767;width:680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F624442" w14:textId="77777777" w:rsidR="00B6311D" w:rsidRDefault="00000000">
                        <w:r>
                          <w:rPr>
                            <w:rFonts w:ascii="MV Boli" w:eastAsia="MV Boli" w:hAnsi="MV Boli" w:cs="MV Boli"/>
                            <w:i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0504;top:10043;width:12743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8D375EB" w14:textId="77777777" w:rsidR="00B6311D" w:rsidRDefault="00000000"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 xml:space="preserve">Prueba </w:t>
                        </w:r>
                      </w:p>
                    </w:txbxContent>
                  </v:textbox>
                </v:rect>
                <v:rect id="Rectangle 11" o:spid="_x0000_s1032" style="position:absolute;left:29851;top:10043;width:6723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1FAD001" w14:textId="77777777" w:rsidR="00B6311D" w:rsidRDefault="00000000"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>de s</w:t>
                        </w:r>
                      </w:p>
                    </w:txbxContent>
                  </v:textbox>
                </v:rect>
                <v:rect id="Rectangle 12" o:spid="_x0000_s1033" style="position:absolute;left:34905;top:10043;width:11028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F99B9A4" w14:textId="77777777" w:rsidR="00B6311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>íntesis</w:t>
                        </w:r>
                        <w:proofErr w:type="spellEnd"/>
                      </w:p>
                    </w:txbxContent>
                  </v:textbox>
                </v:rect>
                <v:rect id="Rectangle 13" o:spid="_x0000_s1034" style="position:absolute;left:43201;top:10043;width:952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A3BF3C5" w14:textId="77777777" w:rsidR="00B6311D" w:rsidRDefault="00000000"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3679;top:10043;width:3809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84DE0E8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20</w:t>
                        </w:r>
                      </w:p>
                    </w:txbxContent>
                  </v:textbox>
                </v:rect>
                <v:rect id="Rectangle 15" o:spid="_x0000_s1036" style="position:absolute;left:46539;top:10043;width:1904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CF7782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37" style="position:absolute;left:47971;top:10043;width:190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06992B9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</w:t>
                        </w:r>
                      </w:p>
                    </w:txbxContent>
                  </v:textbox>
                </v:rect>
                <v:rect id="Rectangle 17" o:spid="_x0000_s1038" style="position:absolute;left:49403;top:10043;width:951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0BD31F7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/</w:t>
                        </w:r>
                      </w:p>
                    </w:txbxContent>
                  </v:textbox>
                </v:rect>
                <v:rect id="Rectangle 18" o:spid="_x0000_s1039" style="position:absolute;left:50164;top:10043;width:190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1541CB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40" style="position:absolute;left:51593;top:10043;width:190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D293AF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1" style="position:absolute;left:53025;top:10043;width:1140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197913C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2" style="position:absolute;left:53882;top:10043;width:1904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0074CB3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1</w:t>
                        </w:r>
                      </w:p>
                    </w:txbxContent>
                  </v:textbox>
                </v:rect>
                <v:rect id="Rectangle 22" o:spid="_x0000_s1043" style="position:absolute;left:55314;top:10043;width:952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4F85C4B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44" o:spid="_x0000_s1044" style="position:absolute;width:75628;height:9144;visibility:visible;mso-wrap-style:square;v-text-anchor:top" coordsize="756285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" path="m,l7562850,r,914400l,914400,,e" filled="f" stroked="f">
                  <v:path arrowok="t" o:connecttype="custom" o:connectlocs="3781423,0;7562846,457200;3781423,914400;0,457200" o:connectangles="270,0,90,180" textboxrect="0,0,7562850,914400"/>
                </v:shape>
                <v:shape id="Shape 3545" o:spid="_x0000_s1045" style="position:absolute;left:10795;width:53721;height:9144;visibility:visible;mso-wrap-style:square;v-text-anchor:top" coordsize="53721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" path="m,l5372100,r,914400l,914400,,e" filled="f" stroked="f">
                  <v:path arrowok="t" o:connecttype="custom" o:connectlocs="2686050,0;5372100,457200;2686050,914400;0,457200" o:connectangles="270,0,90,180" textboxrect="0,0,5372100,914400"/>
                </v:shape>
                <v:rect id="Rectangle 95" o:spid="_x0000_s1046" style="position:absolute;left:37671;top:479;width:45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15E05A" w14:textId="77777777" w:rsidR="00B6311D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47" style="position:absolute;left:53406;top:7629;width:45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0C9A301" w14:textId="77777777" w:rsidR="00B6311D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20" o:spid="_x0000_s1048" type="#_x0000_t75" style="position:absolute;left:21894;top:1901;width:31456;height: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¿Puede consultarse algún material durante la prueba de síntesis? </w:t>
      </w:r>
      <w:r>
        <w:rPr>
          <w:rFonts w:ascii="Arial" w:eastAsia="Arial" w:hAnsi="Arial" w:cs="Arial"/>
          <w:b/>
          <w:sz w:val="23"/>
        </w:rPr>
        <w:t xml:space="preserve">  NO   </w:t>
      </w:r>
      <w:proofErr w:type="gramStart"/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  ¿</w:t>
      </w:r>
      <w:proofErr w:type="gramEnd"/>
      <w:r>
        <w:rPr>
          <w:rFonts w:ascii="Arial" w:eastAsia="Arial" w:hAnsi="Arial" w:cs="Arial"/>
          <w:sz w:val="23"/>
        </w:rPr>
        <w:t xml:space="preserve">Qué materiales están permitidos? </w:t>
      </w:r>
      <w:r>
        <w:rPr>
          <w:rFonts w:ascii="Arial" w:eastAsia="Arial" w:hAnsi="Arial" w:cs="Arial"/>
          <w:b/>
          <w:sz w:val="23"/>
        </w:rPr>
        <w:t xml:space="preserve">     </w:t>
      </w:r>
      <w:r>
        <w:rPr>
          <w:rFonts w:ascii="Arial" w:eastAsia="Arial" w:hAnsi="Arial" w:cs="Arial"/>
          <w:sz w:val="23"/>
        </w:rPr>
        <w:t xml:space="preserve"> </w:t>
      </w:r>
    </w:p>
    <w:p w14:paraId="248509BA" w14:textId="77777777" w:rsidR="00B6311D" w:rsidRDefault="00000000">
      <w:pPr>
        <w:numPr>
          <w:ilvl w:val="0"/>
          <w:numId w:val="1"/>
        </w:numPr>
        <w:spacing w:after="101" w:line="247" w:lineRule="auto"/>
        <w:ind w:right="2" w:hanging="360"/>
        <w:jc w:val="both"/>
      </w:pPr>
      <w:r>
        <w:rPr>
          <w:rFonts w:ascii="Arial" w:eastAsia="Arial" w:hAnsi="Arial" w:cs="Arial"/>
          <w:sz w:val="23"/>
        </w:rPr>
        <w:t xml:space="preserve">¿Puede utilizarse calculadora? </w:t>
      </w:r>
      <w:r>
        <w:rPr>
          <w:rFonts w:ascii="Arial" w:eastAsia="Arial" w:hAnsi="Arial" w:cs="Arial"/>
          <w:b/>
          <w:sz w:val="23"/>
        </w:rPr>
        <w:t xml:space="preserve">  NO  </w:t>
      </w:r>
      <w:r>
        <w:rPr>
          <w:rFonts w:ascii="Arial" w:eastAsia="Arial" w:hAnsi="Arial" w:cs="Arial"/>
          <w:sz w:val="23"/>
        </w:rPr>
        <w:t xml:space="preserve"> </w:t>
      </w:r>
      <w:proofErr w:type="gramStart"/>
      <w:r>
        <w:rPr>
          <w:rFonts w:ascii="Arial" w:eastAsia="Arial" w:hAnsi="Arial" w:cs="Arial"/>
          <w:sz w:val="23"/>
        </w:rPr>
        <w:t xml:space="preserve">   ¿</w:t>
      </w:r>
      <w:proofErr w:type="gramEnd"/>
      <w:r>
        <w:rPr>
          <w:rFonts w:ascii="Arial" w:eastAsia="Arial" w:hAnsi="Arial" w:cs="Arial"/>
          <w:sz w:val="23"/>
        </w:rPr>
        <w:t xml:space="preserve">De qué tipo? </w:t>
      </w:r>
      <w:r>
        <w:rPr>
          <w:rFonts w:ascii="Arial" w:eastAsia="Arial" w:hAnsi="Arial" w:cs="Arial"/>
          <w:b/>
          <w:sz w:val="23"/>
        </w:rPr>
        <w:t>NINGUNO</w:t>
      </w:r>
      <w:r>
        <w:rPr>
          <w:rFonts w:ascii="Arial" w:eastAsia="Arial" w:hAnsi="Arial" w:cs="Arial"/>
          <w:sz w:val="23"/>
        </w:rPr>
        <w:t xml:space="preserve"> </w:t>
      </w:r>
    </w:p>
    <w:p w14:paraId="1ED2DF2B" w14:textId="77777777" w:rsidR="00B6311D" w:rsidRDefault="00000000">
      <w:pPr>
        <w:numPr>
          <w:ilvl w:val="0"/>
          <w:numId w:val="1"/>
        </w:numPr>
        <w:spacing w:after="9" w:line="247" w:lineRule="auto"/>
        <w:ind w:right="2" w:hanging="360"/>
        <w:jc w:val="both"/>
      </w:pPr>
      <w:r>
        <w:rPr>
          <w:rFonts w:ascii="Arial" w:eastAsia="Arial" w:hAnsi="Arial" w:cs="Arial"/>
          <w:sz w:val="23"/>
        </w:rPr>
        <w:t xml:space="preserve">Indicaciones específicas para la realización de esta prueba de síntesis: </w:t>
      </w:r>
      <w:r>
        <w:rPr>
          <w:rFonts w:ascii="Arial" w:eastAsia="Arial" w:hAnsi="Arial" w:cs="Arial"/>
          <w:b/>
          <w:sz w:val="23"/>
        </w:rPr>
        <w:t xml:space="preserve">      </w:t>
      </w:r>
    </w:p>
    <w:p w14:paraId="1AC829BF" w14:textId="77777777" w:rsidR="00B6311D" w:rsidRDefault="00000000">
      <w:pPr>
        <w:spacing w:after="8"/>
        <w:ind w:left="-30" w:right="-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5DCA34" wp14:editId="0F22F7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0298" cy="9528"/>
                <wp:effectExtent l="0" t="0" r="0" b="0"/>
                <wp:wrapSquare wrapText="bothSides"/>
                <wp:docPr id="25" name="Group 3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8" cy="952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170295"/>
                            <a:gd name="f4" fmla="val 9525"/>
                            <a:gd name="f5" fmla="*/ f0 1 6170295"/>
                            <a:gd name="f6" fmla="*/ f1 1 9525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6170295"/>
                            <a:gd name="f13" fmla="*/ f10 1 9525"/>
                            <a:gd name="f14" fmla="*/ 0 1 f12"/>
                            <a:gd name="f15" fmla="*/ 6170295 1 f12"/>
                            <a:gd name="f16" fmla="*/ 0 1 f13"/>
                            <a:gd name="f17" fmla="*/ 9525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6170295" h="9525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3F1A34" id="Group 3079" o:spid="_x0000_s1026" style="position:absolute;margin-left:0;margin-top:0;width:485.85pt;height: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" path="m,l6170295,r,9525l,9525,,e" filled="f" stroked="f">
                <v:path arrowok="t" o:connecttype="custom" o:connectlocs="3085149,0;6170298,4764;3085149,9528;0,4764" o:connectangles="270,0,90,180" textboxrect="0,0,6170295,9525"/>
                <w10:wrap type="square"/>
              </v:shape>
            </w:pict>
          </mc:Fallback>
        </mc:AlternateContent>
      </w:r>
    </w:p>
    <w:p w14:paraId="0BF655EA" w14:textId="77777777" w:rsidR="00B6311D" w:rsidRDefault="00000000">
      <w:pPr>
        <w:spacing w:after="551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4A971A" w14:textId="77777777" w:rsidR="00B6311D" w:rsidRDefault="00000000">
      <w:pPr>
        <w:spacing w:after="362"/>
        <w:ind w:left="10" w:right="319" w:hanging="10"/>
        <w:jc w:val="center"/>
      </w:pPr>
      <w:r>
        <w:rPr>
          <w:rFonts w:ascii="Arial" w:eastAsia="Arial" w:hAnsi="Arial" w:cs="Arial"/>
          <w:sz w:val="20"/>
        </w:rPr>
        <w:lastRenderedPageBreak/>
        <w:t xml:space="preserve">Página 1 de 2 </w:t>
      </w:r>
    </w:p>
    <w:p w14:paraId="3C93708D" w14:textId="77777777" w:rsidR="00B6311D" w:rsidRDefault="00000000">
      <w:pPr>
        <w:spacing w:after="0"/>
      </w:pPr>
      <w:r>
        <w:rPr>
          <w:rFonts w:ascii="MV Boli" w:eastAsia="MV Boli" w:hAnsi="MV Boli" w:cs="MV Boli"/>
          <w:i/>
          <w:sz w:val="17"/>
        </w:rPr>
        <w:t xml:space="preserve"> </w:t>
      </w:r>
    </w:p>
    <w:tbl>
      <w:tblPr>
        <w:tblW w:w="9868" w:type="dxa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38"/>
        <w:gridCol w:w="1276"/>
        <w:gridCol w:w="1277"/>
        <w:gridCol w:w="1277"/>
      </w:tblGrid>
      <w:tr w:rsidR="00B6311D" w14:paraId="3770B392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6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  <w:vAlign w:val="center"/>
          </w:tcPr>
          <w:p w14:paraId="7F519C39" w14:textId="77777777" w:rsidR="00B6311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Asignatura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  <w:vAlign w:val="center"/>
          </w:tcPr>
          <w:p w14:paraId="78E33016" w14:textId="77777777" w:rsidR="00B631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Código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  <w:vAlign w:val="center"/>
          </w:tcPr>
          <w:p w14:paraId="3EB8C616" w14:textId="77777777" w:rsidR="00B631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51940AD7" w14:textId="77777777" w:rsidR="00B631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Hora inicio </w:t>
            </w:r>
          </w:p>
        </w:tc>
      </w:tr>
      <w:tr w:rsidR="00B6311D" w14:paraId="4B54F583" w14:textId="7777777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6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79A5BD3B" w14:textId="77777777" w:rsidR="00B6311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(S) Configuración de sistemas operativos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66596E6D" w14:textId="77777777" w:rsidR="00B6311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FP.054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0FEE3E51" w14:textId="77777777" w:rsidR="00B6311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21/1/2023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9" w:type="dxa"/>
              <w:left w:w="68" w:type="dxa"/>
              <w:bottom w:w="0" w:type="dxa"/>
              <w:right w:w="115" w:type="dxa"/>
            </w:tcMar>
          </w:tcPr>
          <w:p w14:paraId="41D9606C" w14:textId="77777777" w:rsidR="00B6311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20:00 </w:t>
            </w:r>
          </w:p>
        </w:tc>
      </w:tr>
    </w:tbl>
    <w:p w14:paraId="155B7A1C" w14:textId="77777777" w:rsidR="00B6311D" w:rsidRDefault="00000000">
      <w:pPr>
        <w:spacing w:after="9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1683DA4" w14:textId="77777777" w:rsidR="00B6311D" w:rsidRDefault="00000000">
      <w:pPr>
        <w:pStyle w:val="Ttulo1"/>
        <w:ind w:left="-5"/>
      </w:pPr>
      <w:r>
        <w:t xml:space="preserve">Enunciados </w:t>
      </w:r>
    </w:p>
    <w:p w14:paraId="4711A2A1" w14:textId="77777777" w:rsidR="00B6311D" w:rsidRDefault="00000000">
      <w:pPr>
        <w:spacing w:after="6"/>
        <w:ind w:left="-30" w:right="-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7E7FDC" wp14:editId="4EFBEC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0298" cy="9528"/>
                <wp:effectExtent l="0" t="0" r="0" b="0"/>
                <wp:wrapSquare wrapText="bothSides"/>
                <wp:docPr id="26" name="Group 2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8" cy="952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170295"/>
                            <a:gd name="f4" fmla="val 9525"/>
                            <a:gd name="f5" fmla="*/ f0 1 6170295"/>
                            <a:gd name="f6" fmla="*/ f1 1 9525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6170295"/>
                            <a:gd name="f13" fmla="*/ f10 1 9525"/>
                            <a:gd name="f14" fmla="*/ 0 1 f12"/>
                            <a:gd name="f15" fmla="*/ 6170295 1 f12"/>
                            <a:gd name="f16" fmla="*/ 0 1 f13"/>
                            <a:gd name="f17" fmla="*/ 9525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6170295" h="9525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F845D79" id="Group 2935" o:spid="_x0000_s1026" style="position:absolute;margin-left:0;margin-top:0;width:485.85pt;height: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" path="m,l6170295,r,9525l,9525,,e" filled="f" stroked="f">
                <v:path arrowok="t" o:connecttype="custom" o:connectlocs="3085149,0;6170298,4764;3085149,9528;0,4764" o:connectangles="270,0,90,180" textboxrect="0,0,6170295,9525"/>
                <w10:wrap type="square"/>
              </v:shape>
            </w:pict>
          </mc:Fallback>
        </mc:AlternateContent>
      </w:r>
    </w:p>
    <w:p w14:paraId="0A98E39E" w14:textId="77777777" w:rsidR="00B6311D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660D1CF" w14:textId="77777777" w:rsidR="00B6311D" w:rsidRDefault="00000000">
      <w:pPr>
        <w:spacing w:after="9" w:line="247" w:lineRule="auto"/>
        <w:ind w:left="-5" w:right="2" w:hanging="10"/>
        <w:jc w:val="both"/>
      </w:pPr>
      <w:r>
        <w:rPr>
          <w:rFonts w:ascii="Arial" w:eastAsia="Arial" w:hAnsi="Arial" w:cs="Arial"/>
          <w:b/>
          <w:sz w:val="23"/>
        </w:rPr>
        <w:t>Pregunta 1.</w:t>
      </w:r>
      <w:r>
        <w:rPr>
          <w:rFonts w:ascii="Arial" w:eastAsia="Arial" w:hAnsi="Arial" w:cs="Arial"/>
          <w:sz w:val="23"/>
        </w:rPr>
        <w:t xml:space="preserve"> En la AA1 se te ha aconsejado utilizar un programa gratuito llamado DIA ¿Para </w:t>
      </w:r>
      <w:proofErr w:type="spellStart"/>
      <w:r>
        <w:rPr>
          <w:rFonts w:ascii="Arial" w:eastAsia="Arial" w:hAnsi="Arial" w:cs="Arial"/>
          <w:sz w:val="23"/>
        </w:rPr>
        <w:t>que</w:t>
      </w:r>
      <w:proofErr w:type="spellEnd"/>
      <w:r>
        <w:rPr>
          <w:rFonts w:ascii="Arial" w:eastAsia="Arial" w:hAnsi="Arial" w:cs="Arial"/>
          <w:sz w:val="23"/>
        </w:rPr>
        <w:t xml:space="preserve"> se ha utilizado? </w:t>
      </w:r>
      <w:r>
        <w:rPr>
          <w:rFonts w:ascii="Arial" w:eastAsia="Arial" w:hAnsi="Arial" w:cs="Arial"/>
          <w:b/>
          <w:sz w:val="23"/>
        </w:rPr>
        <w:t>(2,5 puntos) (Resolver la pregunta aproximadamente en 4 líneas)</w:t>
      </w:r>
      <w:r>
        <w:rPr>
          <w:rFonts w:ascii="Arial" w:eastAsia="Arial" w:hAnsi="Arial" w:cs="Arial"/>
          <w:sz w:val="23"/>
        </w:rPr>
        <w:t xml:space="preserve"> </w:t>
      </w:r>
    </w:p>
    <w:p w14:paraId="6B5DA885" w14:textId="77777777" w:rsidR="00B6311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316EA9C" w14:textId="77777777" w:rsidR="00B6311D" w:rsidRDefault="00B6311D">
      <w:pPr>
        <w:spacing w:after="0"/>
      </w:pPr>
    </w:p>
    <w:p w14:paraId="2133128E" w14:textId="77777777" w:rsidR="00B6311D" w:rsidRDefault="00000000">
      <w:pPr>
        <w:spacing w:after="9" w:line="247" w:lineRule="auto"/>
        <w:ind w:left="-5" w:right="149" w:hanging="10"/>
        <w:jc w:val="both"/>
      </w:pPr>
      <w:r>
        <w:rPr>
          <w:rFonts w:ascii="Arial" w:eastAsia="Arial" w:hAnsi="Arial" w:cs="Arial"/>
          <w:b/>
          <w:sz w:val="23"/>
        </w:rPr>
        <w:t>Pregunta 2.</w:t>
      </w:r>
      <w:r>
        <w:rPr>
          <w:rFonts w:ascii="Arial" w:eastAsia="Arial" w:hAnsi="Arial" w:cs="Arial"/>
          <w:sz w:val="23"/>
        </w:rPr>
        <w:t xml:space="preserve"> En la AA3 has gestionado usuarios es distintos SO, explica las diferencias y pasos que has realizado para la gestión de usuarios en Windows y Linux. </w:t>
      </w:r>
      <w:r>
        <w:rPr>
          <w:rFonts w:ascii="Arial" w:eastAsia="Arial" w:hAnsi="Arial" w:cs="Arial"/>
          <w:b/>
          <w:sz w:val="23"/>
        </w:rPr>
        <w:t>(2,</w:t>
      </w:r>
      <w:proofErr w:type="gramStart"/>
      <w:r>
        <w:rPr>
          <w:rFonts w:ascii="Arial" w:eastAsia="Arial" w:hAnsi="Arial" w:cs="Arial"/>
          <w:b/>
          <w:sz w:val="23"/>
        </w:rPr>
        <w:t>5  puntos</w:t>
      </w:r>
      <w:proofErr w:type="gramEnd"/>
      <w:r>
        <w:rPr>
          <w:rFonts w:ascii="Arial" w:eastAsia="Arial" w:hAnsi="Arial" w:cs="Arial"/>
          <w:b/>
          <w:sz w:val="23"/>
        </w:rPr>
        <w:t>) (Resolver la pregunta aproximadamente en 6 líneas)</w:t>
      </w:r>
      <w:r>
        <w:rPr>
          <w:rFonts w:ascii="Arial" w:eastAsia="Arial" w:hAnsi="Arial" w:cs="Arial"/>
          <w:sz w:val="23"/>
        </w:rPr>
        <w:t xml:space="preserve"> </w:t>
      </w:r>
    </w:p>
    <w:p w14:paraId="3F5B87B0" w14:textId="77777777" w:rsidR="00B6311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5713AF6" w14:textId="77777777" w:rsidR="00B6311D" w:rsidRDefault="00B6311D">
      <w:pPr>
        <w:spacing w:after="0"/>
      </w:pPr>
    </w:p>
    <w:p w14:paraId="53EFC8E8" w14:textId="77777777" w:rsidR="00B6311D" w:rsidRDefault="00000000">
      <w:pPr>
        <w:spacing w:after="9" w:line="247" w:lineRule="auto"/>
        <w:ind w:left="-5" w:right="49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1BBDC18" wp14:editId="0EF74277">
                <wp:simplePos x="0" y="0"/>
                <wp:positionH relativeFrom="page">
                  <wp:posOffset>0</wp:posOffset>
                </wp:positionH>
                <wp:positionV relativeFrom="page">
                  <wp:posOffset>1901</wp:posOffset>
                </wp:positionV>
                <wp:extent cx="7562846" cy="1386185"/>
                <wp:effectExtent l="0" t="0" r="4" b="4465"/>
                <wp:wrapTopAndBottom/>
                <wp:docPr id="27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6" cy="1386185"/>
                          <a:chOff x="0" y="0"/>
                          <a:chExt cx="7562846" cy="1386185"/>
                        </a:xfrm>
                      </wpg:grpSpPr>
                      <wps:wsp>
                        <wps:cNvPr id="28" name="Rectangle 195"/>
                        <wps:cNvSpPr/>
                        <wps:spPr>
                          <a:xfrm>
                            <a:off x="724854" y="456359"/>
                            <a:ext cx="38715" cy="15537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B4C5463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9" name="Rectangle 196"/>
                        <wps:cNvSpPr/>
                        <wps:spPr>
                          <a:xfrm>
                            <a:off x="6856985" y="573165"/>
                            <a:ext cx="38002" cy="16828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6EF5A06" w14:textId="77777777" w:rsidR="00B631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0" name="Rectangle 197"/>
                        <wps:cNvSpPr/>
                        <wps:spPr>
                          <a:xfrm>
                            <a:off x="724854" y="706521"/>
                            <a:ext cx="38002" cy="16828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6146531" w14:textId="77777777" w:rsidR="00B631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1" name="Rectangle 198"/>
                        <wps:cNvSpPr/>
                        <wps:spPr>
                          <a:xfrm>
                            <a:off x="3786246" y="876718"/>
                            <a:ext cx="68003" cy="16541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AD7DE7E" w14:textId="77777777" w:rsidR="00B6311D" w:rsidRDefault="00000000">
                              <w:r>
                                <w:rPr>
                                  <w:rFonts w:ascii="MV Boli" w:eastAsia="MV Boli" w:hAnsi="MV Boli" w:cs="MV Boli"/>
                                  <w:i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2" name="Rectangle 199"/>
                        <wps:cNvSpPr/>
                        <wps:spPr>
                          <a:xfrm>
                            <a:off x="2050413" y="1004332"/>
                            <a:ext cx="1274307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D0A95A6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 xml:space="preserve">Prueba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3" name="Rectangle 200"/>
                        <wps:cNvSpPr/>
                        <wps:spPr>
                          <a:xfrm>
                            <a:off x="2985131" y="1004332"/>
                            <a:ext cx="67231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B26996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>de 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Rectangle 201"/>
                        <wps:cNvSpPr/>
                        <wps:spPr>
                          <a:xfrm>
                            <a:off x="3490593" y="1004332"/>
                            <a:ext cx="1102738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8041176" w14:textId="77777777" w:rsidR="00B6311D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>íntesis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5" name="Rectangle 202"/>
                        <wps:cNvSpPr/>
                        <wps:spPr>
                          <a:xfrm>
                            <a:off x="4320155" y="1004332"/>
                            <a:ext cx="9515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8E2CA48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6" name="Rectangle 203"/>
                        <wps:cNvSpPr/>
                        <wps:spPr>
                          <a:xfrm>
                            <a:off x="4367915" y="1004332"/>
                            <a:ext cx="380911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FB2ECE9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7" name="Rectangle 204"/>
                        <wps:cNvSpPr/>
                        <wps:spPr>
                          <a:xfrm>
                            <a:off x="4653911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16B90AE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8" name="Rectangle 205"/>
                        <wps:cNvSpPr/>
                        <wps:spPr>
                          <a:xfrm>
                            <a:off x="4797171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1E65E47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9" name="Rectangle 206"/>
                        <wps:cNvSpPr/>
                        <wps:spPr>
                          <a:xfrm>
                            <a:off x="4940302" y="1004332"/>
                            <a:ext cx="9515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5EB2836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/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0" name="Rectangle 207"/>
                        <wps:cNvSpPr/>
                        <wps:spPr>
                          <a:xfrm>
                            <a:off x="5016498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3D33B68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1" name="Rectangle 208"/>
                        <wps:cNvSpPr/>
                        <wps:spPr>
                          <a:xfrm>
                            <a:off x="5159373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3C8DD8A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2" name="Rectangle 209"/>
                        <wps:cNvSpPr/>
                        <wps:spPr>
                          <a:xfrm>
                            <a:off x="5302505" y="1004332"/>
                            <a:ext cx="114043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776B00F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3" name="Rectangle 210"/>
                        <wps:cNvSpPr/>
                        <wps:spPr>
                          <a:xfrm>
                            <a:off x="5388230" y="1004332"/>
                            <a:ext cx="190460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AF6DBB5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4" name="Rectangle 211"/>
                        <wps:cNvSpPr/>
                        <wps:spPr>
                          <a:xfrm>
                            <a:off x="5531489" y="1004332"/>
                            <a:ext cx="95152" cy="38185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9117606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5" name="Shape 3552"/>
                        <wps:cNvSpPr/>
                        <wps:spPr>
                          <a:xfrm>
                            <a:off x="0" y="0"/>
                            <a:ext cx="7562846" cy="91440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562850"/>
                              <a:gd name="f4" fmla="val 914400"/>
                              <a:gd name="f5" fmla="*/ f0 1 7562850"/>
                              <a:gd name="f6" fmla="*/ f1 1 91440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562850"/>
                              <a:gd name="f13" fmla="*/ f10 1 914400"/>
                              <a:gd name="f14" fmla="*/ 0 1 f12"/>
                              <a:gd name="f15" fmla="*/ 7562850 1 f12"/>
                              <a:gd name="f16" fmla="*/ 0 1 f13"/>
                              <a:gd name="f17" fmla="*/ 91440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562850" h="91440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6" name="Shape 3553"/>
                        <wps:cNvSpPr/>
                        <wps:spPr>
                          <a:xfrm>
                            <a:off x="1079504" y="0"/>
                            <a:ext cx="5372100" cy="91440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72100"/>
                              <a:gd name="f4" fmla="val 914400"/>
                              <a:gd name="f5" fmla="*/ f0 1 5372100"/>
                              <a:gd name="f6" fmla="*/ f1 1 91440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372100"/>
                              <a:gd name="f13" fmla="*/ f10 1 914400"/>
                              <a:gd name="f14" fmla="*/ 0 1 f12"/>
                              <a:gd name="f15" fmla="*/ 5372100 1 f12"/>
                              <a:gd name="f16" fmla="*/ 0 1 f13"/>
                              <a:gd name="f17" fmla="*/ 91440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372100" h="91440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7" name="Rectangle 284"/>
                        <wps:cNvSpPr/>
                        <wps:spPr>
                          <a:xfrm>
                            <a:off x="3767199" y="47961"/>
                            <a:ext cx="45756" cy="18362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BF1B757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8" name="Rectangle 285"/>
                        <wps:cNvSpPr/>
                        <wps:spPr>
                          <a:xfrm>
                            <a:off x="5340608" y="762976"/>
                            <a:ext cx="45756" cy="18362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D2B9E59" w14:textId="77777777" w:rsidR="00B6311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34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89475" y="190123"/>
                            <a:ext cx="3145536" cy="67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BBDC18" id="Group 2934" o:spid="_x0000_s1049" style="position:absolute;left:0;text-align:left;margin-left:0;margin-top:.15pt;width:595.5pt;height:109.15pt;z-index:251659776;mso-position-horizontal-relative:page;mso-position-vertical-relative:page" coordsize="75628,13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">
                <v:rect id="Rectangle 195" o:spid="_x0000_s1050" style="position:absolute;left:7248;top:4563;width:387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4C5463" w14:textId="77777777" w:rsidR="00B6311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51" style="position:absolute;left:68569;top:573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6EF5A06" w14:textId="77777777" w:rsidR="00B6311D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2" style="position:absolute;left:7248;top:706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146531" w14:textId="77777777" w:rsidR="00B6311D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53" style="position:absolute;left:37862;top:8767;width:680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AD7DE7E" w14:textId="77777777" w:rsidR="00B6311D" w:rsidRDefault="00000000">
                        <w:r>
                          <w:rPr>
                            <w:rFonts w:ascii="MV Boli" w:eastAsia="MV Boli" w:hAnsi="MV Boli" w:cs="MV Boli"/>
                            <w:i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54" style="position:absolute;left:20504;top:10043;width:12743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D0A95A6" w14:textId="77777777" w:rsidR="00B6311D" w:rsidRDefault="00000000"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 xml:space="preserve">Prueba </w:t>
                        </w:r>
                      </w:p>
                    </w:txbxContent>
                  </v:textbox>
                </v:rect>
                <v:rect id="Rectangle 200" o:spid="_x0000_s1055" style="position:absolute;left:29851;top:10043;width:6723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B26996" w14:textId="77777777" w:rsidR="00B6311D" w:rsidRDefault="00000000"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>de s</w:t>
                        </w:r>
                      </w:p>
                    </w:txbxContent>
                  </v:textbox>
                </v:rect>
                <v:rect id="Rectangle 201" o:spid="_x0000_s1056" style="position:absolute;left:34905;top:10043;width:11028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8041176" w14:textId="77777777" w:rsidR="00B6311D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>íntesis</w:t>
                        </w:r>
                        <w:proofErr w:type="spellEnd"/>
                      </w:p>
                    </w:txbxContent>
                  </v:textbox>
                </v:rect>
                <v:rect id="Rectangle 202" o:spid="_x0000_s1057" style="position:absolute;left:43201;top:10043;width:952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E2CA48" w14:textId="77777777" w:rsidR="00B6311D" w:rsidRDefault="00000000">
                        <w:r>
                          <w:rPr>
                            <w:rFonts w:ascii="Arial" w:eastAsia="Arial" w:hAnsi="Arial" w:cs="Arial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58" style="position:absolute;left:43679;top:10043;width:3809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FB2ECE9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20</w:t>
                        </w:r>
                      </w:p>
                    </w:txbxContent>
                  </v:textbox>
                </v:rect>
                <v:rect id="Rectangle 204" o:spid="_x0000_s1059" style="position:absolute;left:46539;top:10043;width:1904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16B90AE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</w:t>
                        </w:r>
                      </w:p>
                    </w:txbxContent>
                  </v:textbox>
                </v:rect>
                <v:rect id="Rectangle 205" o:spid="_x0000_s1060" style="position:absolute;left:47971;top:10043;width:190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1E65E47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</w:t>
                        </w:r>
                      </w:p>
                    </w:txbxContent>
                  </v:textbox>
                </v:rect>
                <v:rect id="Rectangle 206" o:spid="_x0000_s1061" style="position:absolute;left:49403;top:10043;width:951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EB2836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/</w:t>
                        </w:r>
                      </w:p>
                    </w:txbxContent>
                  </v:textbox>
                </v:rect>
                <v:rect id="Rectangle 207" o:spid="_x0000_s1062" style="position:absolute;left:50164;top:10043;width:190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3D33B68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2</w:t>
                        </w:r>
                      </w:p>
                    </w:txbxContent>
                  </v:textbox>
                </v:rect>
                <v:rect id="Rectangle 208" o:spid="_x0000_s1063" style="position:absolute;left:51593;top:10043;width:190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3C8DD8A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3</w:t>
                        </w:r>
                      </w:p>
                    </w:txbxContent>
                  </v:textbox>
                </v:rect>
                <v:rect id="Rectangle 209" o:spid="_x0000_s1064" style="position:absolute;left:53025;top:10043;width:1140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776B00F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-</w:t>
                        </w:r>
                      </w:p>
                    </w:txbxContent>
                  </v:textbox>
                </v:rect>
                <v:rect id="Rectangle 210" o:spid="_x0000_s1065" style="position:absolute;left:53882;top:10043;width:1904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AF6DBB5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>1</w:t>
                        </w:r>
                      </w:p>
                    </w:txbxContent>
                  </v:textbox>
                </v:rect>
                <v:rect id="Rectangle 211" o:spid="_x0000_s1066" style="position:absolute;left:55314;top:10043;width:952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9117606" w14:textId="77777777" w:rsidR="00B6311D" w:rsidRDefault="00000000">
                        <w:r>
                          <w:rPr>
                            <w:rFonts w:ascii="Arial" w:eastAsia="Arial" w:hAnsi="Arial" w:cs="Arial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2" o:spid="_x0000_s1067" style="position:absolute;width:75628;height:9144;visibility:visible;mso-wrap-style:square;v-text-anchor:top" coordsize="756285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" path="m,l7562850,r,914400l,914400,,e" filled="f" stroked="f">
                  <v:path arrowok="t" o:connecttype="custom" o:connectlocs="3781423,0;7562846,457200;3781423,914400;0,457200" o:connectangles="270,0,90,180" textboxrect="0,0,7562850,914400"/>
                </v:shape>
                <v:shape id="Shape 3553" o:spid="_x0000_s1068" style="position:absolute;left:10795;width:53721;height:9144;visibility:visible;mso-wrap-style:square;v-text-anchor:top" coordsize="53721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" path="m,l5372100,r,914400l,914400,,e" filled="f" stroked="f">
                  <v:path arrowok="t" o:connecttype="custom" o:connectlocs="2686050,0;5372100,457200;2686050,914400;0,457200" o:connectangles="270,0,90,180" textboxrect="0,0,5372100,914400"/>
                </v:shape>
                <v:rect id="Rectangle 284" o:spid="_x0000_s1069" style="position:absolute;left:37671;top:479;width:45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BF1B757" w14:textId="77777777" w:rsidR="00B6311D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70" style="position:absolute;left:53406;top:7629;width:45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D2B9E59" w14:textId="77777777" w:rsidR="00B6311D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21" o:spid="_x0000_s1071" type="#_x0000_t75" style="position:absolute;left:21894;top:1901;width:31456;height: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23"/>
        </w:rPr>
        <w:t>Pregunta 3.</w:t>
      </w:r>
      <w:r>
        <w:rPr>
          <w:rFonts w:ascii="Arial" w:eastAsia="Arial" w:hAnsi="Arial" w:cs="Arial"/>
          <w:sz w:val="23"/>
        </w:rPr>
        <w:t xml:space="preserve">  En la AA4 has participado en el foro haciendo propuestas con el resto de compañeros, sobre cómo </w:t>
      </w:r>
      <w:proofErr w:type="gramStart"/>
      <w:r>
        <w:rPr>
          <w:rFonts w:ascii="Arial" w:eastAsia="Arial" w:hAnsi="Arial" w:cs="Arial"/>
          <w:sz w:val="23"/>
        </w:rPr>
        <w:t>optimizar  el</w:t>
      </w:r>
      <w:proofErr w:type="gramEnd"/>
      <w:r>
        <w:rPr>
          <w:rFonts w:ascii="Arial" w:eastAsia="Arial" w:hAnsi="Arial" w:cs="Arial"/>
          <w:sz w:val="23"/>
        </w:rPr>
        <w:t xml:space="preserve"> sistema operativo de un sistema portátil. Comenta tres optimizaciones </w:t>
      </w:r>
      <w:r>
        <w:rPr>
          <w:rFonts w:ascii="Arial" w:eastAsia="Arial" w:hAnsi="Arial" w:cs="Arial"/>
          <w:b/>
          <w:sz w:val="23"/>
        </w:rPr>
        <w:t>(2,5 puntos) (Resolver la pregunta aproximadamente en 6 líneas)</w:t>
      </w:r>
      <w:r>
        <w:rPr>
          <w:rFonts w:ascii="Arial" w:eastAsia="Arial" w:hAnsi="Arial" w:cs="Arial"/>
          <w:sz w:val="23"/>
        </w:rPr>
        <w:t xml:space="preserve"> </w:t>
      </w:r>
    </w:p>
    <w:p w14:paraId="30FB4872" w14:textId="77777777" w:rsidR="00B6311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1700ED" w14:textId="77777777" w:rsidR="00B6311D" w:rsidRDefault="00B6311D">
      <w:pPr>
        <w:spacing w:after="0"/>
      </w:pPr>
    </w:p>
    <w:p w14:paraId="148B50D4" w14:textId="77777777" w:rsidR="00B6311D" w:rsidRDefault="00000000">
      <w:pPr>
        <w:spacing w:after="9" w:line="247" w:lineRule="auto"/>
        <w:ind w:left="-5" w:right="2" w:hanging="10"/>
        <w:jc w:val="both"/>
      </w:pPr>
      <w:r>
        <w:rPr>
          <w:rFonts w:ascii="Arial" w:eastAsia="Arial" w:hAnsi="Arial" w:cs="Arial"/>
          <w:b/>
          <w:sz w:val="23"/>
        </w:rPr>
        <w:t>Pregunta 4.</w:t>
      </w:r>
      <w:r>
        <w:rPr>
          <w:rFonts w:ascii="Arial" w:eastAsia="Arial" w:hAnsi="Arial" w:cs="Arial"/>
          <w:sz w:val="23"/>
        </w:rPr>
        <w:t xml:space="preserve">  En la AA5 vimos algunos de los sistemas de ficheros más utilizados en la actualidad, y comprobamos que era una i-</w:t>
      </w:r>
      <w:proofErr w:type="gramStart"/>
      <w:r>
        <w:rPr>
          <w:rFonts w:ascii="Arial" w:eastAsia="Arial" w:hAnsi="Arial" w:cs="Arial"/>
          <w:sz w:val="23"/>
        </w:rPr>
        <w:t>nodo .Explica</w:t>
      </w:r>
      <w:proofErr w:type="gramEnd"/>
      <w:r>
        <w:rPr>
          <w:rFonts w:ascii="Arial" w:eastAsia="Arial" w:hAnsi="Arial" w:cs="Arial"/>
          <w:sz w:val="23"/>
        </w:rPr>
        <w:t xml:space="preserve"> brevemente que es un i-nodo y en que SO es utilizado este concepto.</w:t>
      </w:r>
      <w:r>
        <w:rPr>
          <w:rFonts w:ascii="Arial" w:eastAsia="Arial" w:hAnsi="Arial" w:cs="Arial"/>
          <w:b/>
          <w:sz w:val="23"/>
        </w:rPr>
        <w:t xml:space="preserve"> (2,5 puntos) (Resolver la pregunta aproximadamente en 3 líneas) </w:t>
      </w:r>
    </w:p>
    <w:p w14:paraId="3FA8887E" w14:textId="77777777" w:rsidR="00B6311D" w:rsidRDefault="00B6311D">
      <w:pPr>
        <w:spacing w:after="0"/>
      </w:pPr>
    </w:p>
    <w:p w14:paraId="3F891B72" w14:textId="77777777" w:rsidR="00B6311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EEBDCF" w14:textId="77777777" w:rsidR="00B6311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F45610" w14:textId="77777777" w:rsidR="00B6311D" w:rsidRDefault="00000000">
      <w:pPr>
        <w:spacing w:after="1474"/>
      </w:pPr>
      <w:r>
        <w:rPr>
          <w:rFonts w:ascii="Arial" w:eastAsia="Arial" w:hAnsi="Arial" w:cs="Arial"/>
          <w:sz w:val="24"/>
        </w:rPr>
        <w:t xml:space="preserve"> </w:t>
      </w:r>
    </w:p>
    <w:p w14:paraId="06966F92" w14:textId="77777777" w:rsidR="00B6311D" w:rsidRDefault="00000000">
      <w:pPr>
        <w:spacing w:after="362"/>
        <w:ind w:left="10" w:right="319" w:hanging="10"/>
        <w:jc w:val="center"/>
      </w:pPr>
      <w:r>
        <w:rPr>
          <w:rFonts w:ascii="Arial" w:eastAsia="Arial" w:hAnsi="Arial" w:cs="Arial"/>
          <w:sz w:val="20"/>
        </w:rPr>
        <w:t xml:space="preserve">Página 2 de 2 </w:t>
      </w:r>
    </w:p>
    <w:sectPr w:rsidR="00B6311D">
      <w:pgSz w:w="11910" w:h="16845"/>
      <w:pgMar w:top="2104" w:right="1164" w:bottom="725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C73A" w14:textId="77777777" w:rsidR="00003CCE" w:rsidRDefault="00003CCE">
      <w:pPr>
        <w:spacing w:after="0" w:line="240" w:lineRule="auto"/>
      </w:pPr>
      <w:r>
        <w:separator/>
      </w:r>
    </w:p>
  </w:endnote>
  <w:endnote w:type="continuationSeparator" w:id="0">
    <w:p w14:paraId="6453B5CC" w14:textId="77777777" w:rsidR="00003CCE" w:rsidRDefault="0000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90DE" w14:textId="77777777" w:rsidR="00003CCE" w:rsidRDefault="00003CCE">
      <w:pPr>
        <w:spacing w:after="0" w:line="240" w:lineRule="auto"/>
      </w:pPr>
      <w:r>
        <w:separator/>
      </w:r>
    </w:p>
  </w:footnote>
  <w:footnote w:type="continuationSeparator" w:id="0">
    <w:p w14:paraId="44C1C789" w14:textId="77777777" w:rsidR="00003CCE" w:rsidRDefault="00003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692"/>
    <w:multiLevelType w:val="multilevel"/>
    <w:tmpl w:val="C8AAB304"/>
    <w:lvl w:ilvl="0"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3"/>
        <w:szCs w:val="23"/>
        <w:u w:val="none" w:color="000000"/>
        <w:shd w:val="clear" w:color="auto" w:fill="auto"/>
        <w:vertAlign w:val="baseline"/>
      </w:rPr>
    </w:lvl>
  </w:abstractNum>
  <w:num w:numId="1" w16cid:durableId="34459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311D"/>
    <w:rsid w:val="00003CCE"/>
    <w:rsid w:val="001B6635"/>
    <w:rsid w:val="00B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900B"/>
  <w15:docId w15:val="{2B2DC4D1-96C0-4149-B2B7-D9A2CF1C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</w:rPr>
  </w:style>
  <w:style w:type="paragraph" w:styleId="Ttulo1">
    <w:name w:val="heading 1"/>
    <w:next w:val="Normal"/>
    <w:uiPriority w:val="9"/>
    <w:qFormat/>
    <w:pPr>
      <w:keepNext/>
      <w:keepLines/>
      <w:suppressAutoHyphen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rPr>
      <w:rFonts w:ascii="Arial" w:eastAsia="Arial" w:hAnsi="Arial" w:cs="Arial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lastModifiedBy>Xavier Quesada Sevillano</cp:lastModifiedBy>
  <cp:revision>2</cp:revision>
  <dcterms:created xsi:type="dcterms:W3CDTF">2023-01-26T11:28:00Z</dcterms:created>
  <dcterms:modified xsi:type="dcterms:W3CDTF">2023-01-26T11:28:00Z</dcterms:modified>
</cp:coreProperties>
</file>