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3273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13C6B19D" w14:textId="77777777" w:rsidTr="001E267A">
        <w:trPr>
          <w:jc w:val="center"/>
        </w:trPr>
        <w:tc>
          <w:tcPr>
            <w:tcW w:w="1809" w:type="dxa"/>
            <w:vAlign w:val="center"/>
          </w:tcPr>
          <w:p w14:paraId="30A13221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30CF95A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48988530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E3A6246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40D8D71E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9C182DF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6FC69135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2FBD832F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145E6F54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5E1A769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CE01BF8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C9DD51A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="00EE4B35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4E0548BF" w14:textId="77777777" w:rsidR="000E4B67" w:rsidRPr="007530C8" w:rsidRDefault="000E4B67">
      <w:pPr>
        <w:rPr>
          <w:b/>
          <w:sz w:val="24"/>
        </w:rPr>
      </w:pPr>
    </w:p>
    <w:p w14:paraId="3BC49C6E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0B20806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48EA7C69" w14:textId="77777777" w:rsidR="00450C49" w:rsidRDefault="00450C49" w:rsidP="00450C49"/>
    <w:p w14:paraId="5331DF25" w14:textId="33C2F7B6" w:rsidR="00E3629C" w:rsidRDefault="00F05041" w:rsidP="00F05041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1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Para la realización del primero de los productos </w:t>
      </w:r>
      <w:r>
        <w:rPr>
          <w:rFonts w:ascii="UOC Sans" w:hAnsi="UOC Sans"/>
          <w:sz w:val="24"/>
          <w:szCs w:val="24"/>
        </w:rPr>
        <w:t>se han empleado</w:t>
      </w:r>
      <w:r w:rsidR="004B3FFA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Unidades Organizativas. ¿Cuál es la función de estas y qué relación tienen con las políticas de grupo GPO?</w:t>
      </w:r>
      <w:r w:rsidRPr="009F3BAD">
        <w:rPr>
          <w:rFonts w:ascii="UOC Sans" w:hAnsi="UOC Sans"/>
          <w:sz w:val="24"/>
          <w:szCs w:val="24"/>
        </w:rPr>
        <w:t xml:space="preserve"> </w:t>
      </w:r>
    </w:p>
    <w:p w14:paraId="386322E9" w14:textId="6DB1A5C8" w:rsidR="00F05041" w:rsidRPr="00E3629C" w:rsidRDefault="00F05041" w:rsidP="00F05041">
      <w:pPr>
        <w:jc w:val="both"/>
        <w:rPr>
          <w:rFonts w:ascii="UOC Sans" w:hAnsi="UOC Sans"/>
          <w:b/>
          <w:sz w:val="24"/>
          <w:szCs w:val="24"/>
        </w:rPr>
      </w:pPr>
      <w:r w:rsidRPr="00E3629C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4E3F14D1" w14:textId="7652EB13" w:rsidR="00F05041" w:rsidRDefault="00F05041" w:rsidP="00F05041">
      <w:pPr>
        <w:jc w:val="both"/>
        <w:rPr>
          <w:rFonts w:ascii="UOC Sans" w:hAnsi="UOC Sans"/>
          <w:sz w:val="24"/>
          <w:szCs w:val="24"/>
        </w:rPr>
      </w:pPr>
    </w:p>
    <w:p w14:paraId="1782A5B0" w14:textId="77777777" w:rsidR="001C2652" w:rsidRPr="009F3BAD" w:rsidRDefault="001C2652" w:rsidP="00F05041">
      <w:pPr>
        <w:jc w:val="both"/>
        <w:rPr>
          <w:rFonts w:ascii="UOC Sans" w:hAnsi="UOC Sans"/>
          <w:sz w:val="24"/>
          <w:szCs w:val="24"/>
        </w:rPr>
      </w:pPr>
    </w:p>
    <w:p w14:paraId="391016D4" w14:textId="77777777" w:rsidR="00E3629C" w:rsidRDefault="00F05041" w:rsidP="00F05041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2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En relación del segundo de los productos, se </w:t>
      </w:r>
      <w:r>
        <w:rPr>
          <w:rFonts w:ascii="UOC Sans" w:hAnsi="UOC Sans"/>
          <w:sz w:val="24"/>
          <w:szCs w:val="24"/>
        </w:rPr>
        <w:t>realizó una instalación desatendida de dos programas. ¿Cuáles eran? ¿Qué ventajas tiene distribuir el software de forma desatendida?</w:t>
      </w:r>
      <w:r w:rsidRPr="009F3BAD">
        <w:rPr>
          <w:rFonts w:ascii="UOC Sans" w:hAnsi="UOC Sans"/>
          <w:sz w:val="24"/>
          <w:szCs w:val="24"/>
        </w:rPr>
        <w:t xml:space="preserve"> </w:t>
      </w:r>
    </w:p>
    <w:p w14:paraId="650E7D66" w14:textId="6E4A18AD" w:rsidR="00F05041" w:rsidRDefault="00F05041" w:rsidP="00F05041">
      <w:pPr>
        <w:jc w:val="both"/>
        <w:rPr>
          <w:rFonts w:ascii="UOC Sans" w:hAnsi="UOC Sans"/>
          <w:b/>
          <w:sz w:val="24"/>
          <w:szCs w:val="24"/>
        </w:rPr>
      </w:pPr>
      <w:r w:rsidRPr="00E3629C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2BA196AA" w14:textId="711DCE4C" w:rsidR="002277A3" w:rsidRDefault="002277A3" w:rsidP="00F05041">
      <w:pPr>
        <w:jc w:val="both"/>
        <w:rPr>
          <w:rFonts w:ascii="UOC Sans" w:hAnsi="UOC Sans"/>
          <w:b/>
          <w:sz w:val="24"/>
          <w:szCs w:val="24"/>
        </w:rPr>
      </w:pPr>
    </w:p>
    <w:p w14:paraId="46ADD437" w14:textId="77777777" w:rsidR="00EC7CB5" w:rsidRPr="009F3BAD" w:rsidRDefault="00EC7CB5" w:rsidP="00F05041">
      <w:pPr>
        <w:jc w:val="both"/>
        <w:rPr>
          <w:rFonts w:ascii="UOC Sans" w:hAnsi="UOC Sans"/>
          <w:sz w:val="24"/>
          <w:szCs w:val="24"/>
        </w:rPr>
      </w:pPr>
    </w:p>
    <w:p w14:paraId="3890DFCC" w14:textId="77777777" w:rsidR="001C2652" w:rsidRDefault="00F05041" w:rsidP="00F05041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>
        <w:rPr>
          <w:rFonts w:ascii="UOC Sans" w:hAnsi="UOC Sans"/>
          <w:sz w:val="24"/>
          <w:szCs w:val="24"/>
        </w:rPr>
        <w:t>En el tercero de los productos se empleó Docker. ¿Qué ventajas presenta este sistema de microservicios frente la virtualización tradicional?</w:t>
      </w:r>
      <w:r w:rsidRPr="009F3BAD">
        <w:rPr>
          <w:rFonts w:ascii="UOC Sans" w:hAnsi="UOC Sans"/>
          <w:sz w:val="24"/>
          <w:szCs w:val="24"/>
        </w:rPr>
        <w:t xml:space="preserve"> </w:t>
      </w:r>
    </w:p>
    <w:p w14:paraId="330B852C" w14:textId="781E441D" w:rsidR="00BA0C9A" w:rsidRDefault="00F05041" w:rsidP="00FE4B4F">
      <w:pPr>
        <w:jc w:val="both"/>
        <w:rPr>
          <w:rFonts w:ascii="UOC Sans" w:hAnsi="UOC Sans"/>
          <w:b/>
          <w:sz w:val="24"/>
          <w:szCs w:val="24"/>
        </w:rPr>
      </w:pPr>
      <w:r w:rsidRPr="00E3629C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3C280A57" w14:textId="77777777" w:rsidR="00FE4B4F" w:rsidRPr="00FE4B4F" w:rsidRDefault="00FE4B4F" w:rsidP="00FE4B4F">
      <w:pPr>
        <w:jc w:val="both"/>
        <w:rPr>
          <w:rFonts w:ascii="UOC Sans" w:hAnsi="UOC Sans"/>
          <w:b/>
          <w:sz w:val="24"/>
          <w:szCs w:val="24"/>
        </w:rPr>
      </w:pPr>
    </w:p>
    <w:p w14:paraId="38F04416" w14:textId="77777777" w:rsidR="001C2652" w:rsidRPr="009F3BAD" w:rsidRDefault="001C2652" w:rsidP="00F05041">
      <w:pPr>
        <w:jc w:val="both"/>
        <w:rPr>
          <w:rFonts w:ascii="UOC Sans" w:hAnsi="UOC Sans"/>
          <w:sz w:val="24"/>
          <w:szCs w:val="24"/>
        </w:rPr>
      </w:pPr>
    </w:p>
    <w:p w14:paraId="60F166D1" w14:textId="6500FD85" w:rsidR="00F05041" w:rsidRPr="009F3BAD" w:rsidRDefault="00F05041" w:rsidP="00F05041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>Para el desempeño del cuarto de los productos se tuvo que instalar un sistema de gestión empresarial ERP</w:t>
      </w:r>
      <w:r>
        <w:rPr>
          <w:rFonts w:ascii="UOC Sans" w:hAnsi="UOC Sans"/>
          <w:sz w:val="24"/>
          <w:szCs w:val="24"/>
        </w:rPr>
        <w:t xml:space="preserve"> en Windows y Ubuntu. ¿Qué ventajas tiene poder esa instalación en dos plataformas distintas? </w:t>
      </w:r>
      <w:r w:rsidRPr="00E3629C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4F3C8DD1" w14:textId="15B30EB6" w:rsidR="001C2652" w:rsidRDefault="001C2652" w:rsidP="00F05041">
      <w:pPr>
        <w:jc w:val="both"/>
        <w:rPr>
          <w:rFonts w:ascii="UOC Sans" w:hAnsi="UOC Sans"/>
          <w:sz w:val="24"/>
          <w:szCs w:val="24"/>
        </w:rPr>
      </w:pPr>
    </w:p>
    <w:p w14:paraId="11480F99" w14:textId="77777777" w:rsidR="00EC7CB5" w:rsidRPr="009F3BAD" w:rsidRDefault="00EC7CB5" w:rsidP="00F05041">
      <w:pPr>
        <w:jc w:val="both"/>
        <w:rPr>
          <w:rFonts w:ascii="UOC Sans" w:hAnsi="UOC Sans"/>
          <w:sz w:val="24"/>
          <w:szCs w:val="24"/>
        </w:rPr>
      </w:pPr>
    </w:p>
    <w:p w14:paraId="5614C153" w14:textId="28AD5E5E" w:rsidR="00E3629C" w:rsidRPr="001C2652" w:rsidRDefault="00F05041" w:rsidP="00F05041">
      <w:pPr>
        <w:jc w:val="both"/>
        <w:rPr>
          <w:rFonts w:ascii="UOC Sans" w:hAnsi="UOC Sans"/>
          <w:b/>
          <w:bCs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5</w:t>
      </w:r>
      <w:r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Tras haber realizado </w:t>
      </w:r>
      <w:r>
        <w:rPr>
          <w:rFonts w:ascii="UOC Sans" w:hAnsi="UOC Sans"/>
          <w:sz w:val="24"/>
          <w:szCs w:val="24"/>
        </w:rPr>
        <w:t>un total de 4 productos y conocer la infraestructura del cliente. ¿Qué le recomendarías para mejorar sus sistemas en cuanto a continuidad y ciberseguridad</w:t>
      </w:r>
      <w:r w:rsidRPr="000C4925">
        <w:rPr>
          <w:rFonts w:ascii="UOC Sans" w:hAnsi="UOC Sans"/>
          <w:sz w:val="24"/>
          <w:szCs w:val="24"/>
        </w:rPr>
        <w:t xml:space="preserve">? </w:t>
      </w:r>
    </w:p>
    <w:p w14:paraId="78328896" w14:textId="150AB029" w:rsidR="00F05041" w:rsidRDefault="00F05041" w:rsidP="00F05041">
      <w:pPr>
        <w:jc w:val="both"/>
        <w:rPr>
          <w:rFonts w:ascii="UOC Sans" w:hAnsi="UOC Sans"/>
          <w:sz w:val="24"/>
          <w:szCs w:val="24"/>
        </w:rPr>
      </w:pPr>
      <w:r w:rsidRPr="00E3629C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1C5E3424" w14:textId="77777777" w:rsidR="00BA0C9A" w:rsidRDefault="00BA0C9A" w:rsidP="00450C49">
      <w:pPr>
        <w:rPr>
          <w:rFonts w:ascii="UOC Sans" w:hAnsi="UOC Sans"/>
          <w:sz w:val="24"/>
          <w:szCs w:val="24"/>
        </w:rPr>
      </w:pPr>
    </w:p>
    <w:p w14:paraId="491FF175" w14:textId="0BE6B9A4" w:rsidR="000E4B67" w:rsidRPr="009F3BAD" w:rsidRDefault="000E4B67" w:rsidP="00450C49">
      <w:pPr>
        <w:rPr>
          <w:rFonts w:ascii="UOC Sans" w:hAnsi="UOC Sans"/>
          <w:sz w:val="24"/>
          <w:szCs w:val="24"/>
        </w:rPr>
      </w:pP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A1FC" w14:textId="77777777" w:rsidR="004D5C38" w:rsidRDefault="004D5C38">
      <w:r>
        <w:separator/>
      </w:r>
    </w:p>
  </w:endnote>
  <w:endnote w:type="continuationSeparator" w:id="0">
    <w:p w14:paraId="3DDFBA3A" w14:textId="77777777" w:rsidR="004D5C38" w:rsidRDefault="004D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panose1 w:val="020B0604020202020204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E49E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5D17922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02E2" w14:textId="014E4511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4B3FFA">
      <w:rPr>
        <w:rStyle w:val="Nmerodepgina"/>
        <w:rFonts w:ascii="UOC Sans" w:hAnsi="UOC Sans"/>
        <w:noProof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4B3FFA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784E" w14:textId="77777777" w:rsidR="004D5C38" w:rsidRDefault="004D5C38">
      <w:r>
        <w:separator/>
      </w:r>
    </w:p>
  </w:footnote>
  <w:footnote w:type="continuationSeparator" w:id="0">
    <w:p w14:paraId="72A9B209" w14:textId="77777777" w:rsidR="004D5C38" w:rsidRDefault="004D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8264" w14:textId="77777777" w:rsidR="000E4B67" w:rsidRPr="00F001B0" w:rsidRDefault="000E4B67">
    <w:pPr>
      <w:pStyle w:val="Encabezado"/>
      <w:rPr>
        <w:sz w:val="16"/>
        <w:szCs w:val="16"/>
      </w:rPr>
    </w:pPr>
  </w:p>
  <w:p w14:paraId="2A3C0AC6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4B0ED5" wp14:editId="0E84CE69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537B106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448EF351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FA6336" wp14:editId="00BD09BB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1956D9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4B0ED5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" stroked="f">
              <v:textbox>
                <w:txbxContent>
                  <w:p w14:paraId="0537B106" w14:textId="77777777" w:rsidR="00F66BB8" w:rsidRDefault="00F66BB8" w:rsidP="00F66BB8">
                    <w:pPr>
                      <w:jc w:val="center"/>
                    </w:pPr>
                  </w:p>
                  <w:p w14:paraId="448EF351" w14:textId="77777777"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0FA6336" wp14:editId="00BD09BB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B1956D9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EF3B22" wp14:editId="4FBC488A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AD2360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C761C9A" w14:textId="77777777" w:rsidR="000E4B67" w:rsidRDefault="000E4B67">
    <w:pPr>
      <w:pStyle w:val="Encabezado"/>
      <w:rPr>
        <w:rFonts w:ascii="StoneSerif" w:hAnsi="StoneSerif"/>
        <w:sz w:val="18"/>
      </w:rPr>
    </w:pPr>
  </w:p>
  <w:p w14:paraId="3A343582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7FF595D6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0B823C3D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4CF416D0" w14:textId="77777777">
      <w:trPr>
        <w:trHeight w:val="386"/>
      </w:trPr>
      <w:tc>
        <w:tcPr>
          <w:tcW w:w="6024" w:type="dxa"/>
          <w:vAlign w:val="center"/>
        </w:tcPr>
        <w:p w14:paraId="1E4DAFA0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25576132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24388D5D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2893E63A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09D0CF56" w14:textId="77777777">
      <w:trPr>
        <w:trHeight w:val="277"/>
      </w:trPr>
      <w:tc>
        <w:tcPr>
          <w:tcW w:w="6024" w:type="dxa"/>
          <w:vAlign w:val="center"/>
        </w:tcPr>
        <w:p w14:paraId="4B1BF7F0" w14:textId="77777777" w:rsidR="000E4B67" w:rsidRPr="007B50A4" w:rsidRDefault="00EE4B3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Implanta el sistema operativo de una empresa</w:t>
          </w:r>
        </w:p>
      </w:tc>
      <w:tc>
        <w:tcPr>
          <w:tcW w:w="1276" w:type="dxa"/>
          <w:vAlign w:val="center"/>
        </w:tcPr>
        <w:p w14:paraId="0B038BE1" w14:textId="77777777" w:rsidR="000E4B67" w:rsidRPr="007B50A4" w:rsidRDefault="00EE4B3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FP.045</w:t>
          </w:r>
        </w:p>
      </w:tc>
      <w:tc>
        <w:tcPr>
          <w:tcW w:w="1275" w:type="dxa"/>
          <w:vAlign w:val="center"/>
        </w:tcPr>
        <w:p w14:paraId="2219FA7A" w14:textId="77777777" w:rsidR="000E4B67" w:rsidRPr="007B50A4" w:rsidRDefault="00EE4B35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17/6/2022</w:t>
          </w:r>
        </w:p>
      </w:tc>
      <w:tc>
        <w:tcPr>
          <w:tcW w:w="1276" w:type="dxa"/>
          <w:vAlign w:val="center"/>
        </w:tcPr>
        <w:p w14:paraId="59AAD596" w14:textId="77777777" w:rsidR="000E4B67" w:rsidRPr="007B50A4" w:rsidRDefault="00EE4B3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18:00</w:t>
          </w:r>
        </w:p>
      </w:tc>
    </w:tr>
  </w:tbl>
  <w:p w14:paraId="2AAEC2AD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5846F47"/>
    <w:multiLevelType w:val="hybridMultilevel"/>
    <w:tmpl w:val="435A4F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7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200899389">
    <w:abstractNumId w:val="22"/>
  </w:num>
  <w:num w:numId="2" w16cid:durableId="1371415925">
    <w:abstractNumId w:val="38"/>
  </w:num>
  <w:num w:numId="3" w16cid:durableId="1849589509">
    <w:abstractNumId w:val="31"/>
  </w:num>
  <w:num w:numId="4" w16cid:durableId="1091120549">
    <w:abstractNumId w:val="23"/>
  </w:num>
  <w:num w:numId="5" w16cid:durableId="1632396722">
    <w:abstractNumId w:val="9"/>
  </w:num>
  <w:num w:numId="6" w16cid:durableId="1718621324">
    <w:abstractNumId w:val="16"/>
  </w:num>
  <w:num w:numId="7" w16cid:durableId="402291625">
    <w:abstractNumId w:val="8"/>
  </w:num>
  <w:num w:numId="8" w16cid:durableId="644822159">
    <w:abstractNumId w:val="40"/>
  </w:num>
  <w:num w:numId="9" w16cid:durableId="90517564">
    <w:abstractNumId w:val="3"/>
  </w:num>
  <w:num w:numId="10" w16cid:durableId="396561985">
    <w:abstractNumId w:val="37"/>
  </w:num>
  <w:num w:numId="11" w16cid:durableId="65224911">
    <w:abstractNumId w:val="26"/>
  </w:num>
  <w:num w:numId="12" w16cid:durableId="1330405291">
    <w:abstractNumId w:val="15"/>
  </w:num>
  <w:num w:numId="13" w16cid:durableId="893539447">
    <w:abstractNumId w:val="6"/>
  </w:num>
  <w:num w:numId="14" w16cid:durableId="195899029">
    <w:abstractNumId w:val="13"/>
  </w:num>
  <w:num w:numId="15" w16cid:durableId="1650010400">
    <w:abstractNumId w:val="32"/>
  </w:num>
  <w:num w:numId="16" w16cid:durableId="885869068">
    <w:abstractNumId w:val="27"/>
  </w:num>
  <w:num w:numId="17" w16cid:durableId="1460339486">
    <w:abstractNumId w:val="17"/>
  </w:num>
  <w:num w:numId="18" w16cid:durableId="945386069">
    <w:abstractNumId w:val="11"/>
  </w:num>
  <w:num w:numId="19" w16cid:durableId="37321296">
    <w:abstractNumId w:val="2"/>
  </w:num>
  <w:num w:numId="20" w16cid:durableId="800266573">
    <w:abstractNumId w:val="24"/>
  </w:num>
  <w:num w:numId="21" w16cid:durableId="218395066">
    <w:abstractNumId w:val="39"/>
  </w:num>
  <w:num w:numId="22" w16cid:durableId="540749056">
    <w:abstractNumId w:val="12"/>
  </w:num>
  <w:num w:numId="23" w16cid:durableId="1762213546">
    <w:abstractNumId w:val="29"/>
  </w:num>
  <w:num w:numId="24" w16cid:durableId="1368485134">
    <w:abstractNumId w:val="36"/>
  </w:num>
  <w:num w:numId="25" w16cid:durableId="1875383231">
    <w:abstractNumId w:val="33"/>
  </w:num>
  <w:num w:numId="26" w16cid:durableId="1609777553">
    <w:abstractNumId w:val="20"/>
  </w:num>
  <w:num w:numId="27" w16cid:durableId="1717468043">
    <w:abstractNumId w:val="34"/>
  </w:num>
  <w:num w:numId="28" w16cid:durableId="60642252">
    <w:abstractNumId w:val="1"/>
  </w:num>
  <w:num w:numId="29" w16cid:durableId="2106534680">
    <w:abstractNumId w:val="14"/>
  </w:num>
  <w:num w:numId="30" w16cid:durableId="754520678">
    <w:abstractNumId w:val="30"/>
  </w:num>
  <w:num w:numId="31" w16cid:durableId="906652887">
    <w:abstractNumId w:val="5"/>
  </w:num>
  <w:num w:numId="32" w16cid:durableId="2035962511">
    <w:abstractNumId w:val="21"/>
  </w:num>
  <w:num w:numId="33" w16cid:durableId="133349056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519782511">
    <w:abstractNumId w:val="19"/>
  </w:num>
  <w:num w:numId="35" w16cid:durableId="363865643">
    <w:abstractNumId w:val="28"/>
  </w:num>
  <w:num w:numId="36" w16cid:durableId="2045058635">
    <w:abstractNumId w:val="41"/>
  </w:num>
  <w:num w:numId="37" w16cid:durableId="1066220108">
    <w:abstractNumId w:val="35"/>
  </w:num>
  <w:num w:numId="38" w16cid:durableId="8529030">
    <w:abstractNumId w:val="18"/>
  </w:num>
  <w:num w:numId="39" w16cid:durableId="1530028073">
    <w:abstractNumId w:val="4"/>
  </w:num>
  <w:num w:numId="40" w16cid:durableId="1626690157">
    <w:abstractNumId w:val="42"/>
  </w:num>
  <w:num w:numId="41" w16cid:durableId="1881941247">
    <w:abstractNumId w:val="43"/>
  </w:num>
  <w:num w:numId="42" w16cid:durableId="1565140852">
    <w:abstractNumId w:val="7"/>
  </w:num>
  <w:num w:numId="43" w16cid:durableId="2002538718">
    <w:abstractNumId w:val="25"/>
  </w:num>
  <w:num w:numId="44" w16cid:durableId="69622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JSMDfsyCyC6CWfJDayBMbYH8PgrWfB7v/5MFRMKJZH/6a1oWL88eLO1IlhuRgu29wXYpvrC26xN2rk9zPshWw==" w:salt="gCsFBxh1Gm3xMhrG7Gebc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35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C2652"/>
    <w:rsid w:val="001D6D4C"/>
    <w:rsid w:val="001E267A"/>
    <w:rsid w:val="001E35FB"/>
    <w:rsid w:val="002203AA"/>
    <w:rsid w:val="002277A3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3F6AC3"/>
    <w:rsid w:val="004175B5"/>
    <w:rsid w:val="00421241"/>
    <w:rsid w:val="00435CC7"/>
    <w:rsid w:val="00450C49"/>
    <w:rsid w:val="0046137B"/>
    <w:rsid w:val="004B3FFA"/>
    <w:rsid w:val="004D479D"/>
    <w:rsid w:val="004D5C38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82C6C"/>
    <w:rsid w:val="00693991"/>
    <w:rsid w:val="006A7BB0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A81"/>
    <w:rsid w:val="009415CF"/>
    <w:rsid w:val="0095767C"/>
    <w:rsid w:val="00961C79"/>
    <w:rsid w:val="009634D0"/>
    <w:rsid w:val="00973BD2"/>
    <w:rsid w:val="009914E1"/>
    <w:rsid w:val="009D0ADD"/>
    <w:rsid w:val="009E45AF"/>
    <w:rsid w:val="009E6C51"/>
    <w:rsid w:val="009F0D09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741A0"/>
    <w:rsid w:val="00BA0C9A"/>
    <w:rsid w:val="00BC01E3"/>
    <w:rsid w:val="00BC613E"/>
    <w:rsid w:val="00C17C22"/>
    <w:rsid w:val="00C36347"/>
    <w:rsid w:val="00C47690"/>
    <w:rsid w:val="00C554AB"/>
    <w:rsid w:val="00C568CA"/>
    <w:rsid w:val="00C63D9C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3629C"/>
    <w:rsid w:val="00E6297E"/>
    <w:rsid w:val="00E9146C"/>
    <w:rsid w:val="00E9676C"/>
    <w:rsid w:val="00EC7CB5"/>
    <w:rsid w:val="00EE4B35"/>
    <w:rsid w:val="00F001B0"/>
    <w:rsid w:val="00F02B1F"/>
    <w:rsid w:val="00F05041"/>
    <w:rsid w:val="00F1298F"/>
    <w:rsid w:val="00F64330"/>
    <w:rsid w:val="00F66BB8"/>
    <w:rsid w:val="00F74374"/>
    <w:rsid w:val="00FA7CE7"/>
    <w:rsid w:val="00FB53CE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301931"/>
  <w15:chartTrackingRefBased/>
  <w15:docId w15:val="{762FB309-3A95-4556-857C-8ACBD507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C6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O:\Avaluació\Examens\TEMP_NO_TOCAR\alfonsogim264202215549\fitxaexa5.dotx</Template>
  <TotalTime>0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Ricardo Sandoval Pérez</cp:lastModifiedBy>
  <cp:revision>3</cp:revision>
  <cp:lastPrinted>2022-06-17T16:29:00Z</cp:lastPrinted>
  <dcterms:created xsi:type="dcterms:W3CDTF">2022-06-17T16:32:00Z</dcterms:created>
  <dcterms:modified xsi:type="dcterms:W3CDTF">2022-06-17T16:32:00Z</dcterms:modified>
</cp:coreProperties>
</file>